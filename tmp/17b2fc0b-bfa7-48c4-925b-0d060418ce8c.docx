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standalone="yes"?>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w:body><w:p w14:paraId="6C540CBA" w14:textId="77777777" w:rsidR="00732F69" w:rsidRPr="00D04499" w:rsidRDefault="00732F69" w:rsidP="00E246AF"><w:pPr><w:rPr><w:sz w:val="28"/><w:szCs w:val="28"/><w:lang w:val="en-US" w:eastAsia="zh-CN"/></w:rPr></w:pPr></w:p><w:p w14:paraId="6F793002" w14:textId="77777777" w:rsidR="00704892" w:rsidRDefault="007C536A" w:rsidP="00E246AF"><w:pPr><w:rPr><w:sz w:val="28"/><w:szCs w:val="28"/></w:rPr><w:sectPr w:rsidR="00704892" w:rsidSect="00E765FC"><w:headerReference w:type="even" r:id="rId8"/><w:headerReference w:type="default" r:id="rId9"/><w:footerReference w:type="even" r:id="rId10"/><w:footerReference w:type="default" r:id="rId11"/><w:headerReference w:type="first" r:id="rId12"/><w:pgSz w:w="11907" w:h="16840" w:code="9"/><w:pgMar w:top="2268" w:right="1191" w:bottom="2098" w:left="1191" w:header="567" w:footer="567" w:gutter="0"/><w:paperSrc w:first="15" w:other="15"/><w:pgNumType w:start="1"/><w:cols w:space="708"/><w:titlePg/><w:docGrid w:linePitch="360"/></w:sectPr></w:pPr><w:r w:rsidRPr="008D47A2"><w:rPr><w:noProof/><w:sz w:val="28"/><w:szCs w:val="28"/></w:rPr><mc:AlternateContent><mc:Choice Requires="wps"><w:drawing><wp:anchor distT="45720" distB="45720" distL="114300" distR="114300" simplePos="0" relativeHeight="251658240" behindDoc="0" locked="0" layoutInCell="1" allowOverlap="1" wp14:anchorId="714ED287" wp14:editId="7ECF6921"><wp:simplePos x="0" y="0"/><wp:positionH relativeFrom="column"><wp:posOffset>3221309</wp:posOffset></wp:positionH><wp:positionV relativeFrom="page"><wp:posOffset>5435600</wp:posOffset></wp:positionV><wp:extent cx="3177540" cy="4511040"/><wp:effectExtent l="0" t="0" r="0" b="3810"/><wp:wrapNone/><wp:docPr id="217" name="Text Box 2"/><wp:cNvGraphicFramePr><a:graphicFrameLocks xmlns:a="http://schemas.openxmlformats.org/drawingml/2006/main"/></wp:cNvGraphicFramePr><a:graphic xmlns:a="http://schemas.openxmlformats.org/drawingml/2006/main"><a:graphicData uri="http://schemas.microsoft.com/office/word/2010/wordprocessingShape"><wps:wsp><wps:cNvSpPr txBox="1"><a:spLocks noChangeArrowheads="1"/></wps:cNvSpPr><wps:spPr bwMode="auto"><a:xfrm><a:off x="0" y="0"/><a:ext cx="3177540" cy="4511040"/></a:xfrm><a:prstGeom prst="rect"><a:avLst/></a:prstGeom><a:noFill/><a:ln w="9525"><a:noFill/><a:miter lim="800000"/><a:headEnd/><a:tailEnd/></a:ln></wps:spPr><wps:txb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wps:txbx><wps:bodyPr rot="0" vert="horz" wrap="square" lIns="91440" tIns="45720" rIns="91440" bIns="45720" anchor="t" anchorCtr="0"><a:noAutofit/></wps:bodyPr></wps:wsp></a:graphicData></a:graphic><wp14:sizeRelH relativeFrom="margin"><wp14:pctWidth>0</wp14:pctWidth></wp14:sizeRelH><wp14:sizeRelV relativeFrom="margin"><wp14:pctHeight>0</wp14:pctHeight></wp14:sizeRelV></wp:anchor></w:drawing></mc:Choice><mc:Fallback><w:pict><v:shapetype w14:anchorId="714ED287" id="_x0000_t202" coordsize="21600,21600" o:spt="202" path="m,l,21600r21600,l21600,xe"><v:stroke joinstyle="miter"/><v:path gradientshapeok="t" o:connecttype="rect"/></v:shapetype><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xD;&#xA;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" filled="f" stroked="f"><v:textbo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v:textbox><w10:wrap anchory="page"/></v:shape></w:pict></mc:Fallback></mc:AlternateContent></w:r></w:p><w:p w14:paraId="1733A0E9" w14:textId="77777777" w:rsidR="00A2065F" w:rsidRPr="00072D38" w:rsidRDefault="00A2065F" w:rsidP="00E246AF"><w:pPr><w:rPr><w:sz w:val="28"/><w:szCs w:val="28"/></w:rPr></w:pPr><w:bookmarkStart w:id="0" w:name="_Hlk67323382"/></w:p><w:tbl><w:tblPr><w:tblStyle w:val="TableGrid"/><w:tblW w:w="0" w:type="auto"/><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964"/><w:gridCol w:w="536"/><w:gridCol w:w="5015"/></w:tblGrid><w:tr w:rsidR="00E05AFD" w14:paraId="1BA6FB34" w14:textId="77777777" w:rsidTr="008A5AB7"><w:trPr><w:trHeight w:val="1147"/></w:trPr><w:tc><w:tcPr><w:tcW w:w="3964" w:type="dxa"/><w:vAlign w:val="bottom"/></w:tcPr><w:p w14:paraId="32B0B894" w14:textId="77777777" w:rsidR="00E05AFD" w:rsidRPr="00092FA3" w:rsidRDefault="00E05AFD" w:rsidP="00F451CB"><w:pPr><w:jc w:val="center"/><w:rPr><w:rFonts w:asciiTheme="majorHAnsi" w:hAnsiTheme="majorHAnsi" w:cs="Arial" w:hint="eastAsia"/><w:b/><w:bCs/><w:spacing w:val="10"/><w:sz w:val="34"/><w:szCs w:val="34"/></w:rPr></w:pPr><w:r w:rsidRPr="00092FA3"><w:rPr><w:rFonts w:asciiTheme="majorHAnsi" w:hAnsiTheme="majorHAnsi" w:cs="Arial"/><w:b/><w:bCs/><w:color w:val="FFFFFF" w:themeColor="background1"/><w:spacing w:val="10"/><w:sz w:val="34"/><w:szCs w:val="34"/></w:rPr><w:t>Executive Summary</w:t></w:r></w:p></w:tc><w:tc><w:tcPr><w:tcW w:w="536" w:type="dxa"/><w:vMerge w:val="restart"/></w:tcPr><w:p w14:paraId="40A5C681"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c><w:tcPr><w:tcW w:w="5015" w:type="dxa"/><w:vMerge w:val="restart"/></w:tcPr><w:p w14:paraId="32BD1A4E"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r><w:tr w:rsidR="00E05AFD" w14:paraId="61135AA3" w14:textId="77777777" w:rsidTr="008A5AB7"><w:trPr><w:trHeight w:val="516"/></w:trPr><w:tc><w:tcPr><w:tcW w:w="3964" w:type="dxa"/></w:tcPr><w:p w14:paraId="6FFFBDB3" w14:textId="77777777" w:rsidR="00E05AFD" w:rsidRDefault="00E05AFD" w:rsidP="00E246AF"><w:pPr><w:rPr><w:rFonts w:cs="Arial"/></w:rPr></w:pPr></w:p></w:tc><w:tc><w:tcPr><w:tcW w:w="536" w:type="dxa"/><w:vMerge/></w:tcPr><w:p w14:paraId="411D64A1" w14:textId="77777777" w:rsidR="00E05AFD" w:rsidRDefault="00E05AFD" w:rsidP="00E246AF"><w:pPr><w:rPr><w:rFonts w:cs="Arial"/></w:rPr></w:pPr></w:p></w:tc><w:tc><w:tcPr><w:tcW w:w="5015" w:type="dxa"/><w:vMerge/></w:tcPr><w:p w14:paraId="1FAA3DD8" w14:textId="77777777" w:rsidR="00E05AFD" w:rsidRDefault="00E05AFD" w:rsidP="00E246AF"><w:pPr><w:rPr><w:rFonts w:cs="Arial"/></w:rPr></w:pPr></w:p></w:tc></w:tr><w:tr w:rsidR="00E05AFD" w14:paraId="1D9BEB37" w14:textId="77777777" w:rsidTr="008A5AB7"><w:tc><w:tcPr><w:tcW w:w="3964" w:type="dxa"/></w:tcPr><w:p w14:paraId="3E8910E2" w14:textId="77777777" w:rsidR="00E05AFD" w:rsidRPr="00FC0B0B" w:rsidRDefault="00E05AFD" w:rsidP="00C97019"><w:pPr><w:pStyle w:val="SummaryHeadings"/><w:spacing w:before="120" w:after="120"/><w:jc w:val="right"/><w:rPr><w:rFonts w:hint="eastAsia"/></w:rPr></w:pPr><w:r><w:t>Property Address</w:t></w:r></w:p></w:tc><w:tc><w:tcPr><w:tcW w:w="536" w:type="dxa"/><w:vMerge/></w:tcPr><w:p w14:paraId="2B5976A2" w14:textId="77777777" w:rsidR="00E05AFD" w:rsidRDefault="00E05AFD" w:rsidP="00C97019"><w:pPr><w:pStyle w:val="SummaryHeadings"/><w:spacing w:before="120" w:after="120"/><w:rPr><w:rFonts w:hint="eastAsia"/></w:rPr></w:pPr></w:p></w:tc><w:tc><w:tcPr><w:tcW w:w="5015" w:type="dxa"/></w:tcPr><w:p><w:pPr><w:pStyle w:val="SummaryHeadings"/><w:spacing w:before="120"/><w:rPr><w:rFonts w:hint="eastAsia"/><w:lang w:eastAsia="zh-CN"/></w:rPr></w:pPr><w:spacing w:before="120"/><w:rPr><w:rFonts w:hint="eastAsia"/><w:lang w:eastAsia="zh-CN"/></w:rPr><w:r w:rsidRPr="005E39C8"><w:rPr><w:rFonts w:ascii="Calibri" w:eastAsia="Times New Roman" w:hAnsi="Calibri"/><w:b w:val="0"/><w:bCs/><w:noProof/><w:sz w:val="18"/><w:szCs w:val="12"/></w:rPr><w:t xml:space="preserve">2/29 Salisbury Road,</w:t></w:r><w:r></w:p><w:p><w:pPr><w:pStyle w:val="SummaryHeadings"/><w:spacing w:before="120"/><w:rPr><w:rFonts w:hint="eastAsia"/><w:lang w:eastAsia="zh-CN"/></w:rPr></w:pPr><w:r><w:t></w:r><w:r><w:rPr><w:rFonts w:ascii="Calibri" w:eastAsia="Times New Roman" w:hAnsi="Calibri"/><w:b w:val="0"/><w:bCs/><w:noProof/><w:sz w:val="18"/><w:szCs w:val="12"/></w:rPr><w:t xml:space="preserve">Birkdale,</w:t></w:r><w:r></w:t></w:r></w:p><w:p><w:pPr><w:pStyle w:val="SummaryHeadings"/><w:spacing w:before="120"/><w:rPr><w:rFonts w:hint="eastAsia"/><w:lang w:eastAsia="zh-CN"/></w:rPr></w:pPr><w:r><w:t></w:r><w:r><w:rPr><w:rFonts w:ascii="Calibri" w:eastAsia="Times New Roman" w:hAnsi="Calibri"/><w:b w:val="0"/><w:bCs/><w:noProof/><w:sz w:val="18"/><w:szCs w:val="12"/></w:rPr><w:t xml:space="preserve">Auckland</w:t></w:r><w:r w:rsidR="00410743" w:rsidRPr="005E39C8"><w:rPr><w:rFonts w:ascii="Calibri" w:eastAsia="Times New Roman" w:hAnsi="Calibri"/><w:b w:val="0"/><w:bCs/><w:noProof/><w:sz w:val="18"/><w:szCs w:val="12"/></w:rPr><w:t xml:space="preserve"> </w:t></w:r></w:t></w:r></w:p></w:tc></w:tr><w:tr w:rsidR="00F046E0" w14:paraId="32024B28" w14:textId="77777777" w:rsidTr="008A5AB7"><w:tc><w:tcPr><w:tcW w:w="3964" w:type="dxa"/></w:tcPr><w:p w14:paraId="019B6BBC" w14:textId="77777777" w:rsidR="00F046E0" w:rsidRDefault="00FE5A1E" w:rsidP="00C97019"><w:pPr><w:pStyle w:val="SummaryHeadings"/><w:spacing w:before="120" w:after="120"/><w:jc w:val="right"/><w:rPr><w:rFonts w:hint="eastAsia"/></w:rPr></w:pPr><w:r><w:t>Instructed By</w:t></w:r></w:p></w:tc><w:tc><w:tcPr><w:tcW w:w="536" w:type="dxa"/><w:vMerge/></w:tcPr><w:p w14:paraId="4280BB1A" w14:textId="77777777" w:rsidR="00F046E0" w:rsidRDefault="00F046E0" w:rsidP="00C97019"><w:pPr><w:pStyle w:val="SummaryHeadings"/><w:spacing w:before="120" w:after="120"/><w:rPr><w:rFonts w:hint="eastAsia"/></w:rPr></w:pPr></w:p></w:tc><w:tc><w:tcPr><w:tcW w:w="5015" w:type="dxa"/></w:tcPr><w:p w14:paraId="5F96A9F0" w14:textId="3F619EBB" w:rsidR="00F046E0" w:rsidRPr="00337404" w:rsidRDefault="00D25DE8" w:rsidP="005E39C8"><w:pPr><w:pStyle w:val="SummaryHeadings"/><w:spacing w:before="120" w:after="120"/><w:jc w:val="both"/><w:rPr><w:rFonts w:asciiTheme="minorHAnsi" w:hAnsiTheme="minorHAnsi" w:cstheme="minorHAnsi"/><w:b w:val="0"/><w:bCs/><w:sz w:val="18"/><w:szCs w:val="18"/><w:lang w:eastAsia="zh-CN"/></w:rPr></w:pPr><w:r w:rsidRPr="005E39C8"><w:rPr><w:rFonts w:asciiTheme="minorHAnsi" w:eastAsia="Times New Roman" w:hAnsiTheme="minorHAnsi"/><w:b w:val="0"/><w:bCs/><w:sz w:val="18"/><w:szCs w:val="18"/></w:rPr><w:t xml:space="preserve">Cecillia Wang of ASB Bank Limited, via Valocity</w:t></w:r><w:r w:rsidR="00546E67"><w:rPr><w:rFonts w:asciiTheme="minorHAnsi" w:eastAsia="Times New Roman" w:hAnsiTheme="minorHAnsi" w:hint="eastAsia"/><w:b w:val="0"/><w:bCs/><w:sz w:val="18"/><w:szCs w:val="18"/><w:lang w:eastAsia="zh-CN"/></w:rPr><w:t></w:t></w:r><w:r w:rsidRPr="005E39C8"><w:rPr><w:rFonts w:asciiTheme="minorHAnsi" w:eastAsia="Times New Roman" w:hAnsiTheme="minorHAnsi"/><w:b w:val="0"/><w:bCs/><w:sz w:val="18"/><w:szCs w:val="18"/></w:rPr><w:t></w:t></w:r></w:p></w:tc></w:tr><w:tr w:rsidR="00565F8E" w14:paraId="116C7979" w14:textId="77777777" w:rsidTr="008A5AB7"><w:tc><w:tcPr><w:tcW w:w="3964" w:type="dxa"/></w:tcPr><w:p w14:paraId="1D0A17BF" w14:textId="77777777" w:rsidR="00565F8E" w:rsidRDefault="00565F8E" w:rsidP="00C97019"><w:pPr><w:pStyle w:val="SummaryHeadings"/><w:spacing w:before="120" w:after="120"/><w:jc w:val="right"/><w:rPr><w:rFonts w:hint="eastAsia"/></w:rPr></w:pPr><w:r><w:t>VOS Order No</w:t></w:r></w:p></w:tc><w:tc><w:tcPr><w:tcW w:w="536" w:type="dxa"/></w:tcPr><w:p w14:paraId="273DC88A" w14:textId="77777777" w:rsidR="00565F8E" w:rsidRDefault="00565F8E" w:rsidP="00C97019"><w:pPr><w:pStyle w:val="SummaryHeadings"/><w:spacing w:before="120" w:after="120"/><w:rPr><w:rFonts w:hint="eastAsia"/></w:rPr></w:pPr></w:p></w:tc><w:tc><w:tcPr><w:tcW w:w="5015" w:type="dxa"/></w:tcPr><w:p w14:paraId="08431AEC" w14:textId="2FE3B38C" w:rsidR="00565F8E" w:rsidRPr="00BB1E2C" w:rsidRDefault="0057512E"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800-5599-696</w:t></w:r></w:p></w:tc></w:tr><w:tr w:rsidR="00FE5A1E" w14:paraId="36C8C9D1" w14:textId="77777777" w:rsidTr="008A5AB7"><w:tc><w:tcPr><w:tcW w:w="3964" w:type="dxa"/></w:tcPr><w:p w14:paraId="097CD11B" w14:textId="77777777" w:rsidR="00FE5A1E" w:rsidRDefault="00FE5A1E" w:rsidP="00C97019"><w:pPr><w:pStyle w:val="SummaryHeadings"/><w:spacing w:before="120" w:after="120"/><w:jc w:val="right"/><w:rPr><w:rFonts w:hint="eastAsia"/></w:rPr></w:pPr><w:r><w:t>Prepared For</w:t></w:r></w:p></w:tc><w:tc><w:tcPr><w:tcW w:w="536" w:type="dxa"/><w:vMerge w:val="restart"/></w:tcPr><w:p w14:paraId="146EAA7D" w14:textId="77777777" w:rsidR="00FE5A1E" w:rsidRDefault="00FE5A1E" w:rsidP="00C97019"><w:pPr><w:pStyle w:val="SummaryHeadings"/><w:spacing w:before="120" w:after="120"/><w:rPr><w:rFonts w:hint="eastAsia"/></w:rPr></w:pPr></w:p></w:tc><w:tc><w:tcPr><w:tcW w:w="5015" w:type="dxa"/></w:tcPr><w:p w14:paraId="748F414B" w14:textId="6979A4D1"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ASB Bank Limited</w:t></w:r></w:p></w:tc></w:tr><w:tr w:rsidR="00FE5A1E" w14:paraId="3DE477DF" w14:textId="77777777" w:rsidTr="008A5AB7"><w:tc><w:tcPr><w:tcW w:w="3964" w:type="dxa"/></w:tcPr><w:p w14:paraId="4FF31C3C" w14:textId="77777777" w:rsidR="00FE5A1E" w:rsidRDefault="00FE5A1E" w:rsidP="00C97019"><w:pPr><w:pStyle w:val="SummaryHeadings"/><w:spacing w:before="120" w:after="120"/><w:jc w:val="right"/><w:rPr><w:rFonts w:hint="eastAsia"/></w:rPr></w:pPr><w:r><w:t>Client/Borrower</w:t></w:r></w:p></w:tc><w:tc><w:tcPr><w:tcW w:w="536" w:type="dxa"/><w:vMerge/></w:tcPr><w:p w14:paraId="3C8F0450" w14:textId="77777777" w:rsidR="00FE5A1E" w:rsidRDefault="00FE5A1E" w:rsidP="00C97019"><w:pPr><w:pStyle w:val="SummaryHeadings"/><w:spacing w:before="120" w:after="120"/><w:rPr><w:rFonts w:hint="eastAsia"/></w:rPr></w:pPr></w:p></w:tc><w:tc><w:tcPr><w:tcW w:w="5015" w:type="dxa"/></w:tcPr><w:p w14:paraId="55A534B9" w14:textId="403FD976"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AMANDA MICHELLE YOUNG and ALISTAIR JAMES YOUNG</w:t></w:r></w:p></w:tc></w:tr><w:tr w:rsidR="0021239E" w14:paraId="2CD53642" w14:textId="77777777" w:rsidTr="008A5AB7"><w:tc><w:tcPr><w:tcW w:w="3964" w:type="dxa"/></w:tcPr><w:p w14:paraId="47F84E91" w14:textId="7623B04E" w:rsidR="0021239E" w:rsidRPr="0021239E" w:rsidRDefault="0021239E" w:rsidP="00C97019"><w:pPr><w:pStyle w:val="SummaryHeadings"/><w:spacing w:before="120" w:after="120"/><w:jc w:val="right"/><w:rPr><w:rFonts w:hint="eastAsia"/><w:highlight w:val="yellow"/></w:rPr></w:pPr><w:r w:rsidRPr="0021239E"><w:rPr><w:highlight w:val="yellow"/></w:rPr><w:t>Instructions</w:t></w:r></w:p></w:tc><w:tc><w:tcPr><w:tcW w:w="536" w:type="dxa"/><w:vMerge/></w:tcPr><w:p w14:paraId="1BEAF708" w14:textId="77777777" w:rsidR="0021239E" w:rsidRPr="0021239E" w:rsidRDefault="0021239E" w:rsidP="00C97019"><w:pPr><w:pStyle w:val="SummaryHeadings"/><w:spacing w:before="120" w:after="120"/><w:rPr><w:rFonts w:hint="eastAsia"/><w:highlight w:val="yellow"/></w:rPr></w:pPr></w:p></w:tc><w:tc><w:tcPr><w:tcW w:w="5015" w:type="dxa"/></w:tcPr><w:p w14:paraId="2013A608" w14:textId="3FD72F4C" w:rsidR="0021239E" w:rsidRPr="00546E67" w:rsidRDefault="008A5AB7" w:rsidP="005E39C8"><w:pPr><w:pStyle w:val="SummaryHeadings"/><w:spacing w:before="120" w:after="120"/><w:jc w:val="both"/><w:rPr><w:rFonts w:asciiTheme="minorHAnsi" w:hAnsiTheme="minorHAnsi" w:hint="eastAsia"/><w:b w:val="0"/><w:bCs/><w:noProof/><w:sz w:val="18"/><w:szCs w:val="18"/><w:highlight w:val="yellow"/><w:lang w:val="en-US" w:eastAsia="zh-CN"/></w:rPr></w:pPr><w:r w:rsidRPr="005E39C8"><w:rPr><w:rFonts w:asciiTheme="minorHAnsi" w:eastAsia="Times New Roman" w:hAnsiTheme="minorHAnsi"/><w:b w:val="0"/><w:bCs/><w:sz w:val="18"/><w:szCs w:val="18"/><w:highlight w:val="yellow"/></w:rPr><w:t xml:space="preserve">We refer to instructions received XXXXXXX, requesting that we to provide our opinion as to the above property&apos;s market value XXXXX.</w:t></w:r></w:p></w:tc></w:tr><w:tr w:rsidR="00FE5A1E" w14:paraId="6428A004" w14:textId="77777777" w:rsidTr="008A5AB7"><w:tc><w:tcPr><w:tcW w:w="3964" w:type="dxa"/></w:tcPr><w:p w14:paraId="00D7779D" w14:textId="77777777" w:rsidR="00FE5A1E" w:rsidRDefault="00FE5A1E" w:rsidP="00C97019"><w:pPr><w:pStyle w:val="SummaryHeadings"/><w:spacing w:before="120" w:after="120"/><w:jc w:val="right"/><w:rPr><w:rFonts w:hint="eastAsia"/></w:rPr></w:pPr><w:r><w:t>Purpose of Valuation</w:t></w:r></w:p></w:tc><w:tc><w:tcPr><w:tcW w:w="536" w:type="dxa"/><w:vMerge/></w:tcPr><w:p w14:paraId="65146E17" w14:textId="77777777" w:rsidR="00FE5A1E" w:rsidRDefault="00FE5A1E" w:rsidP="00C97019"><w:pPr><w:pStyle w:val="SummaryHeadings"/><w:spacing w:before="120" w:after="120"/><w:rPr><w:rFonts w:hint="eastAsia"/></w:rPr></w:pPr></w:p></w:tc><w:tc><w:tcPr><w:tcW w:w="5015" w:type="dxa"/></w:tcPr><w:p w14:paraId="5BD06111" w14:textId="2FE6DCBE" w:rsidR="00FE5A1E" w:rsidRPr="00F26B49" w:rsidRDefault="00F26B49" w:rsidP="00C97019"><w:pPr><w:pStyle w:val="SummaryHeadings"/><w:spacing w:before="120" w:after="120"/><w:jc w:val="both"/><w:rPr><w:rFonts w:asciiTheme="minorHAnsi" w:hAnsiTheme="minorHAnsi" w:cstheme="minorHAnsi"/><w:b w:val="0"/><w:bCs/><w:sz w:val="18"/><w:szCs w:val="18"/><w:lang w:val="en-US" w:eastAsia="zh-CN"/></w:rPr></w:pPr><w:r w:rsidRPr="005E39C8"><w:rPr><w:rFonts w:asciiTheme="minorHAnsi" w:eastAsia="Times New Roman" w:hAnsiTheme="minorHAnsi"/><w:b w:val="0"/><w:bCs/><w:sz w:val="18"/><w:szCs w:val="18"/></w:rPr><w:t xml:space="preserve"> Mortgage Security Purposes.</w:t></w:r><w:r w:rsidR="000101CB" w:rsidRPr="005E39C8"><w:rPr><w:rFonts w:asciiTheme="minorHAnsi" w:eastAsia="Times New Roman" w:hAnsiTheme="minorHAnsi"/><w:b w:val="0"/><w:bCs/><w:sz w:val="18"/><w:szCs w:val="18"/></w:rPr><w:t></w:t></w:r><w:r w:rsidR="00C832BE" w:rsidRPr="005E39C8"><w:rPr><w:rFonts w:asciiTheme="minorHAnsi" w:eastAsia="Times New Roman" w:hAnsiTheme="minorHAnsi"/><w:b w:val="0"/><w:bCs/><w:sz w:val="18"/><w:szCs w:val="18"/></w:rPr><w:t></w:t></w:r><w:r w:rsidRPr="005E39C8"><w:rPr><w:rFonts w:asciiTheme="minorHAnsi" w:eastAsia="Times New Roman" w:hAnsiTheme="minorHAnsi"/><w:b w:val="0"/><w:bCs/><w:sz w:val="18"/><w:szCs w:val="18"/></w:rPr><w:t></w:t></w:r></w:p></w:tc></w:tr><w:tr w:rsidR="00FE5A1E" w14:paraId="78765A33" w14:textId="77777777" w:rsidTr="008A5AB7"><w:tc><w:tcPr><w:tcW w:w="3964" w:type="dxa"/></w:tcPr><w:p w14:paraId="058FA74D" w14:textId="77777777" w:rsidR="00FE5A1E" w:rsidRDefault="00FE5A1E" w:rsidP="00C97019"><w:pPr><w:pStyle w:val="SummaryHeadings"/><w:spacing w:before="120" w:after="120"/><w:jc w:val="right"/><w:rPr><w:rFonts w:hint="eastAsia"/></w:rPr></w:pPr><w:r><w:t>Type of Property</w:t></w:r></w:p></w:tc><w:tc><w:tcPr><w:tcW w:w="536" w:type="dxa"/><w:vMerge/></w:tcPr><w:p w14:paraId="7311F363" w14:textId="77777777" w:rsidR="00FE5A1E" w:rsidRDefault="00FE5A1E" w:rsidP="00C97019"><w:pPr><w:pStyle w:val="SummaryHeadings"/><w:spacing w:before="120" w:after="120"/><w:rPr><w:rFonts w:hint="eastAsia"/></w:rPr></w:pPr></w:p></w:tc><w:tc><w:tcPr><w:tcW w:w="5015" w:type="dxa"/></w:tcPr><w:p w14:paraId="12B30292" w14:textId="7EB925D9" w:rsidR="00FE5A1E" w:rsidRPr="00410743" w:rsidRDefault="00101B75" w:rsidP="00C97019"><w:pPr><w:pStyle w:val="SummaryHeadings"/><w:spacing w:before="120" w:after="120"/><w:jc w:val="both"/><w:rPr><w:rFonts w:ascii="Calibri" w:hAnsi="Calibri" w:cstheme="minorHAnsi"/><w:b w:val="0"/><w:bCs/><w:sz w:val="18"/><w:szCs w:val="18"/></w:rPr></w:pPr><w:r w:rsidRPr="005E39C8"><w:rPr><w:rFonts w:asciiTheme="minorHAnsi" w:eastAsia="Times New Roman" w:hAnsiTheme="minorHAnsi"/><w:b w:val="0"/><w:bCs/><w:sz w:val="18"/><w:szCs w:val="18"/></w:rPr><w:t xml:space="preserve">Residential</w:t></w:r></w:p></w:tc></w:tr><w:tr w:rsidR="00FE5A1E" w14:paraId="0F07A1E7" w14:textId="77777777" w:rsidTr="008A5AB7"><w:tc><w:tcPr><w:tcW w:w="3964" w:type="dxa"/></w:tcPr><w:p w14:paraId="6F6F5B73" w14:textId="77777777" w:rsidR="00FE5A1E" w:rsidRDefault="00FE5A1E" w:rsidP="00C97019"><w:pPr><w:pStyle w:val="SummaryHeadings"/><w:spacing w:before="120" w:after="120"/><w:jc w:val="right"/><w:rPr><w:rFonts w:hint="eastAsia"/></w:rPr></w:pPr><w:r><w:t>Land Area</w:t></w:r></w:p></w:tc><w:tc><w:tcPr><w:tcW w:w="536" w:type="dxa"/><w:vMerge/></w:tcPr><w:p w14:paraId="1E142D76" w14:textId="77777777" w:rsidR="00FE5A1E" w:rsidRDefault="00FE5A1E" w:rsidP="00C97019"><w:pPr><w:pStyle w:val="SummaryHeadings"/><w:spacing w:before="120" w:after="120"/><w:rPr><w:rFonts w:hint="eastAsia"/></w:rPr></w:pPr></w:p></w:tc><w:tc><w:tcPr><w:tcW w:w="5015" w:type="dxa"/></w:tcPr><w:p w14:paraId="0720C3E3" w14:textId="0B54D503"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1/2 share in 1214 sm more or less being Lot 7 DP 39038</w:t></w:r></w:p></w:tc></w:tr><w:tr w:rsidR="00FE5A1E" w14:paraId="6B97D0CE" w14:textId="77777777" w:rsidTr="008A5AB7"><w:tc><w:tcPr><w:tcW w:w="3964" w:type="dxa"/></w:tcPr><w:p w14:paraId="32DAC481" w14:textId="77777777" w:rsidR="00FE5A1E" w:rsidRDefault="00FE5A1E" w:rsidP="00C97019"><w:pPr><w:pStyle w:val="SummaryHeadings"/><w:spacing w:before="120" w:after="120"/><w:jc w:val="right"/><w:rPr><w:rFonts w:hint="eastAsia"/></w:rPr></w:pPr><w:r><w:t>Title</w:t></w:r></w:p></w:tc><w:tc><w:tcPr><w:tcW w:w="536" w:type="dxa"/><w:vMerge/></w:tcPr><w:p w14:paraId="0DB15B70" w14:textId="77777777" w:rsidR="00FE5A1E" w:rsidRDefault="00FE5A1E" w:rsidP="00C97019"><w:pPr><w:pStyle w:val="SummaryHeadings"/><w:spacing w:before="120" w:after="120"/><w:rPr><w:rFonts w:hint="eastAsia"/></w:rPr></w:pPr></w:p></w:tc><w:tc><w:tcPr><w:tcW w:w="5015" w:type="dxa"/></w:tcPr><w:p w14:paraId="680D919B" w14:textId="69E55E3C" w:rsidR="00FE5A1E" w:rsidRPr="00337404" w:rsidRDefault="00101B75" w:rsidP="005E39C8"><w:pPr><w:pStyle w:val="SummaryHeadings"/><w:spacing w:before="120" w:after="120"/><w:jc w:val="both"/><w:rPr><w:rFonts w:hint="eastAsia"/><w:sz w:val="18"/><w:szCs w:val="18"/></w:rPr></w:pPr><w:r w:rsidRPr="005E39C8"><w:rPr><w:rFonts w:asciiTheme="minorHAnsi" w:eastAsia="Times New Roman" w:hAnsiTheme="minorHAnsi"/><w:b w:val="0"/><w:bCs/><w:sz w:val="18"/><w:szCs w:val="18"/></w:rPr><w:t xml:space="preserve">NZ01154796/2</w:t></w:r></w:p></w:tc></w:tr><w:tr w:rsidR="00FE5A1E" w14:paraId="254586BC" w14:textId="77777777" w:rsidTr="008A5AB7"><w:tc><w:tcPr><w:tcW w:w="3964" w:type="dxa"/></w:tcPr><w:p w14:paraId="3A326573" w14:textId="77777777" w:rsidR="00FE5A1E" w:rsidRDefault="00FE5A1E" w:rsidP="00C97019"><w:pPr><w:pStyle w:val="SummaryHeadings"/><w:spacing w:before="120" w:after="120"/><w:jc w:val="right"/><w:rPr><w:rFonts w:hint="eastAsia"/></w:rPr></w:pPr><w:r><w:t>Zoning</w:t></w:r></w:p></w:tc><w:tc><w:tcPr><w:tcW w:w="536" w:type="dxa"/><w:vMerge/></w:tcPr><w:p w14:paraId="3A6AB4EF" w14:textId="77777777" w:rsidR="00FE5A1E" w:rsidRDefault="00FE5A1E" w:rsidP="00C97019"><w:pPr><w:pStyle w:val="SummaryHeadings"/><w:spacing w:before="120" w:after="120"/><w:rPr><w:rFonts w:hint="eastAsia"/></w:rPr></w:pPr></w:p></w:tc><w:tc><w:tcPr><w:tcW w:w="5015" w:type="dxa"/></w:tcPr><w:p w14:paraId="7B94CBE6" w14:textId="4BF0A983" w:rsidR="004D7483" w:rsidRPr="005E39C8" w:rsidRDefault="00941C0C"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Operative: </w:t></w:r><w:r w:rsidR="00EB65D7" w:rsidRPr="005E39C8"><w:rPr><w:rFonts w:asciiTheme="minorHAnsi" w:eastAsia="Times New Roman" w:hAnsiTheme="minorHAnsi"/><w:b w:val="0"/><w:bCs/><w:noProof/><w:sz w:val="18"/><w:szCs w:val="18"/></w:rPr><w:t xml:space="preserve">Residential – Large Lot </w:t></w:r></w:p><w:p w14:paraId="2AAC0B98" w14:textId="6E36D238" w:rsidR="00FE5A1E" w:rsidRPr="00EB65D7" w:rsidRDefault="00941C0C" w:rsidP="005E39C8"><w:pPr><w:pStyle w:val="SummaryHeadings"/><w:spacing w:before="120"/><w:jc w:val="both"/><w:rPr><w:rFonts w:asciiTheme="minorHAnsi" w:hAnsiTheme="minorHAnsi" w:cstheme="minorHAnsi"/><w:b w:val="0"/><w:bCs/><w:sz w:val="18"/><w:szCs w:val="18"/><w:lang w:val="en-US" w:eastAsia="zh-CN"/></w:rPr></w:pPr><w:r w:rsidRPr="005E39C8"><w:rPr><w:rFonts w:asciiTheme="minorHAnsi" w:eastAsia="Times New Roman" w:hAnsiTheme="minorHAnsi"/><w:b w:val="0"/><w:bCs/><w:noProof/><w:sz w:val="18"/><w:szCs w:val="18"/></w:rPr><w:t xml:space="preserve">Plan Change 78: </w:t></w:r><w:r w:rsidR="006A1041" w:rsidRPr="005E39C8"><w:rPr><w:rFonts w:asciiTheme="minorHAnsi" w:eastAsia="Times New Roman" w:hAnsiTheme="minorHAnsi"/><w:b w:val="0"/><w:bCs/><w:noProof/><w:sz w:val="18"/><w:szCs w:val="18"/></w:rPr><w:t xml:space="preserve">Residential – Mixed Housing Suburban</w:t></w:r></w:p></w:tc></w:tr><w:tr w:rsidR="00E506B8" w14:paraId="70D03A67" w14:textId="77777777" w:rsidTr="008A5AB7"><w:tc><w:tcPr><w:tcW w:w="3964" w:type="dxa"/></w:tcPr><w:p w14:paraId="774E9CD5" w14:textId="77777777" w:rsidR="00E506B8" w:rsidRDefault="00E506B8" w:rsidP="00C97019"><w:pPr><w:pStyle w:val="SummaryHeadings"/><w:spacing w:before="120" w:after="120"/><w:jc w:val="right"/><w:rPr><w:rFonts w:hint="eastAsia"/></w:rPr></w:pPr><w:r><w:t>Brief Description</w:t></w:r></w:p></w:tc><w:tc><w:tcPr><w:tcW w:w="536" w:type="dxa"/></w:tcPr><w:p w14:paraId="1DE37C9C" w14:textId="77777777" w:rsidR="00E506B8" w:rsidRDefault="00E506B8" w:rsidP="00C97019"><w:pPr><w:pStyle w:val="SummaryHeadings"/><w:spacing w:before="120" w:after="120"/><w:rPr><w:rFonts w:hint="eastAsia"/></w:rPr></w:pPr></w:p></w:tc><w:tc><w:tcPr><w:tcW w:w="5015" w:type="dxa"/></w:tcPr><w:p w14:paraId="3B302F6F" w14:textId="77777777" w:rsidR="00E506B8" w:rsidRPr="00B8385B" w:rsidRDefault="00E506B8" w:rsidP="00C97019"><w:pPr><w:pStyle w:val="SummaryHeadings"/><w:spacing w:before="120" w:after="120"/><w:jc w:val="both"/><w:rPr><w:rFonts w:asciiTheme="minorHAnsi" w:hAnsiTheme="minorHAnsi"/><w:b w:val="0"/><w:bCs/><w:noProof/><w:sz w:val="18"/><w:szCs w:val="18"/><w:lang w:val="en-US" w:eastAsia="zh-CN"/></w:rPr></w:pPr><w:r w:rsidRPr="00337404"><w:rPr><w:rFonts w:asciiTheme="minorHAnsi" w:hAnsiTheme="minorHAnsi"/><w:b w:val="0"/><w:bCs/><w:noProof/><w:sz w:val="18"/><w:szCs w:val="18"/></w:rPr><w:fldChar w:fldCharType="begin"/></w:r><w:r w:rsidRPr="00337404"><w:rPr><w:rFonts w:asciiTheme="minorHAnsi" w:hAnsiTheme="minorHAnsi"/><w:b w:val="0"/><w:bCs/><w:noProof/><w:sz w:val="18"/><w:szCs w:val="18"/></w:rPr><w:instrText xml:space="preserve"> MERGEFIELD  "insert photo"  \* MERGEFORMAT </w:instrText></w:r><w:r w:rsidRPr="00337404"><w:rPr><w:rFonts w:asciiTheme="minorHAnsi" w:hAnsiTheme="minorHAnsi"/><w:b w:val="0"/><w:bCs/><w:noProof/><w:sz w:val="18"/><w:szCs w:val="18"/></w:rPr><w:fldChar w:fldCharType="separate"/></w:r><w:r w:rsidR="00101B75" w:rsidRPr="00101B75"><w:rPr><w:rFonts w:asciiTheme="minorHAnsi" w:hAnsiTheme="minorHAnsi"/><w:b w:val="0"/><w:bCs/><w:noProof/><w:sz w:val="18"/><w:szCs w:val="18"/><w:highlight w:val="green"/></w:rPr><w:t>«insert photo»</w:t></w:r><w:r w:rsidRPr="00337404"><w:rPr><w:rFonts w:asciiTheme="minorHAnsi" w:hAnsiTheme="minorHAnsi"/><w:b w:val="0"/><w:bCs/><w:noProof/><w:sz w:val="18"/><w:szCs w:val="18"/></w:rPr><w:fldChar w:fldCharType="end"/></w:r></w:p><w:p w14:paraId="42988918" w14:textId="46E96561" w:rsidR="00E506B8" w:rsidRPr="00337404" w:rsidRDefault="00101B75" w:rsidP="005E39C8"><w:pPr><w:pStyle w:val="SummaryHeadings"/><w:spacing w:before="120"/><w:jc w:val="both"/><w:rPr><w:rFonts w:asciiTheme="minorHAnsi" w:hAnsiTheme="minorHAnsi" w:cstheme="minorHAnsi"/><w:b w:val="0"/><w:bCs/><w:sz w:val="18"/><w:szCs w:val="18"/></w:rPr></w:pPr><w:r w:rsidRPr="005E39C8"><w:rPr><w:rFonts w:asciiTheme="minorHAnsi" w:eastAsia="Times New Roman" w:hAnsiTheme="minorHAnsi"/><w:b w:val="0"/><w:bCs/><w:noProof/><w:sz w:val="18"/><w:szCs w:val="18"/></w:rPr><w:t xml:space="preserve">n/a</w:t></w:r></w:p></w:tc></w:tr><w:tr w:rsidR="00E506B8" w14:paraId="3949707A"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F5D75B4" w14:textId="4FFBBA5F" w:rsidR="00E506B8" w:rsidRPr="00FC0B0B" w:rsidRDefault="00766371" w:rsidP="00C97019"><w:pPr><w:pStyle w:val="SummaryHeadings"/><w:spacing w:before="120" w:after="120"/><w:jc w:val="right"/><w:rPr><w:rFonts w:hint="eastAsia"/></w:rPr></w:pPr><w:bookmarkStart w:id="1" w:name="_Hlk73017170"/><w:r><w:t>Special</w:t></w:r><w:r w:rsidR="00E506B8"><w:t xml:space="preserve"> Assumptions</w:t></w:r></w:p></w:tc><w:tc><w:tcPr><w:tcW w:w="536" w:type="dxa"/><w:tcBorders><w:top w:val="nil"/><w:left w:val="nil"/><w:bottom w:val="nil"/><w:right w:val="nil"/></w:tcBorders></w:tcPr><w:p w14:paraId="3F7976FF" w14:textId="77777777" w:rsidR="00E506B8" w:rsidRDefault="00E506B8" w:rsidP="00C97019"><w:pPr><w:pStyle w:val="SummaryHeadings"/><w:spacing w:before="120" w:after="120"/><w:rPr><w:rFonts w:hint="eastAsia"/></w:rPr></w:pPr></w:p></w:tc><w:tc><w:tcPr><w:tcW w:w="5015" w:type="dxa"/><w:tcBorders><w:top w:val="nil"/><w:left w:val="nil"/><w:bottom w:val="nil"/><w:right w:val="nil"/></w:tcBorders></w:tcPr><w:p w14:paraId="31D6F12D" w14:textId="77777777" w:rsidR="00E506B8" w:rsidRPr="00BD5B18" w:rsidRDefault="00E506B8" w:rsidP="00C97019"><w:pPr><w:pStyle w:val="SummaryHeadings"/><w:spacing w:before="120" w:after="120"/><w:jc w:val="both"/><w:rPr><w:rFonts w:asciiTheme="minorHAnsi" w:hAnsiTheme="minorHAnsi"/><w:b w:val="0"/><w:bCs/><w:noProof/><w:sz w:val="18"/><w:szCs w:val="14"/><w:lang w:val="en-GB"/></w:rPr></w:pPr><w:r w:rsidRPr="00BD5B18"><w:rPr><w:rFonts w:asciiTheme="minorHAnsi" w:hAnsiTheme="minorHAnsi"/><w:b w:val="0"/><w:bCs/><w:noProof/><w:sz w:val="18"/><w:szCs w:val="14"/><w:lang w:val="en-GB"/></w:rPr><w:t>Valuation contained herein is conditional on the following:</w:t></w:r></w:p><w:p w14:paraId="7692C0B9" w14:textId="4AB8204E" w:rsidR="00E506B8" w:rsidRPr="005E39C8" w:rsidRDefault="00766371"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n/a</w:t></w:r></w:p><w:p w14:paraId="76F87B48" w14:textId="77777777" w:rsidR="00E506B8" w:rsidRPr="000D2588" w:rsidRDefault="00E506B8" w:rsidP="00C97019"><w:pPr><w:pStyle w:val="SummaryContent"/><w:spacing w:before="120" w:after="120"/><w:contextualSpacing w:val="0"/><w:jc w:val="both"/><w:rPr><w:lang w:val="en-US" w:eastAsia="zh-CN"/></w:rPr></w:pPr></w:p><w:p w14:paraId="359E5F96" w14:textId="77777777" w:rsidR="00E506B8" w:rsidRDefault="00E506B8" w:rsidP="00C97019"><w:pPr><w:pStyle w:val="SummaryContent"/><w:spacing w:before="120" w:after="120"/><w:contextualSpacing w:val="0"/><w:jc w:val="both"/></w:pPr></w:p><w:p w14:paraId="17C5BCA9" w14:textId="77777777" w:rsidR="00E506B8" w:rsidRPr="00B8385B" w:rsidRDefault="00E506B8" w:rsidP="00C97019"><w:pPr><w:pStyle w:val="SummaryContent"/><w:spacing w:before="120" w:after="120"/><w:contextualSpacing w:val="0"/><w:jc w:val="both"/><w:rPr><w:lang w:val="en-US" w:eastAsia="zh-CN"/></w:rPr></w:pPr></w:p><w:p w14:paraId="17E35798" w14:textId="77777777" w:rsidR="00E506B8" w:rsidRDefault="00E506B8" w:rsidP="00C97019"><w:pPr><w:pStyle w:val="SummaryContent"/><w:spacing w:before="120" w:after="120"/><w:contextualSpacing w:val="0"/><w:jc w:val="both"/></w:pPr></w:p><w:p w14:paraId="07A41E8A" w14:textId="77777777" w:rsidR="00E506B8" w:rsidRDefault="00E506B8" w:rsidP="00C97019"><w:pPr><w:pStyle w:val="SummaryContent"/><w:spacing w:before="120" w:after="120"/><w:contextualSpacing w:val="0"/><w:jc w:val="both"/></w:pPr></w:p><w:p w14:paraId="3E345013" w14:textId="77777777" w:rsidR="00E506B8" w:rsidRDefault="00E506B8" w:rsidP="00C97019"><w:pPr><w:pStyle w:val="SummaryContent"/><w:spacing w:before="120" w:after="120"/><w:contextualSpacing w:val="0"/><w:jc w:val="both"/></w:pPr></w:p><w:p w14:paraId="77F0CEBA" w14:textId="77777777" w:rsidR="00E506B8" w:rsidRDefault="00E506B8" w:rsidP="00C97019"><w:pPr><w:pStyle w:val="SummaryContent"/><w:spacing w:before="120" w:after="120"/><w:contextualSpacing w:val="0"/><w:jc w:val="both"/></w:pPr></w:p><w:p w14:paraId="6C37B000" w14:textId="77777777" w:rsidR="00E506B8" w:rsidRDefault="00E506B8" w:rsidP="00C97019"><w:pPr><w:pStyle w:val="SummaryContent"/><w:spacing w:before="120" w:after="120"/><w:contextualSpacing w:val="0"/><w:jc w:val="both"/></w:pPr></w:p><w:p w14:paraId="2F67E890" w14:textId="77777777" w:rsidR="00E506B8" w:rsidRDefault="00E506B8" w:rsidP="00C97019"><w:pPr><w:pStyle w:val="SummaryContent"/><w:spacing w:before="120" w:after="120"/><w:contextualSpacing w:val="0"/><w:jc w:val="both"/></w:pPr></w:p><w:p w14:paraId="405199D4" w14:textId="77777777" w:rsidR="00E506B8" w:rsidRDefault="00E506B8" w:rsidP="00C97019"><w:pPr><w:pStyle w:val="SummaryContent"/><w:spacing w:before="120" w:after="120"/><w:contextualSpacing w:val="0"/><w:jc w:val="both"/></w:pPr></w:p><w:p w14:paraId="158738BA" w14:textId="77777777" w:rsidR="00E506B8" w:rsidRDefault="00E506B8" w:rsidP="00C97019"><w:pPr><w:pStyle w:val="SummaryContent"/><w:spacing w:before="120" w:after="120"/><w:contextualSpacing w:val="0"/><w:jc w:val="both"/></w:pPr></w:p><w:p w14:paraId="7F9801D2" w14:textId="77777777" w:rsidR="00E506B8" w:rsidRDefault="00E506B8" w:rsidP="00C97019"><w:pPr><w:pStyle w:val="SummaryContent"/><w:spacing w:before="120" w:after="120"/><w:contextualSpacing w:val="0"/><w:jc w:val="both"/></w:pPr></w:p><w:p w14:paraId="058AD5B8" w14:textId="77777777" w:rsidR="00E506B8" w:rsidRDefault="00E506B8" w:rsidP="00C97019"><w:pPr><w:pStyle w:val="SummaryContent"/><w:spacing w:before="120" w:after="120"/><w:contextualSpacing w:val="0"/><w:jc w:val="both"/></w:pPr></w:p><w:p w14:paraId="3A35B40F" w14:textId="77777777" w:rsidR="00E506B8" w:rsidRPr="00BB1E2C" w:rsidRDefault="00E506B8" w:rsidP="00C97019"><w:pPr><w:pStyle w:val="SummaryContent"/><w:spacing w:before="120" w:after="120"/><w:contextualSpacing w:val="0"/><w:jc w:val="both"/></w:pPr></w:p></w:tc></w:tr><w:bookmarkEnd w:id="1"/><w:tr w:rsidR="00FE5A1E" w14:paraId="478C8203" w14:textId="77777777" w:rsidTr="008A5AB7"><w:tc><w:tcPr><w:tcW w:w="3964" w:type="dxa"/></w:tcPr><w:p w14:paraId="516CC7AB" w14:textId="77777777" w:rsidR="00FE5A1E" w:rsidRPr="00FE5A1E" w:rsidRDefault="00FE5A1E" w:rsidP="00A0416C"><w:pPr><w:pStyle w:val="SummaryContent"/><w:spacing w:before="120" w:after="120"/><w:contextualSpacing w:val="0"/><w:jc w:val="right"/><w:rPr><w:b/></w:rPr></w:pPr></w:p></w:tc><w:tc><w:tcPr><w:tcW w:w="536" w:type="dxa"/></w:tcPr><w:p w14:paraId="5534D2AC" w14:textId="77777777" w:rsidR="00FE5A1E" w:rsidRDefault="00FE5A1E" w:rsidP="00A0416C"><w:pPr><w:pStyle w:val="SummaryHeadings"/><w:spacing w:before="120" w:after="120"/><w:rPr><w:rFonts w:hint="eastAsia"/></w:rPr></w:pPr></w:p></w:tc><w:tc><w:tcPr><w:tcW w:w="5015" w:type="dxa"/></w:tcPr><w:p w14:paraId="6682EB5F" w14:textId="77777777" w:rsidR="00FE5A1E" w:rsidRPr="00BC2E30" w:rsidRDefault="00FE5A1E" w:rsidP="00A0416C"><w:pPr><w:pStyle w:val="SWOTHeading"/><w:spacing w:after="120"/><w:rPr><w:rFonts w:hint="eastAsia"/></w:rPr></w:pPr></w:p></w:tc></w:tr><w:tr w:rsidR="00E506B8" w14:paraId="47D90DF7" w14:textId="77777777" w:rsidTr="008A5AB7"><w:tc><w:tcPr><w:tcW w:w="3964" w:type="dxa"/></w:tcPr><w:p w14:paraId="74649982" w14:textId="77777777" w:rsidR="00E506B8" w:rsidRDefault="00E506B8" w:rsidP="00A0416C"><w:pPr><w:pStyle w:val="SummaryHeadings"/><w:spacing w:before="120" w:after="120"/><w:jc w:val="right"/><w:rPr><w:rFonts w:hint="eastAsia"/></w:rPr></w:pPr><w:r><w:t>SWOT Analysis</w:t></w:r></w:p></w:tc><w:tc><w:tcPr><w:tcW w:w="536" w:type="dxa"/></w:tcPr><w:p w14:paraId="52620A0F" w14:textId="77777777" w:rsidR="00E506B8" w:rsidRDefault="00E506B8" w:rsidP="00A0416C"><w:pPr><w:pStyle w:val="SummaryHeadings"/><w:spacing w:before="120" w:after="120"/><w:rPr><w:rFonts w:hint="eastAsia"/></w:rPr></w:pPr></w:p></w:tc><w:tc><w:tcPr><w:tcW w:w="5015" w:type="dxa"/></w:tcPr><w:p w14:paraId="1628C8A1" w14:textId="77777777" w:rsidR="00E506B8" w:rsidRDefault="00E506B8" w:rsidP="00A0416C"><w:pPr><w:pStyle w:val="SWOTHeading"/><w:spacing w:after="120"/><w:jc w:val="both"/><w:rPr><w:rFonts w:hint="eastAsia"/><w:sz w:val="18"/><w:szCs w:val="18"/></w:rPr></w:pPr><w:bookmarkStart w:id="2" w:name="SWOT"/><w:r w:rsidRPr="00BB1E2C"><w:rPr><w:sz w:val="18"/><w:szCs w:val="18"/></w:rPr><w:t>Strengths</w:t></w:r><w:r w:rsidR="00112889"><w:rPr><w:sz w:val="18"/><w:szCs w:val="18"/></w:rPr><w:t>/Opportunities</w:t></w:r></w:p><w:p w14:paraId="1D548CC2" w14:textId="6E1AD689"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p w14:paraId="38587823" w14:textId="77777777" w:rsidR="00E506B8" w:rsidRDefault="00E506B8" w:rsidP="00A0416C"><w:pPr><w:pStyle w:val="SWOTHeading"/><w:spacing w:after="120"/><w:jc w:val="both"/><w:rPr><w:rFonts w:hint="eastAsia"/><w:sz w:val="18"/><w:szCs w:val="18"/></w:rPr></w:pPr><w:r w:rsidRPr="00BB1E2C"><w:rPr><w:sz w:val="18"/><w:szCs w:val="18"/></w:rPr><w:t>Weaknesses</w:t></w:r><w:r w:rsidR="00112889"><w:rPr><w:sz w:val="18"/><w:szCs w:val="18"/></w:rPr><w:t>/Threats</w:t></w:r></w:p><w:p w14:paraId="59EAFC20" w14:textId="264DF48F"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bookmarkEnd w:id="2"/><w:p w14:paraId="380235DC" w14:textId="2E25B880" w:rsidR="007E1746" w:rsidRPr="00BB1E2C" w:rsidRDefault="007E1746" w:rsidP="0083156F"><w:pPr><w:pStyle w:val="Swot"/><w:numPr><w:ilvl w:val="0"/><w:numId w:val="0"/></w:numPr><w:jc w:val="both"/><w:rPr><w:sz w:val="18"/><w:szCs w:val="18"/></w:rPr></w:pPr></w:p></w:tc></w:tr><w:bookmarkEnd w:id="0"/><w:tr w:rsidR="00FE5A1E" w:rsidRPr="00293EEA" w14:paraId="63593769"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CF99CC9" w14:textId="77777777" w:rsidR="00FE5A1E" w:rsidRDefault="00FE5A1E" w:rsidP="00A0416C"><w:pPr><w:pStyle w:val="SummaryHeadings"/><w:spacing w:before="120" w:after="120"/><w:jc w:val="right"/><w:rPr><w:rFonts w:hint="eastAsia"/></w:rPr></w:pPr><w:r><w:t>Date of Valuation</w:t></w:r></w:p></w:tc><w:tc><w:tcPr><w:tcW w:w="536" w:type="dxa"/><w:vMerge w:val="restart"/><w:tcBorders><w:top w:val="nil"/><w:left w:val="nil"/><w:bottom w:val="nil"/><w:right w:val="nil"/></w:tcBorders></w:tcPr><w:p w14:paraId="3F00C5FA"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78C61D26" w14:textId="4043AE53" w:rsidR="00C97019" w:rsidRPr="00C97019" w:rsidRDefault="00101B75" w:rsidP="005E39C8"><w:pPr><w:pStyle w:val="SummaryHeadings"/><w:spacing w:before="120" w:after="120"/><w:jc w:val="both"/><w:rPr><w:rFonts w:hint="eastAsia"/></w:rPr></w:pPr><w:r w:rsidRPr="005E39C8"><w:rPr><w:rFonts w:asciiTheme="minorHAnsi" w:eastAsia="Times New Roman" w:hAnsiTheme="minorHAnsi"/><w:b w:val="0"/><w:bCs/><w:sz w:val="18"/><w:szCs w:val="18"/></w:rPr><w:t xml:space="preserve">02 Sep 2025</w:t></w:r></w:p></w:tc></w:tr><w:tr w:rsidR="00FE5A1E" w:rsidRPr="00BB1E2C" w14:paraId="449ED65C"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0AF93AE" w14:textId="77777777" w:rsidR="00FE5A1E" w:rsidRDefault="00642F84" w:rsidP="00A0416C"><w:pPr><w:pStyle w:val="SummaryHeadings"/><w:spacing w:before="120" w:after="120"/><w:jc w:val="right"/><w:rPr><w:rFonts w:hint="eastAsia"/></w:rPr></w:pPr><w:r w:rsidRPr="00D1006A"><w:t xml:space="preserve">Market </w:t></w:r><w:r w:rsidR="00FE5A1E" w:rsidRPr="00D1006A"><w:t>Valuation</w:t></w:r></w:p></w:tc><w:tc><w:tcPr><w:tcW w:w="536" w:type="dxa"/><w:vMerge/><w:tcBorders><w:top w:val="nil"/><w:left w:val="nil"/><w:bottom w:val="nil"/><w:right w:val="nil"/></w:tcBorders></w:tcPr><w:p w14:paraId="1AC16091"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1F9334D9" w14:textId="77777777" w:rsidR="00FE5A1E" w:rsidRPr="005E39C8" w:rsidRDefault="001B16F3" w:rsidP="001B16F3"><w:pPr><w:pStyle w:val="SWOTHeading"/><w:spacing w:after="120"/><w:jc w:val="both"/><w:rPr><w:rFonts w:asciiTheme="minorHAnsi" w:eastAsia="Times New Roman" w:hAnsiTheme="minorHAnsi"/><w:noProof/><w:sz w:val="18"/><w:szCs w:val="18"/></w:rPr></w:pPr><w:r w:rsidRPr="005E39C8"><w:rPr><w:rFonts w:asciiTheme="minorHAnsi" w:eastAsia="Times New Roman" w:hAnsiTheme="minorHAnsi"/><w:noProof/><w:sz w:val="18"/><w:szCs w:val="18"/></w:rPr><w:t/></w:r></w:p><w:p w14:paraId="75495939" w14:textId="57EE3F19" w:rsidR="001B16F3" w:rsidRPr="001B16F3" w:rsidRDefault="001B16F3" w:rsidP="001B16F3"><w:pPr><w:pStyle w:val="SWOTHeading"/><w:spacing w:after="120"/><w:jc w:val="both"/><w:rPr><w:rFonts w:asciiTheme="minorHAnsi" w:hAnsiTheme="minorHAnsi" w:cstheme="minorHAnsi"/><w:b w:val="0"/><w:bCs/><w:sz w:val="18"/><w:szCs w:val="18"/><w:lang w:val="en-US" w:eastAsia="zh-CN"/></w:rPr></w:pPr><w:r w:rsidRPr="001B16F3"><w:rPr><w:rFonts w:asciiTheme="minorHAnsi" w:hAnsiTheme="minorHAnsi" w:cstheme="minorHAnsi"/><w:b w:val="0"/><w:bCs/><w:sz w:val="18"/><w:szCs w:val="18"/><w:lang w:val="en-US" w:eastAsia="zh-CN"/></w:rPr><w:t>including GST, if any</w:t></w:r></w:p><w:p w14:paraId="5407A702" w14:textId="53250DDC" w:rsidR="001B16F3" w:rsidRPr="001B16F3" w:rsidRDefault="001B16F3" w:rsidP="001B16F3"><w:pPr><w:pStyle w:val="SWOTHeading"/><w:spacing w:after="120"/><w:jc w:val="both"/><w:rPr><w:rFonts w:asciiTheme="minorHAnsi" w:hAnsiTheme="minorHAnsi" w:cstheme="minorHAnsi"/><w:b w:val="0"/><w:sz w:val="18"/><w:szCs w:val="18"/><w:lang w:val="en-US" w:eastAsia="zh-CN"/></w:rPr></w:pPr></w:p></w:tc></w:tr><w:tr w:rsidR="008A5AB7" w:rsidRPr="00BB1E2C" w14:paraId="674B3C4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DB7DB72" w14:textId="78F2B28A" w:rsidR="008A5AB7" w:rsidRPr="008A5AB7" w:rsidRDefault="008A5AB7" w:rsidP="00A0416C"><w:pPr><w:pStyle w:val="SummaryHeadings"/><w:spacing w:before="120" w:after="120"/><w:jc w:val="right"/><w:rPr><w:rFonts w:hint="eastAsia"/><w:lang w:val="en-US" w:eastAsia="zh-CN"/></w:rPr></w:pPr><w:r w:rsidRPr="008A5AB7"><w:rPr><w:highlight w:val="yellow"/></w:rPr><w:t>Report Version</w:t></w:r></w:p></w:tc><w:tc><w:tcPr><w:tcW w:w="536" w:type="dxa"/><w:tcBorders><w:top w:val="nil"/><w:left w:val="nil"/><w:bottom w:val="nil"/><w:right w:val="nil"/></w:tcBorders></w:tcPr><w:p w14:paraId="116A975B" w14:textId="77777777" w:rsidR="008A5AB7" w:rsidRDefault="008A5AB7" w:rsidP="00A0416C"><w:pPr><w:pStyle w:val="SummaryHeadings"/><w:spacing w:before="120" w:after="120"/><w:rPr><w:rFonts w:hint="eastAsia"/></w:rPr></w:pPr></w:p></w:tc><w:tc><w:tcPr><w:tcW w:w="5015" w:type="dxa"/><w:tcBorders><w:top w:val="nil"/><w:left w:val="nil"/><w:bottom w:val="nil"/><w:right w:val="nil"/></w:tcBorders></w:tcPr><w:p w14:paraId="413D49F6" w14:textId="232A611D" w:rsidR="008A5AB7" w:rsidRDefault="00B8385B" w:rsidP="005E39C8"><w:pPr><w:pStyle w:val="SummaryHeadings"/><w:spacing w:before="120" w:after="120"/><w:jc w:val="both"/><w:rPr><w:rFonts w:asciiTheme="minorHAnsi" w:hAnsiTheme="minorHAnsi" w:cstheme="minorHAnsi"/><w:sz w:val="18"/><w:szCs w:val="18"/><w:lang w:val="en-US" w:eastAsia="zh-CN"/></w:rPr></w:pPr><w:r w:rsidRPr="005E39C8"><w:rPr><w:rFonts w:asciiTheme="minorHAnsi" w:eastAsia="Times New Roman" w:hAnsiTheme="minorHAnsi"/><w:b w:val="0"/><w:bCs/><w:sz w:val="18"/><w:szCs w:val="18"/></w:rPr><w:t xml:space="preserve">n/a</w:t></w:r></w:p></w:tc></w:tr><w:tr w:rsidR="00FE5A1E" w:rsidRPr="00BB1E2C" w14:paraId="6A06DEE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1692E41" w14:textId="77777777" w:rsidR="00FE5A1E" w:rsidRDefault="00FE5A1E" w:rsidP="00A0416C"><w:pPr><w:pStyle w:val="SummaryHeadings"/><w:spacing w:before="120" w:after="120"/><w:jc w:val="right"/><w:rPr><w:rFonts w:hint="eastAsia"/></w:rPr></w:pPr><w:r><w:t>Valuer</w:t></w:r></w:p></w:tc><w:tc><w:tcPr><w:tcW w:w="536" w:type="dxa"/><w:tcBorders><w:top w:val="nil"/><w:left w:val="nil"/><w:bottom w:val="nil"/><w:right w:val="nil"/></w:tcBorders></w:tcPr><w:p w14:paraId="1B20594B"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430E5861" w14:textId="77777777" w:rsidR="00642F84" w:rsidRPr="00CE0078" w:rsidRDefault="00642F84" w:rsidP="00642F84"><w:pPr><w:spacing w:before="120" w:line="240" w:lineRule="atLeast"/><w:jc w:val="both"/><w:rPr><w:rFonts w:cstheme="minorHAnsi"/><w:bCs/><w:szCs w:val="18"/></w:rPr></w:pPr><w:r w:rsidRPr="00CE0078"><w:rPr><w:rFonts w:cstheme="minorHAnsi"/><w:bCs/><w:szCs w:val="18"/></w:rPr><w:t xml:space="preserve">Lihong Sun </w:t></w:r><w:r w:rsidRPr="00CE0078"><w:rPr><w:rFonts w:cstheme="minorHAnsi"/><w:bCs/><w:szCs w:val="18"/></w:rPr><w:tab/><w:t>Registered Valuer</w:t></w:r></w:p><w:p w14:paraId="18615BAE" w14:textId="77777777" w:rsidR="00FE5A1E" w:rsidRPr="00BB1E2C" w:rsidRDefault="00FE5A1E" w:rsidP="00642F84"><w:pPr><w:spacing w:before="120" w:line="240" w:lineRule="atLeast"/><w:jc w:val="both"/><w:rPr><w:rFonts w:cstheme="minorHAnsi"/><w:bCs/><w:szCs w:val="18"/></w:rPr></w:pPr></w:p></w:tc></w:tr></w:tbl><w:p w14:paraId="24A222B4" w14:textId="77777777" w:rsidR="00704892" w:rsidRPr="00590342" w:rsidRDefault="00704892" w:rsidP="00E765FC"><w:pPr><w:rPr><w:rFonts w:cstheme="minorHAnsi"/><w:bCs/><w:lang w:val="en-US" w:eastAsia="zh-CN"/></w:rPr><w:sectPr w:rsidR="00704892" w:rsidRPr="00590342" w:rsidSect="00E765FC"><w:headerReference w:type="first" r:id="rId13"/><w:footerReference w:type="first" r:id="rId14"/><w:pgSz w:w="11907" w:h="16840" w:code="9"/><w:pgMar w:top="2268" w:right="1191" w:bottom="2098" w:left="1191" w:header="567" w:footer="567" w:gutter="0"/><w:paperSrc w:first="15" w:other="15"/><w:pgNumType w:start="1"/><w:cols w:space="708"/><w:titlePg/><w:docGrid w:linePitch="360"/></w:sectPr></w:pPr></w:p><w:sdt><w:sdtPr><w:rPr><w:rFonts w:asciiTheme="minorHAnsi" w:eastAsia="Times New Roman" w:hAnsiTheme="minorHAnsi" w:cs="Times New Roman"/><w:b w:val="0"/><w:color w:val="auto"/><w:sz w:val="18"/><w:szCs w:val="16"/></w:rPr><w:id w:val="-874854250"/><w:docPartObj><w:docPartGallery w:val="Table of Contents"/><w:docPartUnique/></w:docPartObj></w:sdtPr><w:sdtEndPr><w:rPr><w:rFonts w:eastAsia="SimSun"/><w:bCs/><w:noProof/></w:rPr></w:sdtEndPr><w:sdtContent><w:p w14:paraId="7B1A249C" w14:textId="77777777" w:rsidR="00B032BD" w:rsidRDefault="00B032BD"><w:pPr><w:pStyle w:val="TOCHeading"/><w:rPr><w:rFonts w:hint="eastAsia"/></w:rPr></w:pPr><w:r><w:t>Contents</w:t></w:r></w:p><w:p w14:paraId="34FB70FB" w14:textId="5A5AA5D8" w:rsidR="0083156F" w:rsidRDefault="00B032BD"><w:pPr><w:pStyle w:val="TOC1"/><w:rPr><w:rFonts w:asciiTheme="minorHAnsi" w:eastAsiaTheme="minorEastAsia" w:hAnsiTheme="minorHAnsi" w:cstheme="minorBidi"/><w:b w:val="0"/><w:kern w:val="2"/><w:sz w:val="24"/><w:szCs w:val="24"/><w:lang w:eastAsia="en-NZ"/><w14:ligatures w14:val="standardContextual"/></w:rPr></w:pPr><w:r><w:fldChar w:fldCharType="begin"/></w:r><w:r><w:instrText xml:space="preserve"> TOC \o "1-3" \h \z \u </w:instrText></w:r><w:r><w:fldChar w:fldCharType="separate"/></w:r><w:hyperlink w:anchor="_Toc189322831" w:history="1"><w:r w:rsidR="0083156F" w:rsidRPr="00860A40"><w:rPr><w:rStyle w:val="Hyperlink"/></w:rPr><w:t>1.0</w:t></w:r><w:r w:rsidR="0083156F"><w:rPr><w:rFonts w:asciiTheme="minorHAnsi" w:eastAsiaTheme="minorEastAsia" w:hAnsiTheme="minorHAnsi" w:cstheme="minorBidi"/><w:b w:val="0"/><w:kern w:val="2"/><w:sz w:val="24"/><w:szCs w:val="24"/><w:lang w:eastAsia="en-NZ"/><w14:ligatures w14:val="standardContextual"/></w:rPr><w:tab/></w:r><w:r w:rsidR="0083156F" w:rsidRPr="00860A40"><w:rPr><w:rStyle w:val="Hyperlink"/></w:rPr><w:t>Introduction</w:t></w:r><w:r w:rsidR="0083156F"><w:rPr><w:webHidden/></w:rPr><w:tab/></w:r><w:r w:rsidR="0083156F"><w:rPr><w:webHidden/></w:rPr><w:fldChar w:fldCharType="begin"/></w:r><w:r w:rsidR="0083156F"><w:rPr><w:webHidden/></w:rPr><w:instrText xml:space="preserve"> PAGEREF _Toc189322831 \h </w:instrText></w:r><w:r w:rsidR="0083156F"><w:rPr><w:webHidden/></w:rPr></w:r><w:r w:rsidR="0083156F"><w:rPr><w:webHidden/></w:rPr><w:fldChar w:fldCharType="separate"/></w:r><w:r w:rsidR="002E64E8"><w:rPr><w:rFonts w:hint="eastAsia"/><w:webHidden/></w:rPr><w:t>5</w:t></w:r><w:r w:rsidR="0083156F"><w:rPr><w:webHidden/></w:rPr><w:fldChar w:fldCharType="end"/></w:r></w:hyperlink></w:p><w:p w14:paraId="2D2A0DD9" w14:textId="2454E9D5" w:rsidR="0083156F" w:rsidRDefault="0083156F"><w:pPr><w:pStyle w:val="TOC2"/><w:rPr><w:rFonts w:eastAsiaTheme="minorEastAsia" w:cstheme="minorBidi"/><w:noProof/><w:kern w:val="2"/><w:sz w:val="24"/><w:szCs w:val="24"/><w:lang w:eastAsia="en-NZ"/><w14:ligatures w14:val="standardContextual"/></w:rPr></w:pPr><w:hyperlink w:anchor="_Toc189322832" w:history="1"><w:r w:rsidRPr="00860A40"><w:rPr><w:rStyle w:val="Hyperlink"/><w:noProof/></w:rPr><w:t>1.1</w:t></w:r><w:r><w:rPr><w:rFonts w:eastAsiaTheme="minorEastAsia" w:cstheme="minorBidi"/><w:noProof/><w:kern w:val="2"/><w:sz w:val="24"/><w:szCs w:val="24"/><w:lang w:eastAsia="en-NZ"/><w14:ligatures w14:val="standardContextual"/></w:rPr><w:tab/></w:r><w:r w:rsidRPr="00860A40"><w:rPr><w:rStyle w:val="Hyperlink"/><w:noProof/></w:rPr><w:t>Instructions – Scope of Works</w:t></w:r><w:r><w:rPr><w:noProof/><w:webHidden/></w:rPr><w:tab/></w:r><w:r><w:rPr><w:noProof/><w:webHidden/></w:rPr><w:fldChar w:fldCharType="begin"/></w:r><w:r><w:rPr><w:noProof/><w:webHidden/></w:rPr><w:instrText xml:space="preserve"> PAGEREF _Toc189322832 \h </w:instrText></w:r><w:r><w:rPr><w:noProof/><w:webHidden/></w:rPr></w:r><w:r><w:rPr><w:noProof/><w:webHidden/></w:rPr><w:fldChar w:fldCharType="separate"/></w:r><w:r w:rsidR="002E64E8"><w:rPr><w:noProof/><w:webHidden/></w:rPr><w:t>5</w:t></w:r><w:r><w:rPr><w:noProof/><w:webHidden/></w:rPr><w:fldChar w:fldCharType="end"/></w:r></w:hyperlink></w:p><w:p w14:paraId="41620E4E" w14:textId="7D3D4009" w:rsidR="0083156F" w:rsidRDefault="0083156F"><w:pPr><w:pStyle w:val="TOC2"/><w:rPr><w:rFonts w:eastAsiaTheme="minorEastAsia" w:cstheme="minorBidi"/><w:noProof/><w:kern w:val="2"/><w:sz w:val="24"/><w:szCs w:val="24"/><w:lang w:eastAsia="en-NZ"/><w14:ligatures w14:val="standardContextual"/></w:rPr></w:pPr><w:hyperlink w:anchor="_Toc189322833" w:history="1"><w:r w:rsidRPr="00860A40"><w:rPr><w:rStyle w:val="Hyperlink"/><w:noProof/></w:rPr><w:t>1.2</w:t></w:r><w:r><w:rPr><w:rFonts w:eastAsiaTheme="minorEastAsia" w:cstheme="minorBidi"/><w:noProof/><w:kern w:val="2"/><w:sz w:val="24"/><w:szCs w:val="24"/><w:lang w:eastAsia="en-NZ"/><w14:ligatures w14:val="standardContextual"/></w:rPr><w:tab/></w:r><w:r w:rsidRPr="00860A40"><w:rPr><w:rStyle w:val="Hyperlink"/><w:noProof/></w:rPr><w:t>Valuation and Inspection Date</w:t></w:r><w:r><w:rPr><w:noProof/><w:webHidden/></w:rPr><w:tab/></w:r><w:r><w:rPr><w:noProof/><w:webHidden/></w:rPr><w:fldChar w:fldCharType="begin"/></w:r><w:r><w:rPr><w:noProof/><w:webHidden/></w:rPr><w:instrText xml:space="preserve"> PAGEREF _Toc189322833 \h </w:instrText></w:r><w:r><w:rPr><w:noProof/><w:webHidden/></w:rPr></w:r><w:r><w:rPr><w:noProof/><w:webHidden/></w:rPr><w:fldChar w:fldCharType="separate"/></w:r><w:r w:rsidR="002E64E8"><w:rPr><w:noProof/><w:webHidden/></w:rPr><w:t>6</w:t></w:r><w:r><w:rPr><w:noProof/><w:webHidden/></w:rPr><w:fldChar w:fldCharType="end"/></w:r></w:hyperlink></w:p><w:p w14:paraId="69CBA352" w14:textId="501E2CDA" w:rsidR="0083156F" w:rsidRDefault="0083156F"><w:pPr><w:pStyle w:val="TOC2"/><w:rPr><w:rFonts w:eastAsiaTheme="minorEastAsia" w:cstheme="minorBidi"/><w:noProof/><w:kern w:val="2"/><w:sz w:val="24"/><w:szCs w:val="24"/><w:lang w:eastAsia="en-NZ"/><w14:ligatures w14:val="standardContextual"/></w:rPr></w:pPr><w:hyperlink w:anchor="_Toc189322834" w:history="1"><w:r w:rsidRPr="00860A40"><w:rPr><w:rStyle w:val="Hyperlink"/><w:noProof/></w:rPr><w:t>1.3</w:t></w:r><w:r><w:rPr><w:rFonts w:eastAsiaTheme="minorEastAsia" w:cstheme="minorBidi"/><w:noProof/><w:kern w:val="2"/><w:sz w:val="24"/><w:szCs w:val="24"/><w:lang w:eastAsia="en-NZ"/><w14:ligatures w14:val="standardContextual"/></w:rPr><w:tab/></w:r><w:r w:rsidRPr="00860A40"><w:rPr><w:rStyle w:val="Hyperlink"/><w:noProof/></w:rPr><w:t>Valuer Involvement</w:t></w:r><w:r><w:rPr><w:noProof/><w:webHidden/></w:rPr><w:tab/></w:r><w:r><w:rPr><w:noProof/><w:webHidden/></w:rPr><w:fldChar w:fldCharType="begin"/></w:r><w:r><w:rPr><w:noProof/><w:webHidden/></w:rPr><w:instrText xml:space="preserve"> PAGEREF _Toc189322834 \h </w:instrText></w:r><w:r><w:rPr><w:noProof/><w:webHidden/></w:rPr></w:r><w:r><w:rPr><w:noProof/><w:webHidden/></w:rPr><w:fldChar w:fldCharType="separate"/></w:r><w:r w:rsidR="002E64E8"><w:rPr><w:noProof/><w:webHidden/></w:rPr><w:t>6</w:t></w:r><w:r><w:rPr><w:noProof/><w:webHidden/></w:rPr><w:fldChar w:fldCharType="end"/></w:r></w:hyperlink></w:p><w:p w14:paraId="44456A96" w14:textId="49D3DB7C" w:rsidR="0083156F" w:rsidRDefault="0083156F"><w:pPr><w:pStyle w:val="TOC2"/><w:rPr><w:rFonts w:eastAsiaTheme="minorEastAsia" w:cstheme="minorBidi"/><w:noProof/><w:kern w:val="2"/><w:sz w:val="24"/><w:szCs w:val="24"/><w:lang w:eastAsia="en-NZ"/><w14:ligatures w14:val="standardContextual"/></w:rPr></w:pPr><w:hyperlink w:anchor="_Toc189322835" w:history="1"><w:r w:rsidRPr="00860A40"><w:rPr><w:rStyle w:val="Hyperlink"/><w:noProof/></w:rPr><w:t>1.4</w:t></w:r><w:r><w:rPr><w:rFonts w:eastAsiaTheme="minorEastAsia" w:cstheme="minorBidi"/><w:noProof/><w:kern w:val="2"/><w:sz w:val="24"/><w:szCs w:val="24"/><w:lang w:eastAsia="en-NZ"/><w14:ligatures w14:val="standardContextual"/></w:rPr><w:tab/></w:r><w:r w:rsidRPr="00860A40"><w:rPr><w:rStyle w:val="Hyperlink"/><w:noProof/></w:rPr><w:t>Supplied Documentation</w:t></w:r><w:r><w:rPr><w:noProof/><w:webHidden/></w:rPr><w:tab/></w:r><w:r><w:rPr><w:noProof/><w:webHidden/></w:rPr><w:fldChar w:fldCharType="begin"/></w:r><w:r><w:rPr><w:noProof/><w:webHidden/></w:rPr><w:instrText xml:space="preserve"> PAGEREF _Toc189322835 \h </w:instrText></w:r><w:r><w:rPr><w:noProof/><w:webHidden/></w:rPr></w:r><w:r><w:rPr><w:noProof/><w:webHidden/></w:rPr><w:fldChar w:fldCharType="separate"/></w:r><w:r w:rsidR="002E64E8"><w:rPr><w:noProof/><w:webHidden/></w:rPr><w:t>6</w:t></w:r><w:r><w:rPr><w:noProof/><w:webHidden/></w:rPr><w:fldChar w:fldCharType="end"/></w:r></w:hyperlink></w:p><w:p w14:paraId="3616E89D" w14:textId="3178C5D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36" w:history="1"><w:r w:rsidRPr="00860A40"><w:rPr><w:rStyle w:val="Hyperlink"/></w:rPr><w:t>2.0</w:t></w:r><w:r><w:rPr><w:rFonts w:asciiTheme="minorHAnsi" w:eastAsiaTheme="minorEastAsia" w:hAnsiTheme="minorHAnsi" w:cstheme="minorBidi"/><w:b w:val="0"/><w:kern w:val="2"/><w:sz w:val="24"/><w:szCs w:val="24"/><w:lang w:eastAsia="en-NZ"/><w14:ligatures w14:val="standardContextual"/></w:rPr><w:tab/></w:r><w:r w:rsidRPr="00860A40"><w:rPr><w:rStyle w:val="Hyperlink"/></w:rPr><w:t>Basis of Valuation</w:t></w:r><w:r><w:rPr><w:webHidden/></w:rPr><w:tab/></w:r><w:r><w:rPr><w:webHidden/></w:rPr><w:fldChar w:fldCharType="begin"/></w:r><w:r><w:rPr><w:webHidden/></w:rPr><w:instrText xml:space="preserve"> PAGEREF _Toc189322836 \h </w:instrText></w:r><w:r><w:rPr><w:webHidden/></w:rPr></w:r><w:r><w:rPr><w:webHidden/></w:rPr><w:fldChar w:fldCharType="separate"/></w:r><w:r w:rsidR="002E64E8"><w:rPr><w:rFonts w:hint="eastAsia"/><w:webHidden/></w:rPr><w:t>6</w:t></w:r><w:r><w:rPr><w:webHidden/></w:rPr><w:fldChar w:fldCharType="end"/></w:r></w:hyperlink></w:p><w:p w14:paraId="27E6ACFF" w14:textId="31C96189" w:rsidR="0083156F" w:rsidRDefault="0083156F"><w:pPr><w:pStyle w:val="TOC2"/><w:rPr><w:rFonts w:eastAsiaTheme="minorEastAsia" w:cstheme="minorBidi"/><w:noProof/><w:kern w:val="2"/><w:sz w:val="24"/><w:szCs w:val="24"/><w:lang w:eastAsia="en-NZ"/><w14:ligatures w14:val="standardContextual"/></w:rPr></w:pPr><w:hyperlink w:anchor="_Toc189322837" w:history="1"><w:r w:rsidRPr="00860A40"><w:rPr><w:rStyle w:val="Hyperlink"/><w:noProof/></w:rPr><w:t>2.1</w:t></w:r><w:r><w:rPr><w:rFonts w:eastAsiaTheme="minorEastAsia" w:cstheme="minorBidi"/><w:noProof/><w:kern w:val="2"/><w:sz w:val="24"/><w:szCs w:val="24"/><w:lang w:eastAsia="en-NZ"/><w14:ligatures w14:val="standardContextual"/></w:rPr><w:tab/></w:r><w:r w:rsidRPr="00860A40"><w:rPr><w:rStyle w:val="Hyperlink"/><w:noProof/></w:rPr><w:t>Market Valuation Definition</w:t></w:r><w:r><w:rPr><w:noProof/><w:webHidden/></w:rPr><w:tab/></w:r><w:r><w:rPr><w:noProof/><w:webHidden/></w:rPr><w:fldChar w:fldCharType="begin"/></w:r><w:r><w:rPr><w:noProof/><w:webHidden/></w:rPr><w:instrText xml:space="preserve"> PAGEREF _Toc189322837 \h </w:instrText></w:r><w:r><w:rPr><w:noProof/><w:webHidden/></w:rPr></w:r><w:r><w:rPr><w:noProof/><w:webHidden/></w:rPr><w:fldChar w:fldCharType="separate"/></w:r><w:r w:rsidR="002E64E8"><w:rPr><w:noProof/><w:webHidden/></w:rPr><w:t>6</w:t></w:r><w:r><w:rPr><w:noProof/><w:webHidden/></w:rPr><w:fldChar w:fldCharType="end"/></w:r></w:hyperlink></w:p><w:p w14:paraId="578783EF" w14:textId="36F9C46B" w:rsidR="0083156F" w:rsidRDefault="0083156F"><w:pPr><w:pStyle w:val="TOC2"/><w:rPr><w:rFonts w:eastAsiaTheme="minorEastAsia" w:cstheme="minorBidi"/><w:noProof/><w:kern w:val="2"/><w:sz w:val="24"/><w:szCs w:val="24"/><w:lang w:eastAsia="en-NZ"/><w14:ligatures w14:val="standardContextual"/></w:rPr></w:pPr><w:hyperlink w:anchor="_Toc189322838" w:history="1"><w:r w:rsidRPr="00860A40"><w:rPr><w:rStyle w:val="Hyperlink"/><w:noProof/></w:rPr><w:t>2.2</w:t></w:r><w:r><w:rPr><w:rFonts w:eastAsiaTheme="minorEastAsia" w:cstheme="minorBidi"/><w:noProof/><w:kern w:val="2"/><w:sz w:val="24"/><w:szCs w:val="24"/><w:lang w:eastAsia="en-NZ"/><w14:ligatures w14:val="standardContextual"/></w:rPr><w:tab/></w:r><w:r w:rsidRPr="00860A40"><w:rPr><w:rStyle w:val="Hyperlink"/><w:noProof/></w:rPr><w:t>Compliance Statement</w:t></w:r><w:r><w:rPr><w:noProof/><w:webHidden/></w:rPr><w:tab/></w:r><w:r><w:rPr><w:noProof/><w:webHidden/></w:rPr><w:fldChar w:fldCharType="begin"/></w:r><w:r><w:rPr><w:noProof/><w:webHidden/></w:rPr><w:instrText xml:space="preserve"> PAGEREF _Toc189322838 \h </w:instrText></w:r><w:r><w:rPr><w:noProof/><w:webHidden/></w:rPr></w:r><w:r><w:rPr><w:noProof/><w:webHidden/></w:rPr><w:fldChar w:fldCharType="separate"/></w:r><w:r w:rsidR="002E64E8"><w:rPr><w:noProof/><w:webHidden/></w:rPr><w:t>7</w:t></w:r><w:r><w:rPr><w:noProof/><w:webHidden/></w:rPr><w:fldChar w:fldCharType="end"/></w:r></w:hyperlink></w:p><w:p w14:paraId="04DD44BD" w14:textId="11D2F3CB" w:rsidR="0083156F" w:rsidRDefault="0083156F"><w:pPr><w:pStyle w:val="TOC2"/><w:rPr><w:rFonts w:eastAsiaTheme="minorEastAsia" w:cstheme="minorBidi"/><w:noProof/><w:kern w:val="2"/><w:sz w:val="24"/><w:szCs w:val="24"/><w:lang w:eastAsia="en-NZ"/><w14:ligatures w14:val="standardContextual"/></w:rPr></w:pPr><w:hyperlink w:anchor="_Toc189322839" w:history="1"><w:r w:rsidRPr="00860A40"><w:rPr><w:rStyle w:val="Hyperlink"/><w:noProof/></w:rPr><w:t>2.3</w:t></w:r><w:r><w:rPr><w:rFonts w:eastAsiaTheme="minorEastAsia" w:cstheme="minorBidi"/><w:noProof/><w:kern w:val="2"/><w:sz w:val="24"/><w:szCs w:val="24"/><w:lang w:eastAsia="en-NZ"/><w14:ligatures w14:val="standardContextual"/></w:rPr><w:tab/></w:r><w:r w:rsidRPr="00860A40"><w:rPr><w:rStyle w:val="Hyperlink"/><w:noProof/></w:rPr><w:t>Valuation Standards and Guidance Notes</w:t></w:r><w:r><w:rPr><w:noProof/><w:webHidden/></w:rPr><w:tab/></w:r><w:r><w:rPr><w:noProof/><w:webHidden/></w:rPr><w:fldChar w:fldCharType="begin"/></w:r><w:r><w:rPr><w:noProof/><w:webHidden/></w:rPr><w:instrText xml:space="preserve"> PAGEREF _Toc189322839 \h </w:instrText></w:r><w:r><w:rPr><w:noProof/><w:webHidden/></w:rPr></w:r><w:r><w:rPr><w:noProof/><w:webHidden/></w:rPr><w:fldChar w:fldCharType="separate"/></w:r><w:r w:rsidR="002E64E8"><w:rPr><w:noProof/><w:webHidden/></w:rPr><w:t>7</w:t></w:r><w:r><w:rPr><w:noProof/><w:webHidden/></w:rPr><w:fldChar w:fldCharType="end"/></w:r></w:hyperlink></w:p><w:p w14:paraId="37A2C321" w14:textId="223B681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0" w:history="1"><w:r w:rsidRPr="00860A40"><w:rPr><w:rStyle w:val="Hyperlink"/></w:rPr><w:t>3.0</w:t></w:r><w:r><w:rPr><w:rFonts w:asciiTheme="minorHAnsi" w:eastAsiaTheme="minorEastAsia" w:hAnsiTheme="minorHAnsi" w:cstheme="minorBidi"/><w:b w:val="0"/><w:kern w:val="2"/><w:sz w:val="24"/><w:szCs w:val="24"/><w:lang w:eastAsia="en-NZ"/><w14:ligatures w14:val="standardContextual"/></w:rPr><w:tab/></w:r><w:r w:rsidRPr="00860A40"><w:rPr><w:rStyle w:val="Hyperlink"/></w:rPr><w:t>Bank of New Zealand Valuation Guidelines and Minimum Reporting Requirements</w:t></w:r><w:r><w:rPr><w:webHidden/></w:rPr><w:tab/></w:r><w:r><w:rPr><w:webHidden/></w:rPr><w:fldChar w:fldCharType="begin"/></w:r><w:r><w:rPr><w:webHidden/></w:rPr><w:instrText xml:space="preserve"> PAGEREF _Toc189322840 \h </w:instrText></w:r><w:r><w:rPr><w:webHidden/></w:rPr></w:r><w:r><w:rPr><w:webHidden/></w:rPr><w:fldChar w:fldCharType="separate"/></w:r><w:r w:rsidR="002E64E8"><w:rPr><w:rFonts w:hint="eastAsia"/><w:webHidden/></w:rPr><w:t>8</w:t></w:r><w:r><w:rPr><w:webHidden/></w:rPr><w:fldChar w:fldCharType="end"/></w:r></w:hyperlink></w:p><w:p w14:paraId="7A2492DD" w14:textId="4834484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1" w:history="1"><w:r w:rsidRPr="00860A40"><w:rPr><w:rStyle w:val="Hyperlink"/></w:rPr><w:t>4.0</w:t></w:r><w:r><w:rPr><w:rFonts w:asciiTheme="minorHAnsi" w:eastAsiaTheme="minorEastAsia" w:hAnsiTheme="minorHAnsi" w:cstheme="minorBidi"/><w:b w:val="0"/><w:kern w:val="2"/><w:sz w:val="24"/><w:szCs w:val="24"/><w:lang w:eastAsia="en-NZ"/><w14:ligatures w14:val="standardContextual"/></w:rPr><w:tab/></w:r><w:r w:rsidRPr="00860A40"><w:rPr><w:rStyle w:val="Hyperlink"/></w:rPr><w:t>Nature of Property</w:t></w:r><w:r><w:rPr><w:webHidden/></w:rPr><w:tab/></w:r><w:r><w:rPr><w:webHidden/></w:rPr><w:fldChar w:fldCharType="begin"/></w:r><w:r><w:rPr><w:webHidden/></w:rPr><w:instrText xml:space="preserve"> PAGEREF _Toc189322841 \h </w:instrText></w:r><w:r><w:rPr><w:webHidden/></w:rPr></w:r><w:r><w:rPr><w:webHidden/></w:rPr><w:fldChar w:fldCharType="separate"/></w:r><w:r w:rsidR="002E64E8"><w:rPr><w:rFonts w:hint="eastAsia"/><w:webHidden/></w:rPr><w:t>8</w:t></w:r><w:r><w:rPr><w:webHidden/></w:rPr><w:fldChar w:fldCharType="end"/></w:r></w:hyperlink></w:p><w:p w14:paraId="68232C3B" w14:textId="53369CC3"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2" w:history="1"><w:r w:rsidRPr="00860A40"><w:rPr><w:rStyle w:val="Hyperlink"/></w:rPr><w:t>5.0</w:t></w:r><w:r><w:rPr><w:rFonts w:asciiTheme="minorHAnsi" w:eastAsiaTheme="minorEastAsia" w:hAnsiTheme="minorHAnsi" w:cstheme="minorBidi"/><w:b w:val="0"/><w:kern w:val="2"/><w:sz w:val="24"/><w:szCs w:val="24"/><w:lang w:eastAsia="en-NZ"/><w14:ligatures w14:val="standardContextual"/></w:rPr><w:tab/></w:r><w:r w:rsidRPr="00860A40"><w:rPr><w:rStyle w:val="Hyperlink"/></w:rPr><w:t>Site Particulars</w:t></w:r><w:r><w:rPr><w:webHidden/></w:rPr><w:tab/></w:r><w:r><w:rPr><w:webHidden/></w:rPr><w:fldChar w:fldCharType="begin"/></w:r><w:r><w:rPr><w:webHidden/></w:rPr><w:instrText xml:space="preserve"> PAGEREF _Toc189322842 \h </w:instrText></w:r><w:r><w:rPr><w:webHidden/></w:rPr></w:r><w:r><w:rPr><w:webHidden/></w:rPr><w:fldChar w:fldCharType="separate"/></w:r><w:r w:rsidR="002E64E8"><w:rPr><w:rFonts w:hint="eastAsia"/><w:webHidden/></w:rPr><w:t>9</w:t></w:r><w:r><w:rPr><w:webHidden/></w:rPr><w:fldChar w:fldCharType="end"/></w:r></w:hyperlink></w:p><w:p w14:paraId="2864CEB1" w14:textId="550E55F5" w:rsidR="0083156F" w:rsidRDefault="0083156F"><w:pPr><w:pStyle w:val="TOC2"/><w:rPr><w:rFonts w:eastAsiaTheme="minorEastAsia" w:cstheme="minorBidi"/><w:noProof/><w:kern w:val="2"/><w:sz w:val="24"/><w:szCs w:val="24"/><w:lang w:eastAsia="en-NZ"/><w14:ligatures w14:val="standardContextual"/></w:rPr></w:pPr><w:hyperlink w:anchor="_Toc189322843" w:history="1"><w:r w:rsidRPr="00860A40"><w:rPr><w:rStyle w:val="Hyperlink"/><w:noProof/></w:rPr><w:t>5.1</w:t></w:r><w:r><w:rPr><w:rFonts w:eastAsiaTheme="minorEastAsia" w:cstheme="minorBidi"/><w:noProof/><w:kern w:val="2"/><w:sz w:val="24"/><w:szCs w:val="24"/><w:lang w:eastAsia="en-NZ"/><w14:ligatures w14:val="standardContextual"/></w:rPr><w:tab/></w:r><w:r w:rsidRPr="00860A40"><w:rPr><w:rStyle w:val="Hyperlink"/><w:noProof/></w:rPr><w:t>Situation and Locality</w:t></w:r><w:r><w:rPr><w:noProof/><w:webHidden/></w:rPr><w:tab/></w:r><w:r><w:rPr><w:noProof/><w:webHidden/></w:rPr><w:fldChar w:fldCharType="begin"/></w:r><w:r><w:rPr><w:noProof/><w:webHidden/></w:rPr><w:instrText xml:space="preserve"> PAGEREF _Toc189322843 \h </w:instrText></w:r><w:r><w:rPr><w:noProof/><w:webHidden/></w:rPr></w:r><w:r><w:rPr><w:noProof/><w:webHidden/></w:rPr><w:fldChar w:fldCharType="separate"/></w:r><w:r w:rsidR="002E64E8"><w:rPr><w:noProof/><w:webHidden/></w:rPr><w:t>9</w:t></w:r><w:r><w:rPr><w:noProof/><w:webHidden/></w:rPr><w:fldChar w:fldCharType="end"/></w:r></w:hyperlink></w:p><w:p w14:paraId="3E5A2E6C" w14:textId="512D9AE7" w:rsidR="0083156F" w:rsidRDefault="0083156F"><w:pPr><w:pStyle w:val="TOC2"/><w:rPr><w:rFonts w:eastAsiaTheme="minorEastAsia" w:cstheme="minorBidi"/><w:noProof/><w:kern w:val="2"/><w:sz w:val="24"/><w:szCs w:val="24"/><w:lang w:eastAsia="en-NZ"/><w14:ligatures w14:val="standardContextual"/></w:rPr></w:pPr><w:hyperlink w:anchor="_Toc189322844" w:history="1"><w:r w:rsidRPr="00860A40"><w:rPr><w:rStyle w:val="Hyperlink"/><w:noProof/></w:rPr><w:t>5.2</w:t></w:r><w:r><w:rPr><w:rFonts w:eastAsiaTheme="minorEastAsia" w:cstheme="minorBidi"/><w:noProof/><w:kern w:val="2"/><w:sz w:val="24"/><w:szCs w:val="24"/><w:lang w:eastAsia="en-NZ"/><w14:ligatures w14:val="standardContextual"/></w:rPr><w:tab/></w:r><w:r w:rsidRPr="00860A40"><w:rPr><w:rStyle w:val="Hyperlink"/><w:noProof/></w:rPr><w:t>Legal Description and Interests</w:t></w:r><w:r><w:rPr><w:noProof/><w:webHidden/></w:rPr><w:tab/></w:r><w:r><w:rPr><w:noProof/><w:webHidden/></w:rPr><w:fldChar w:fldCharType="begin"/></w:r><w:r><w:rPr><w:noProof/><w:webHidden/></w:rPr><w:instrText xml:space="preserve"> PAGEREF _Toc189322844 \h </w:instrText></w:r><w:r><w:rPr><w:noProof/><w:webHidden/></w:rPr></w:r><w:r><w:rPr><w:noProof/><w:webHidden/></w:rPr><w:fldChar w:fldCharType="separate"/></w:r><w:r w:rsidR="002E64E8"><w:rPr><w:noProof/><w:webHidden/></w:rPr><w:t>9</w:t></w:r><w:r><w:rPr><w:noProof/><w:webHidden/></w:rPr><w:fldChar w:fldCharType="end"/></w:r></w:hyperlink></w:p><w:p w14:paraId="24B3C213" w14:textId="53456FD1" w:rsidR="0083156F" w:rsidRDefault="0083156F"><w:pPr><w:pStyle w:val="TOC2"/><w:rPr><w:rFonts w:eastAsiaTheme="minorEastAsia" w:cstheme="minorBidi"/><w:noProof/><w:kern w:val="2"/><w:sz w:val="24"/><w:szCs w:val="24"/><w:lang w:eastAsia="en-NZ"/><w14:ligatures w14:val="standardContextual"/></w:rPr></w:pPr><w:hyperlink w:anchor="_Toc189322845" w:history="1"><w:r w:rsidRPr="00860A40"><w:rPr><w:rStyle w:val="Hyperlink"/><w:noProof/></w:rPr><w:t>5.3</w:t></w:r><w:r><w:rPr><w:rFonts w:eastAsiaTheme="minorEastAsia" w:cstheme="minorBidi"/><w:noProof/><w:kern w:val="2"/><w:sz w:val="24"/><w:szCs w:val="24"/><w:lang w:eastAsia="en-NZ"/><w14:ligatures w14:val="standardContextual"/></w:rPr><w:tab/></w:r><w:r w:rsidRPr="00860A40"><w:rPr><w:rStyle w:val="Hyperlink"/><w:noProof/></w:rPr><w:t>Site Description</w:t></w:r><w:r><w:rPr><w:noProof/><w:webHidden/></w:rPr><w:tab/></w:r><w:r><w:rPr><w:noProof/><w:webHidden/></w:rPr><w:fldChar w:fldCharType="begin"/></w:r><w:r><w:rPr><w:noProof/><w:webHidden/></w:rPr><w:instrText xml:space="preserve"> PAGEREF _Toc189322845 \h </w:instrText></w:r><w:r><w:rPr><w:noProof/><w:webHidden/></w:rPr></w:r><w:r><w:rPr><w:noProof/><w:webHidden/></w:rPr><w:fldChar w:fldCharType="separate"/></w:r><w:r w:rsidR="002E64E8"><w:rPr><w:noProof/><w:webHidden/></w:rPr><w:t>10</w:t></w:r><w:r><w:rPr><w:noProof/><w:webHidden/></w:rPr><w:fldChar w:fldCharType="end"/></w:r></w:hyperlink></w:p><w:p w14:paraId="1F290867" w14:textId="119BD72A" w:rsidR="0083156F" w:rsidRDefault="0083156F"><w:pPr><w:pStyle w:val="TOC2"/><w:rPr><w:rFonts w:eastAsiaTheme="minorEastAsia" w:cstheme="minorBidi"/><w:noProof/><w:kern w:val="2"/><w:sz w:val="24"/><w:szCs w:val="24"/><w:lang w:eastAsia="en-NZ"/><w14:ligatures w14:val="standardContextual"/></w:rPr></w:pPr><w:hyperlink w:anchor="_Toc189322846" w:history="1"><w:r w:rsidRPr="00860A40"><w:rPr><w:rStyle w:val="Hyperlink"/><w:noProof/></w:rPr><w:t>5.4</w:t></w:r><w:r><w:rPr><w:rFonts w:eastAsiaTheme="minorEastAsia" w:cstheme="minorBidi"/><w:noProof/><w:kern w:val="2"/><w:sz w:val="24"/><w:szCs w:val="24"/><w:lang w:eastAsia="en-NZ"/><w14:ligatures w14:val="standardContextual"/></w:rPr><w:tab/></w:r><w:r w:rsidRPr="00860A40"><w:rPr><w:rStyle w:val="Hyperlink"/><w:noProof/></w:rPr><w:t>Boundaries</w:t></w:r><w:r><w:rPr><w:noProof/><w:webHidden/></w:rPr><w:tab/></w:r><w:r><w:rPr><w:noProof/><w:webHidden/></w:rPr><w:fldChar w:fldCharType="begin"/></w:r><w:r><w:rPr><w:noProof/><w:webHidden/></w:rPr><w:instrText xml:space="preserve"> PAGEREF _Toc189322846 \h </w:instrText></w:r><w:r><w:rPr><w:noProof/><w:webHidden/></w:rPr></w:r><w:r><w:rPr><w:noProof/><w:webHidden/></w:rPr><w:fldChar w:fldCharType="separate"/></w:r><w:r w:rsidR="002E64E8"><w:rPr><w:noProof/><w:webHidden/></w:rPr><w:t>10</w:t></w:r><w:r><w:rPr><w:noProof/><w:webHidden/></w:rPr><w:fldChar w:fldCharType="end"/></w:r></w:hyperlink></w:p><w:p w14:paraId="0434256C" w14:textId="3A2F0817" w:rsidR="0083156F" w:rsidRDefault="0083156F"><w:pPr><w:pStyle w:val="TOC2"/><w:rPr><w:rFonts w:eastAsiaTheme="minorEastAsia" w:cstheme="minorBidi"/><w:noProof/><w:kern w:val="2"/><w:sz w:val="24"/><w:szCs w:val="24"/><w:lang w:eastAsia="en-NZ"/><w14:ligatures w14:val="standardContextual"/></w:rPr></w:pPr><w:hyperlink w:anchor="_Toc189322847" w:history="1"><w:r w:rsidRPr="00860A40"><w:rPr><w:rStyle w:val="Hyperlink"/><w:noProof/></w:rPr><w:t>5.5</w:t></w:r><w:r><w:rPr><w:rFonts w:eastAsiaTheme="minorEastAsia" w:cstheme="minorBidi"/><w:noProof/><w:kern w:val="2"/><w:sz w:val="24"/><w:szCs w:val="24"/><w:lang w:eastAsia="en-NZ"/><w14:ligatures w14:val="standardContextual"/></w:rPr><w:tab/></w:r><w:r w:rsidRPr="00860A40"><w:rPr><w:rStyle w:val="Hyperlink"/><w:noProof/></w:rPr><w:t>Land Stability</w:t></w:r><w:r><w:rPr><w:noProof/><w:webHidden/></w:rPr><w:tab/></w:r><w:r><w:rPr><w:noProof/><w:webHidden/></w:rPr><w:fldChar w:fldCharType="begin"/></w:r><w:r><w:rPr><w:noProof/><w:webHidden/></w:rPr><w:instrText xml:space="preserve"> PAGEREF _Toc189322847 \h </w:instrText></w:r><w:r><w:rPr><w:noProof/><w:webHidden/></w:rPr></w:r><w:r><w:rPr><w:noProof/><w:webHidden/></w:rPr><w:fldChar w:fldCharType="separate"/></w:r><w:r w:rsidR="002E64E8"><w:rPr><w:noProof/><w:webHidden/></w:rPr><w:t>10</w:t></w:r><w:r><w:rPr><w:noProof/><w:webHidden/></w:rPr><w:fldChar w:fldCharType="end"/></w:r></w:hyperlink></w:p><w:p w14:paraId="5F8C5715" w14:textId="37959225" w:rsidR="0083156F" w:rsidRDefault="0083156F"><w:pPr><w:pStyle w:val="TOC2"/><w:rPr><w:rFonts w:eastAsiaTheme="minorEastAsia" w:cstheme="minorBidi"/><w:noProof/><w:kern w:val="2"/><w:sz w:val="24"/><w:szCs w:val="24"/><w:lang w:eastAsia="en-NZ"/><w14:ligatures w14:val="standardContextual"/></w:rPr></w:pPr><w:hyperlink w:anchor="_Toc189322848" w:history="1"><w:r w:rsidRPr="00860A40"><w:rPr><w:rStyle w:val="Hyperlink"/><w:noProof/></w:rPr><w:t>5.6</w:t></w:r><w:r><w:rPr><w:rFonts w:eastAsiaTheme="minorEastAsia" w:cstheme="minorBidi"/><w:noProof/><w:kern w:val="2"/><w:sz w:val="24"/><w:szCs w:val="24"/><w:lang w:eastAsia="en-NZ"/><w14:ligatures w14:val="standardContextual"/></w:rPr><w:tab/></w:r><w:r w:rsidRPr="00860A40"><w:rPr><w:rStyle w:val="Hyperlink"/><w:noProof/></w:rPr><w:t>Contamination</w:t></w:r><w:r><w:rPr><w:noProof/><w:webHidden/></w:rPr><w:tab/></w:r><w:r><w:rPr><w:noProof/><w:webHidden/></w:rPr><w:fldChar w:fldCharType="begin"/></w:r><w:r><w:rPr><w:noProof/><w:webHidden/></w:rPr><w:instrText xml:space="preserve"> PAGEREF _Toc189322848 \h </w:instrText></w:r><w:r><w:rPr><w:noProof/><w:webHidden/></w:rPr></w:r><w:r><w:rPr><w:noProof/><w:webHidden/></w:rPr><w:fldChar w:fldCharType="separate"/></w:r><w:r w:rsidR="002E64E8"><w:rPr><w:noProof/><w:webHidden/></w:rPr><w:t>10</w:t></w:r><w:r><w:rPr><w:noProof/><w:webHidden/></w:rPr><w:fldChar w:fldCharType="end"/></w:r></w:hyperlink></w:p><w:p w14:paraId="25F598F9" w14:textId="1E1841C2" w:rsidR="0083156F" w:rsidRDefault="0083156F"><w:pPr><w:pStyle w:val="TOC2"/><w:rPr><w:rFonts w:eastAsiaTheme="minorEastAsia" w:cstheme="minorBidi"/><w:noProof/><w:kern w:val="2"/><w:sz w:val="24"/><w:szCs w:val="24"/><w:lang w:eastAsia="en-NZ"/><w14:ligatures w14:val="standardContextual"/></w:rPr></w:pPr><w:hyperlink w:anchor="_Toc189322849" w:history="1"><w:r w:rsidRPr="00860A40"><w:rPr><w:rStyle w:val="Hyperlink"/><w:noProof/></w:rPr><w:t>5.7</w:t></w:r><w:r><w:rPr><w:rFonts w:eastAsiaTheme="minorEastAsia" w:cstheme="minorBidi"/><w:noProof/><w:kern w:val="2"/><w:sz w:val="24"/><w:szCs w:val="24"/><w:lang w:eastAsia="en-NZ"/><w14:ligatures w14:val="standardContextual"/></w:rPr><w:tab/></w:r><w:r w:rsidRPr="00860A40"><w:rPr><w:rStyle w:val="Hyperlink"/><w:noProof/></w:rPr><w:t>Land Information Memorandum</w:t></w:r><w:r><w:rPr><w:noProof/><w:webHidden/></w:rPr><w:tab/></w:r><w:r><w:rPr><w:noProof/><w:webHidden/></w:rPr><w:fldChar w:fldCharType="begin"/></w:r><w:r><w:rPr><w:noProof/><w:webHidden/></w:rPr><w:instrText xml:space="preserve"> PAGEREF _Toc189322849 \h </w:instrText></w:r><w:r><w:rPr><w:noProof/><w:webHidden/></w:rPr></w:r><w:r><w:rPr><w:noProof/><w:webHidden/></w:rPr><w:fldChar w:fldCharType="separate"/></w:r><w:r w:rsidR="002E64E8"><w:rPr><w:noProof/><w:webHidden/></w:rPr><w:t>10</w:t></w:r><w:r><w:rPr><w:noProof/><w:webHidden/></w:rPr><w:fldChar w:fldCharType="end"/></w:r></w:hyperlink></w:p><w:p w14:paraId="59FA41DA" w14:textId="26771415" w:rsidR="0083156F" w:rsidRDefault="0083156F"><w:pPr><w:pStyle w:val="TOC2"/><w:rPr><w:rFonts w:eastAsiaTheme="minorEastAsia" w:cstheme="minorBidi"/><w:noProof/><w:kern w:val="2"/><w:sz w:val="24"/><w:szCs w:val="24"/><w:lang w:eastAsia="en-NZ"/><w14:ligatures w14:val="standardContextual"/></w:rPr></w:pPr><w:hyperlink w:anchor="_Toc189322850" w:history="1"><w:r w:rsidRPr="00860A40"><w:rPr><w:rStyle w:val="Hyperlink"/><w:noProof/></w:rPr><w:t>5.8</w:t></w:r><w:r><w:rPr><w:rFonts w:eastAsiaTheme="minorEastAsia" w:cstheme="minorBidi"/><w:noProof/><w:kern w:val="2"/><w:sz w:val="24"/><w:szCs w:val="24"/><w:lang w:eastAsia="en-NZ"/><w14:ligatures w14:val="standardContextual"/></w:rPr><w:tab/></w:r><w:r w:rsidRPr="00860A40"><w:rPr><w:rStyle w:val="Hyperlink"/><w:noProof/></w:rPr><w:t>Statutory Valuation</w:t></w:r><w:r><w:rPr><w:noProof/><w:webHidden/></w:rPr><w:tab/></w:r><w:r><w:rPr><w:noProof/><w:webHidden/></w:rPr><w:fldChar w:fldCharType="begin"/></w:r><w:r><w:rPr><w:noProof/><w:webHidden/></w:rPr><w:instrText xml:space="preserve"> PAGEREF _Toc189322850 \h </w:instrText></w:r><w:r><w:rPr><w:noProof/><w:webHidden/></w:rPr></w:r><w:r><w:rPr><w:noProof/><w:webHidden/></w:rPr><w:fldChar w:fldCharType="separate"/></w:r><w:r w:rsidR="002E64E8"><w:rPr><w:noProof/><w:webHidden/></w:rPr><w:t>10</w:t></w:r><w:r><w:rPr><w:noProof/><w:webHidden/></w:rPr><w:fldChar w:fldCharType="end"/></w:r></w:hyperlink></w:p><w:p w14:paraId="70BD2747" w14:textId="6CA6A6CE"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1" w:history="1"><w:r w:rsidRPr="00860A40"><w:rPr><w:rStyle w:val="Hyperlink"/></w:rPr><w:t>6.0</w:t></w:r><w:r><w:rPr><w:rFonts w:asciiTheme="minorHAnsi" w:eastAsiaTheme="minorEastAsia" w:hAnsiTheme="minorHAnsi" w:cstheme="minorBidi"/><w:b w:val="0"/><w:kern w:val="2"/><w:sz w:val="24"/><w:szCs w:val="24"/><w:lang w:eastAsia="en-NZ"/><w14:ligatures w14:val="standardContextual"/></w:rPr><w:tab/></w:r><w:r w:rsidRPr="00860A40"><w:rPr><w:rStyle w:val="Hyperlink"/></w:rPr><w:t>Zoning and Town Planning</w:t></w:r><w:r><w:rPr><w:webHidden/></w:rPr><w:tab/></w:r><w:r><w:rPr><w:webHidden/></w:rPr><w:fldChar w:fldCharType="begin"/></w:r><w:r><w:rPr><w:webHidden/></w:rPr><w:instrText xml:space="preserve"> PAGEREF _Toc189322851 \h </w:instrText></w:r><w:r><w:rPr><w:webHidden/></w:rPr></w:r><w:r><w:rPr><w:webHidden/></w:rPr><w:fldChar w:fldCharType="separate"/></w:r><w:r w:rsidR="002E64E8"><w:rPr><w:rFonts w:hint="eastAsia"/><w:webHidden/></w:rPr><w:t>12</w:t></w:r><w:r><w:rPr><w:webHidden/></w:rPr><w:fldChar w:fldCharType="end"/></w:r></w:hyperlink></w:p><w:p w14:paraId="2398BBE4" w14:textId="4A8063C8" w:rsidR="0083156F" w:rsidRDefault="0083156F"><w:pPr><w:pStyle w:val="TOC2"/><w:rPr><w:rFonts w:eastAsiaTheme="minorEastAsia" w:cstheme="minorBidi"/><w:noProof/><w:kern w:val="2"/><w:sz w:val="24"/><w:szCs w:val="24"/><w:lang w:eastAsia="en-NZ"/><w14:ligatures w14:val="standardContextual"/></w:rPr></w:pPr><w:hyperlink w:anchor="_Toc189322852" w:history="1"><w:r w:rsidRPr="00860A40"><w:rPr><w:rStyle w:val="Hyperlink"/><w:noProof/></w:rPr><w:t>6.1</w:t></w:r><w:r><w:rPr><w:rFonts w:eastAsiaTheme="minorEastAsia" w:cstheme="minorBidi"/><w:noProof/><w:kern w:val="2"/><w:sz w:val="24"/><w:szCs w:val="24"/><w:lang w:eastAsia="en-NZ"/><w14:ligatures w14:val="standardContextual"/></w:rPr><w:tab/></w:r><w:r w:rsidRPr="00860A40"><w:rPr><w:rStyle w:val="Hyperlink"/><w:noProof/></w:rPr><w:t>Operative Zone</w:t></w:r><w:r><w:rPr><w:noProof/><w:webHidden/></w:rPr><w:tab/></w:r><w:r><w:rPr><w:noProof/><w:webHidden/></w:rPr><w:fldChar w:fldCharType="begin"/></w:r><w:r><w:rPr><w:noProof/><w:webHidden/></w:rPr><w:instrText xml:space="preserve"> PAGEREF _Toc189322852 \h </w:instrText></w:r><w:r><w:rPr><w:noProof/><w:webHidden/></w:rPr></w:r><w:r><w:rPr><w:noProof/><w:webHidden/></w:rPr><w:fldChar w:fldCharType="separate"/></w:r><w:r w:rsidR="002E64E8"><w:rPr><w:noProof/><w:webHidden/></w:rPr><w:t>12</w:t></w:r><w:r><w:rPr><w:noProof/><w:webHidden/></w:rPr><w:fldChar w:fldCharType="end"/></w:r></w:hyperlink></w:p><w:p w14:paraId="356CDF4A" w14:textId="2C5A6BFC" w:rsidR="0083156F" w:rsidRDefault="0083156F"><w:pPr><w:pStyle w:val="TOC2"/><w:rPr><w:rFonts w:eastAsiaTheme="minorEastAsia" w:cstheme="minorBidi"/><w:noProof/><w:kern w:val="2"/><w:sz w:val="24"/><w:szCs w:val="24"/><w:lang w:eastAsia="en-NZ"/><w14:ligatures w14:val="standardContextual"/></w:rPr></w:pPr><w:hyperlink w:anchor="_Toc189322853" w:history="1"><w:r w:rsidRPr="00860A40"><w:rPr><w:rStyle w:val="Hyperlink"/><w:noProof/></w:rPr><w:t>6.2</w:t></w:r><w:r><w:rPr><w:rFonts w:eastAsiaTheme="minorEastAsia" w:cstheme="minorBidi"/><w:noProof/><w:kern w:val="2"/><w:sz w:val="24"/><w:szCs w:val="24"/><w:lang w:eastAsia="en-NZ"/><w14:ligatures w14:val="standardContextual"/></w:rPr><w:tab/></w:r><w:r w:rsidRPr="00860A40"><w:rPr><w:rStyle w:val="Hyperlink"/><w:noProof/></w:rPr><w:t>Plan Change 78:  Intensification</w:t></w:r><w:r><w:rPr><w:noProof/><w:webHidden/></w:rPr><w:tab/></w:r><w:r><w:rPr><w:noProof/><w:webHidden/></w:rPr><w:fldChar w:fldCharType="begin"/></w:r><w:r><w:rPr><w:noProof/><w:webHidden/></w:rPr><w:instrText xml:space="preserve"> PAGEREF _Toc189322853 \h </w:instrText></w:r><w:r><w:rPr><w:noProof/><w:webHidden/></w:rPr></w:r><w:r><w:rPr><w:noProof/><w:webHidden/></w:rPr><w:fldChar w:fldCharType="separate"/></w:r><w:r w:rsidR="002E64E8"><w:rPr><w:noProof/><w:webHidden/></w:rPr><w:t>12</w:t></w:r><w:r><w:rPr><w:noProof/><w:webHidden/></w:rPr><w:fldChar w:fldCharType="end"/></w:r></w:hyperlink></w:p><w:p w14:paraId="2CBEDBF9" w14:textId="380A4184"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4" w:history="1"><w:r w:rsidRPr="00860A40"><w:rPr><w:rStyle w:val="Hyperlink"/></w:rPr><w:t>7.0</w:t></w:r><w:r><w:rPr><w:rFonts w:asciiTheme="minorHAnsi" w:eastAsiaTheme="minorEastAsia" w:hAnsiTheme="minorHAnsi" w:cstheme="minorBidi"/><w:b w:val="0"/><w:kern w:val="2"/><w:sz w:val="24"/><w:szCs w:val="24"/><w:lang w:eastAsia="en-NZ"/><w14:ligatures w14:val="standardContextual"/></w:rPr><w:tab/></w:r><w:r w:rsidRPr="00860A40"><w:rPr><w:rStyle w:val="Hyperlink"/></w:rPr><w:t>Description of Improvements</w:t></w:r><w:r><w:rPr><w:webHidden/></w:rPr><w:tab/></w:r><w:r><w:rPr><w:webHidden/></w:rPr><w:fldChar w:fldCharType="begin"/></w:r><w:r><w:rPr><w:webHidden/></w:rPr><w:instrText xml:space="preserve"> PAGEREF _Toc189322854 \h </w:instrText></w:r><w:r><w:rPr><w:webHidden/></w:rPr></w:r><w:r><w:rPr><w:webHidden/></w:rPr><w:fldChar w:fldCharType="separate"/></w:r><w:r w:rsidR="002E64E8"><w:rPr><w:rFonts w:hint="eastAsia"/><w:webHidden/></w:rPr><w:t>13</w:t></w:r><w:r><w:rPr><w:webHidden/></w:rPr><w:fldChar w:fldCharType="end"/></w:r></w:hyperlink></w:p><w:p w14:paraId="31099AE0" w14:textId="787A7178" w:rsidR="0083156F" w:rsidRDefault="0083156F"><w:pPr><w:pStyle w:val="TOC2"/><w:rPr><w:rFonts w:eastAsiaTheme="minorEastAsia" w:cstheme="minorBidi"/><w:noProof/><w:kern w:val="2"/><w:sz w:val="24"/><w:szCs w:val="24"/><w:lang w:eastAsia="en-NZ"/><w14:ligatures w14:val="standardContextual"/></w:rPr></w:pPr><w:hyperlink w:anchor="_Toc189322855" w:history="1"><w:r w:rsidRPr="00860A40"><w:rPr><w:rStyle w:val="Hyperlink"/><w:noProof/></w:rPr><w:t>7.1</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_Toc189322855 \h </w:instrText></w:r><w:r><w:rPr><w:noProof/><w:webHidden/></w:rPr></w:r><w:r><w:rPr><w:noProof/><w:webHidden/></w:rPr><w:fldChar w:fldCharType="separate"/></w:r><w:r w:rsidR="002E64E8"><w:rPr><w:noProof/><w:webHidden/></w:rPr><w:t>13</w:t></w:r><w:r><w:rPr><w:noProof/><w:webHidden/></w:rPr><w:fldChar w:fldCharType="end"/></w:r></w:hyperlink></w:p><w:p w14:paraId="58875EC9" w14:textId="7665CB64" w:rsidR="0083156F" w:rsidRDefault="0083156F"><w:pPr><w:pStyle w:val="TOC2"/><w:rPr><w:rFonts w:eastAsiaTheme="minorEastAsia" w:cstheme="minorBidi"/><w:noProof/><w:kern w:val="2"/><w:sz w:val="24"/><w:szCs w:val="24"/><w:lang w:eastAsia="en-NZ"/><w14:ligatures w14:val="standardContextual"/></w:rPr></w:pPr><w:hyperlink w:anchor="_Toc189322856" w:history="1"><w:r w:rsidRPr="00860A40"><w:rPr><w:rStyle w:val="Hyperlink"/><w:noProof/></w:rPr><w:t>7.2</w:t></w:r><w:r><w:rPr><w:rFonts w:eastAsiaTheme="minorEastAsia" w:cstheme="minorBidi"/><w:noProof/><w:kern w:val="2"/><w:sz w:val="24"/><w:szCs w:val="24"/><w:lang w:eastAsia="en-NZ"/><w14:ligatures w14:val="standardContextual"/></w:rPr><w:tab/></w:r><w:r w:rsidRPr="00860A40"><w:rPr><w:rStyle w:val="Hyperlink"/><w:noProof/></w:rPr><w:t>Floor Areas</w:t></w:r><w:r><w:rPr><w:noProof/><w:webHidden/></w:rPr><w:tab/></w:r><w:r><w:rPr><w:noProof/><w:webHidden/></w:rPr><w:fldChar w:fldCharType="begin"/></w:r><w:r><w:rPr><w:noProof/><w:webHidden/></w:rPr><w:instrText xml:space="preserve"> PAGEREF _Toc189322856 \h </w:instrText></w:r><w:r><w:rPr><w:noProof/><w:webHidden/></w:rPr></w:r><w:r><w:rPr><w:noProof/><w:webHidden/></w:rPr><w:fldChar w:fldCharType="separate"/></w:r><w:r w:rsidR="002E64E8"><w:rPr><w:noProof/><w:webHidden/></w:rPr><w:t>13</w:t></w:r><w:r><w:rPr><w:noProof/><w:webHidden/></w:rPr><w:fldChar w:fldCharType="end"/></w:r></w:hyperlink></w:p><w:p w14:paraId="5C4C35EF" w14:textId="41C6569A" w:rsidR="0083156F" w:rsidRDefault="0083156F"><w:pPr><w:pStyle w:val="TOC2"/><w:rPr><w:rFonts w:eastAsiaTheme="minorEastAsia" w:cstheme="minorBidi"/><w:noProof/><w:kern w:val="2"/><w:sz w:val="24"/><w:szCs w:val="24"/><w:lang w:eastAsia="en-NZ"/><w14:ligatures w14:val="standardContextual"/></w:rPr></w:pPr><w:hyperlink w:anchor="_Toc189322857" w:history="1"><w:r w:rsidRPr="00860A40"><w:rPr><w:rStyle w:val="Hyperlink"/><w:noProof/></w:rPr><w:t>7.3</w:t></w:r><w:r><w:rPr><w:rFonts w:eastAsiaTheme="minorEastAsia" w:cstheme="minorBidi"/><w:noProof/><w:kern w:val="2"/><w:sz w:val="24"/><w:szCs w:val="24"/><w:lang w:eastAsia="en-NZ"/><w14:ligatures w14:val="standardContextual"/></w:rPr><w:tab/></w:r><w:r w:rsidRPr="00860A40"><w:rPr><w:rStyle w:val="Hyperlink"/><w:noProof/></w:rPr><w:t>Construction</w:t></w:r><w:r><w:rPr><w:noProof/><w:webHidden/></w:rPr><w:tab/></w:r><w:r><w:rPr><w:noProof/><w:webHidden/></w:rPr><w:fldChar w:fldCharType="begin"/></w:r><w:r><w:rPr><w:noProof/><w:webHidden/></w:rPr><w:instrText xml:space="preserve"> PAGEREF _Toc189322857 \h </w:instrText></w:r><w:r><w:rPr><w:noProof/><w:webHidden/></w:rPr></w:r><w:r><w:rPr><w:noProof/><w:webHidden/></w:rPr><w:fldChar w:fldCharType="separate"/></w:r><w:r w:rsidR="002E64E8"><w:rPr><w:noProof/><w:webHidden/></w:rPr><w:t>13</w:t></w:r><w:r><w:rPr><w:noProof/><w:webHidden/></w:rPr><w:fldChar w:fldCharType="end"/></w:r></w:hyperlink></w:p><w:p w14:paraId="72BE07C2" w14:textId="148DAE32" w:rsidR="0083156F" w:rsidRDefault="0083156F"><w:pPr><w:pStyle w:val="TOC2"/><w:rPr><w:rFonts w:eastAsiaTheme="minorEastAsia" w:cstheme="minorBidi"/><w:noProof/><w:kern w:val="2"/><w:sz w:val="24"/><w:szCs w:val="24"/><w:lang w:eastAsia="en-NZ"/><w14:ligatures w14:val="standardContextual"/></w:rPr></w:pPr><w:hyperlink w:anchor="_Toc189322858" w:history="1"><w:r w:rsidRPr="00860A40"><w:rPr><w:rStyle w:val="Hyperlink"/><w:noProof/></w:rPr><w:t>7.4</w:t></w:r><w:r><w:rPr><w:rFonts w:eastAsiaTheme="minorEastAsia" w:cstheme="minorBidi"/><w:noProof/><w:kern w:val="2"/><w:sz w:val="24"/><w:szCs w:val="24"/><w:lang w:eastAsia="en-NZ"/><w14:ligatures w14:val="standardContextual"/></w:rPr><w:tab/></w:r><w:r w:rsidRPr="00860A40"><w:rPr><w:rStyle w:val="Hyperlink"/><w:noProof/></w:rPr><w:t>Layout/Amenities</w:t></w:r><w:r><w:rPr><w:noProof/><w:webHidden/></w:rPr><w:tab/></w:r><w:r><w:rPr><w:noProof/><w:webHidden/></w:rPr><w:fldChar w:fldCharType="begin"/></w:r><w:r><w:rPr><w:noProof/><w:webHidden/></w:rPr><w:instrText xml:space="preserve"> PAGEREF _Toc189322858 \h </w:instrText></w:r><w:r><w:rPr><w:noProof/><w:webHidden/></w:rPr></w:r><w:r><w:rPr><w:noProof/><w:webHidden/></w:rPr><w:fldChar w:fldCharType="separate"/></w:r><w:r w:rsidR="002E64E8"><w:rPr><w:noProof/><w:webHidden/></w:rPr><w:t>13</w:t></w:r><w:r><w:rPr><w:noProof/><w:webHidden/></w:rPr><w:fldChar w:fldCharType="end"/></w:r></w:hyperlink></w:p><w:p w14:paraId="7F3C99EE" w14:textId="596661E1" w:rsidR="0083156F" w:rsidRDefault="0083156F"><w:pPr><w:pStyle w:val="TOC2"/><w:rPr><w:rFonts w:eastAsiaTheme="minorEastAsia" w:cstheme="minorBidi"/><w:noProof/><w:kern w:val="2"/><w:sz w:val="24"/><w:szCs w:val="24"/><w:lang w:eastAsia="en-NZ"/><w14:ligatures w14:val="standardContextual"/></w:rPr></w:pPr><w:hyperlink w:anchor="_Toc189322859" w:history="1"><w:r w:rsidRPr="00860A40"><w:rPr><w:rStyle w:val="Hyperlink"/><w:noProof/></w:rPr><w:t>7.5</w:t></w:r><w:r><w:rPr><w:rFonts w:eastAsiaTheme="minorEastAsia" w:cstheme="minorBidi"/><w:noProof/><w:kern w:val="2"/><w:sz w:val="24"/><w:szCs w:val="24"/><w:lang w:eastAsia="en-NZ"/><w14:ligatures w14:val="standardContextual"/></w:rPr><w:tab/></w:r><w:r w:rsidRPr="00860A40"><w:rPr><w:rStyle w:val="Hyperlink"/><w:noProof/></w:rPr><w:t>Chattels</w:t></w:r><w:r><w:rPr><w:noProof/><w:webHidden/></w:rPr><w:tab/></w:r><w:r><w:rPr><w:noProof/><w:webHidden/></w:rPr><w:fldChar w:fldCharType="begin"/></w:r><w:r><w:rPr><w:noProof/><w:webHidden/></w:rPr><w:instrText xml:space="preserve"> PAGEREF _Toc189322859 \h </w:instrText></w:r><w:r><w:rPr><w:noProof/><w:webHidden/></w:rPr></w:r><w:r><w:rPr><w:noProof/><w:webHidden/></w:rPr><w:fldChar w:fldCharType="separate"/></w:r><w:r w:rsidR="002E64E8"><w:rPr><w:noProof/><w:webHidden/></w:rPr><w:t>15</w:t></w:r><w:r><w:rPr><w:noProof/><w:webHidden/></w:rPr><w:fldChar w:fldCharType="end"/></w:r></w:hyperlink></w:p><w:p w14:paraId="52EA346C" w14:textId="75B1EBCE" w:rsidR="0083156F" w:rsidRDefault="0083156F"><w:pPr><w:pStyle w:val="TOC2"/><w:rPr><w:rFonts w:eastAsiaTheme="minorEastAsia" w:cstheme="minorBidi"/><w:noProof/><w:kern w:val="2"/><w:sz w:val="24"/><w:szCs w:val="24"/><w:lang w:eastAsia="en-NZ"/><w14:ligatures w14:val="standardContextual"/></w:rPr></w:pPr><w:hyperlink w:anchor="_Toc189322860" w:history="1"><w:r w:rsidRPr="00860A40"><w:rPr><w:rStyle w:val="Hyperlink"/><w:noProof/></w:rPr><w:t>7.6</w:t></w:r><w:r><w:rPr><w:rFonts w:eastAsiaTheme="minorEastAsia" w:cstheme="minorBidi"/><w:noProof/><w:kern w:val="2"/><w:sz w:val="24"/><w:szCs w:val="24"/><w:lang w:eastAsia="en-NZ"/><w14:ligatures w14:val="standardContextual"/></w:rPr><w:tab/></w:r><w:r w:rsidRPr="00860A40"><w:rPr><w:rStyle w:val="Hyperlink"/><w:noProof/></w:rPr><w:t>Site Development</w:t></w:r><w:r><w:rPr><w:noProof/><w:webHidden/></w:rPr><w:tab/></w:r><w:r><w:rPr><w:noProof/><w:webHidden/></w:rPr><w:fldChar w:fldCharType="begin"/></w:r><w:r><w:rPr><w:noProof/><w:webHidden/></w:rPr><w:instrText xml:space="preserve"> PAGEREF _Toc189322860 \h </w:instrText></w:r><w:r><w:rPr><w:noProof/><w:webHidden/></w:rPr></w:r><w:r><w:rPr><w:noProof/><w:webHidden/></w:rPr><w:fldChar w:fldCharType="separate"/></w:r><w:r w:rsidR="002E64E8"><w:rPr><w:noProof/><w:webHidden/></w:rPr><w:t>15</w:t></w:r><w:r><w:rPr><w:noProof/><w:webHidden/></w:rPr><w:fldChar w:fldCharType="end"/></w:r></w:hyperlink></w:p><w:p w14:paraId="7DEA01E6" w14:textId="7DF479B3" w:rsidR="0083156F" w:rsidRDefault="0083156F"><w:pPr><w:pStyle w:val="TOC2"/><w:rPr><w:rFonts w:eastAsiaTheme="minorEastAsia" w:cstheme="minorBidi"/><w:noProof/><w:kern w:val="2"/><w:sz w:val="24"/><w:szCs w:val="24"/><w:lang w:eastAsia="en-NZ"/><w14:ligatures w14:val="standardContextual"/></w:rPr></w:pPr><w:hyperlink w:anchor="_Toc189322861" w:history="1"><w:r w:rsidRPr="00860A40"><w:rPr><w:rStyle w:val="Hyperlink"/><w:noProof/></w:rPr><w:t>7.7</w:t></w:r><w:r><w:rPr><w:rFonts w:eastAsiaTheme="minorEastAsia" w:cstheme="minorBidi"/><w:noProof/><w:kern w:val="2"/><w:sz w:val="24"/><w:szCs w:val="24"/><w:lang w:eastAsia="en-NZ"/><w14:ligatures w14:val="standardContextual"/></w:rPr><w:tab/></w:r><w:r w:rsidRPr="00860A40"><w:rPr><w:rStyle w:val="Hyperlink"/><w:noProof/></w:rPr><w:t>Condition &amp; Repair</w:t></w:r><w:r><w:rPr><w:noProof/><w:webHidden/></w:rPr><w:tab/></w:r><w:r><w:rPr><w:noProof/><w:webHidden/></w:rPr><w:fldChar w:fldCharType="begin"/></w:r><w:r><w:rPr><w:noProof/><w:webHidden/></w:rPr><w:instrText xml:space="preserve"> PAGEREF _Toc189322861 \h </w:instrText></w:r><w:r><w:rPr><w:noProof/><w:webHidden/></w:rPr></w:r><w:r><w:rPr><w:noProof/><w:webHidden/></w:rPr><w:fldChar w:fldCharType="separate"/></w:r><w:r w:rsidR="002E64E8"><w:rPr><w:noProof/><w:webHidden/></w:rPr><w:t>15</w:t></w:r><w:r><w:rPr><w:noProof/><w:webHidden/></w:rPr><w:fldChar w:fldCharType="end"/></w:r></w:hyperlink></w:p><w:p w14:paraId="1557DFA0" w14:textId="74806C51" w:rsidR="0083156F" w:rsidRDefault="0083156F"><w:pPr><w:pStyle w:val="TOC2"/><w:rPr><w:rFonts w:eastAsiaTheme="minorEastAsia" w:cstheme="minorBidi"/><w:noProof/><w:kern w:val="2"/><w:sz w:val="24"/><w:szCs w:val="24"/><w:lang w:eastAsia="en-NZ"/><w14:ligatures w14:val="standardContextual"/></w:rPr></w:pPr><w:hyperlink w:anchor="_Toc189322862" w:history="1"><w:r w:rsidRPr="00860A40"><w:rPr><w:rStyle w:val="Hyperlink"/><w:noProof/></w:rPr><w:t>7.8</w:t></w:r><w:r><w:rPr><w:rFonts w:eastAsiaTheme="minorEastAsia" w:cstheme="minorBidi"/><w:noProof/><w:kern w:val="2"/><w:sz w:val="24"/><w:szCs w:val="24"/><w:lang w:eastAsia="en-NZ"/><w14:ligatures w14:val="standardContextual"/></w:rPr><w:tab/></w:r><w:r w:rsidRPr="00860A40"><w:rPr><w:rStyle w:val="Hyperlink"/><w:noProof/></w:rPr><w:t>Structural</w:t></w:r><w:r><w:rPr><w:noProof/><w:webHidden/></w:rPr><w:tab/></w:r><w:r><w:rPr><w:noProof/><w:webHidden/></w:rPr><w:fldChar w:fldCharType="begin"/></w:r><w:r><w:rPr><w:noProof/><w:webHidden/></w:rPr><w:instrText xml:space="preserve"> PAGEREF _Toc189322862 \h </w:instrText></w:r><w:r><w:rPr><w:noProof/><w:webHidden/></w:rPr></w:r><w:r><w:rPr><w:noProof/><w:webHidden/></w:rPr><w:fldChar w:fldCharType="separate"/></w:r><w:r w:rsidR="002E64E8"><w:rPr><w:noProof/><w:webHidden/></w:rPr><w:t>15</w:t></w:r><w:r><w:rPr><w:noProof/><w:webHidden/></w:rPr><w:fldChar w:fldCharType="end"/></w:r></w:hyperlink></w:p><w:p w14:paraId="672AB565" w14:textId="2D8A591F" w:rsidR="0083156F" w:rsidRDefault="0083156F"><w:pPr><w:pStyle w:val="TOC2"/><w:rPr><w:rFonts w:eastAsiaTheme="minorEastAsia" w:cstheme="minorBidi"/><w:noProof/><w:kern w:val="2"/><w:sz w:val="24"/><w:szCs w:val="24"/><w:lang w:eastAsia="en-NZ"/><w14:ligatures w14:val="standardContextual"/></w:rPr></w:pPr><w:hyperlink w:anchor="_Toc189322863" w:history="1"><w:r w:rsidRPr="00860A40"><w:rPr><w:rStyle w:val="Hyperlink"/><w:noProof/></w:rPr><w:t>7.9</w:t></w:r><w:r><w:rPr><w:rFonts w:eastAsiaTheme="minorEastAsia" w:cstheme="minorBidi"/><w:noProof/><w:kern w:val="2"/><w:sz w:val="24"/><w:szCs w:val="24"/><w:lang w:eastAsia="en-NZ"/><w14:ligatures w14:val="standardContextual"/></w:rPr><w:tab/></w:r><w:r w:rsidRPr="00860A40"><w:rPr><w:rStyle w:val="Hyperlink"/><w:noProof/></w:rPr><w:t>Structural and Pest</w:t></w:r><w:r><w:rPr><w:noProof/><w:webHidden/></w:rPr><w:tab/></w:r><w:r><w:rPr><w:noProof/><w:webHidden/></w:rPr><w:fldChar w:fldCharType="begin"/></w:r><w:r><w:rPr><w:noProof/><w:webHidden/></w:rPr><w:instrText xml:space="preserve"> PAGEREF _Toc189322863 \h </w:instrText></w:r><w:r><w:rPr><w:noProof/><w:webHidden/></w:rPr></w:r><w:r><w:rPr><w:noProof/><w:webHidden/></w:rPr><w:fldChar w:fldCharType="separate"/></w:r><w:r w:rsidR="002E64E8"><w:rPr><w:noProof/><w:webHidden/></w:rPr><w:t>15</w:t></w:r><w:r><w:rPr><w:noProof/><w:webHidden/></w:rPr><w:fldChar w:fldCharType="end"/></w:r></w:hyperlink></w:p><w:p w14:paraId="6C7DCD57" w14:textId="3C0CF5A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4" w:history="1"><w:r w:rsidRPr="00860A40"><w:rPr><w:rStyle w:val="Hyperlink"/></w:rPr><w:t>8.0</w:t></w:r><w:r><w:rPr><w:rFonts w:asciiTheme="minorHAnsi" w:eastAsiaTheme="minorEastAsia" w:hAnsiTheme="minorHAnsi" w:cstheme="minorBidi"/><w:b w:val="0"/><w:kern w:val="2"/><w:sz w:val="24"/><w:szCs w:val="24"/><w:lang w:eastAsia="en-NZ"/><w14:ligatures w14:val="standardContextual"/></w:rPr><w:tab/></w:r><w:r w:rsidRPr="00860A40"><w:rPr><w:rStyle w:val="Hyperlink"/></w:rPr><w:t>Market Considerations</w:t></w:r><w:r><w:rPr><w:webHidden/></w:rPr><w:tab/></w:r><w:r><w:rPr><w:webHidden/></w:rPr><w:fldChar w:fldCharType="begin"/></w:r><w:r><w:rPr><w:webHidden/></w:rPr><w:instrText xml:space="preserve"> PAGEREF _Toc189322864 \h </w:instrText></w:r><w:r><w:rPr><w:webHidden/></w:rPr></w:r><w:r><w:rPr><w:webHidden/></w:rPr><w:fldChar w:fldCharType="separate"/></w:r><w:r w:rsidR="002E64E8"><w:rPr><w:rFonts w:hint="eastAsia"/><w:webHidden/></w:rPr><w:t>17</w:t></w:r><w:r><w:rPr><w:webHidden/></w:rPr><w:fldChar w:fldCharType="end"/></w:r></w:hyperlink></w:p><w:p w14:paraId="313B60CB" w14:textId="3A6355D6" w:rsidR="0083156F" w:rsidRDefault="0083156F"><w:pPr><w:pStyle w:val="TOC2"/><w:rPr><w:rFonts w:eastAsiaTheme="minorEastAsia" w:cstheme="minorBidi"/><w:noProof/><w:kern w:val="2"/><w:sz w:val="24"/><w:szCs w:val="24"/><w:lang w:eastAsia="en-NZ"/><w14:ligatures w14:val="standardContextual"/></w:rPr></w:pPr><w:hyperlink w:anchor="_Toc189322865" w:history="1"><w:r w:rsidRPr="00860A40"><w:rPr><w:rStyle w:val="Hyperlink"/><w:noProof/></w:rPr><w:t>8.1</w:t></w:r><w:r><w:rPr><w:rFonts w:eastAsiaTheme="minorEastAsia" w:cstheme="minorBidi"/><w:noProof/><w:kern w:val="2"/><w:sz w:val="24"/><w:szCs w:val="24"/><w:lang w:eastAsia="en-NZ"/><w14:ligatures w14:val="standardContextual"/></w:rPr><w:tab/></w:r><w:r w:rsidRPr="00860A40"><w:rPr><w:rStyle w:val="Hyperlink"/><w:noProof/></w:rPr><w:t>NZ Economic Overview</w:t></w:r><w:r><w:rPr><w:noProof/><w:webHidden/></w:rPr><w:tab/></w:r><w:r><w:rPr><w:noProof/><w:webHidden/></w:rPr><w:fldChar w:fldCharType="begin"/></w:r><w:r><w:rPr><w:noProof/><w:webHidden/></w:rPr><w:instrText xml:space="preserve"> PAGEREF _Toc189322865 \h </w:instrText></w:r><w:r><w:rPr><w:noProof/><w:webHidden/></w:rPr></w:r><w:r><w:rPr><w:noProof/><w:webHidden/></w:rPr><w:fldChar w:fldCharType="separate"/></w:r><w:r w:rsidR="002E64E8"><w:rPr><w:noProof/><w:webHidden/></w:rPr><w:t>17</w:t></w:r><w:r><w:rPr><w:noProof/><w:webHidden/></w:rPr><w:fldChar w:fldCharType="end"/></w:r></w:hyperlink></w:p><w:p w14:paraId="4DFD0BA9" w14:textId="07F39D9C" w:rsidR="0083156F" w:rsidRDefault="0083156F"><w:pPr><w:pStyle w:val="TOC2"/><w:rPr><w:rFonts w:eastAsiaTheme="minorEastAsia" w:cstheme="minorBidi"/><w:noProof/><w:kern w:val="2"/><w:sz w:val="24"/><w:szCs w:val="24"/><w:lang w:eastAsia="en-NZ"/><w14:ligatures w14:val="standardContextual"/></w:rPr></w:pPr><w:hyperlink w:anchor="_Toc189322866" w:history="1"><w:r w:rsidRPr="00860A40"><w:rPr><w:rStyle w:val="Hyperlink"/><w:noProof/></w:rPr><w:t>8.2</w:t></w:r><w:r><w:rPr><w:rFonts w:eastAsiaTheme="minorEastAsia" w:cstheme="minorBidi"/><w:noProof/><w:kern w:val="2"/><w:sz w:val="24"/><w:szCs w:val="24"/><w:lang w:eastAsia="en-NZ"/><w14:ligatures w14:val="standardContextual"/></w:rPr><w:tab/></w:r><w:r w:rsidRPr="00860A40"><w:rPr><w:rStyle w:val="Hyperlink"/><w:noProof/></w:rPr><w:t>Global Economic Overview</w:t></w:r><w:r><w:rPr><w:noProof/><w:webHidden/></w:rPr><w:tab/></w:r><w:r><w:rPr><w:noProof/><w:webHidden/></w:rPr><w:fldChar w:fldCharType="begin"/></w:r><w:r><w:rPr><w:noProof/><w:webHidden/></w:rPr><w:instrText xml:space="preserve"> PAGEREF _Toc189322866 \h </w:instrText></w:r><w:r><w:rPr><w:noProof/><w:webHidden/></w:rPr></w:r><w:r><w:rPr><w:noProof/><w:webHidden/></w:rPr><w:fldChar w:fldCharType="separate"/></w:r><w:r w:rsidR="002E64E8"><w:rPr><w:noProof/><w:webHidden/></w:rPr><w:t>17</w:t></w:r><w:r><w:rPr><w:noProof/><w:webHidden/></w:rPr><w:fldChar w:fldCharType="end"/></w:r></w:hyperlink></w:p><w:p w14:paraId="7FB529E8" w14:textId="50DE009F" w:rsidR="0083156F" w:rsidRDefault="0083156F"><w:pPr><w:pStyle w:val="TOC2"/><w:rPr><w:rFonts w:eastAsiaTheme="minorEastAsia" w:cstheme="minorBidi"/><w:noProof/><w:kern w:val="2"/><w:sz w:val="24"/><w:szCs w:val="24"/><w:lang w:eastAsia="en-NZ"/><w14:ligatures w14:val="standardContextual"/></w:rPr></w:pPr><w:hyperlink w:anchor="_Toc189322867" w:history="1"><w:r w:rsidRPr="00860A40"><w:rPr><w:rStyle w:val="Hyperlink"/><w:noProof/></w:rPr><w:t>8.3</w:t></w:r><w:r><w:rPr><w:rFonts w:eastAsiaTheme="minorEastAsia" w:cstheme="minorBidi"/><w:noProof/><w:kern w:val="2"/><w:sz w:val="24"/><w:szCs w:val="24"/><w:lang w:eastAsia="en-NZ"/><w14:ligatures w14:val="standardContextual"/></w:rPr><w:tab/></w:r><w:r w:rsidRPr="00860A40"><w:rPr><w:rStyle w:val="Hyperlink"/><w:noProof/></w:rPr><w:t>Residential Market</w:t></w:r><w:r><w:rPr><w:noProof/><w:webHidden/></w:rPr><w:tab/></w:r><w:r><w:rPr><w:noProof/><w:webHidden/></w:rPr><w:fldChar w:fldCharType="begin"/></w:r><w:r><w:rPr><w:noProof/><w:webHidden/></w:rPr><w:instrText xml:space="preserve"> PAGEREF _Toc189322867 \h </w:instrText></w:r><w:r><w:rPr><w:noProof/><w:webHidden/></w:rPr></w:r><w:r><w:rPr><w:noProof/><w:webHidden/></w:rPr><w:fldChar w:fldCharType="separate"/></w:r><w:r w:rsidR="002E64E8"><w:rPr><w:noProof/><w:webHidden/></w:rPr><w:t>18</w:t></w:r><w:r><w:rPr><w:noProof/><w:webHidden/></w:rPr><w:fldChar w:fldCharType="end"/></w:r></w:hyperlink></w:p><w:p w14:paraId="6415AF7A" w14:textId="0572D42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8" w:history="1"><w:r w:rsidRPr="00860A40"><w:rPr><w:rStyle w:val="Hyperlink"/></w:rPr><w:t>9.0</w:t></w:r><w:r><w:rPr><w:rFonts w:asciiTheme="minorHAnsi" w:eastAsiaTheme="minorEastAsia" w:hAnsiTheme="minorHAnsi" w:cstheme="minorBidi"/><w:b w:val="0"/><w:kern w:val="2"/><w:sz w:val="24"/><w:szCs w:val="24"/><w:lang w:eastAsia="en-NZ"/><w14:ligatures w14:val="standardContextual"/></w:rPr><w:tab/></w:r><w:r w:rsidRPr="00860A40"><w:rPr><w:rStyle w:val="Hyperlink"/></w:rPr><w:t>Valuation Considerations</w:t></w:r><w:r><w:rPr><w:webHidden/></w:rPr><w:tab/></w:r><w:r><w:rPr><w:webHidden/></w:rPr><w:fldChar w:fldCharType="begin"/></w:r><w:r><w:rPr><w:webHidden/></w:rPr><w:instrText xml:space="preserve"> PAGEREF _Toc189322868 \h </w:instrText></w:r><w:r><w:rPr><w:webHidden/></w:rPr></w:r><w:r><w:rPr><w:webHidden/></w:rPr><w:fldChar w:fldCharType="separate"/></w:r><w:r w:rsidR="002E64E8"><w:rPr><w:rFonts w:hint="eastAsia"/><w:webHidden/></w:rPr><w:t>20</w:t></w:r><w:r><w:rPr><w:webHidden/></w:rPr><w:fldChar w:fldCharType="end"/></w:r></w:hyperlink></w:p><w:p w14:paraId="2EF9C173" w14:textId="22D5410D" w:rsidR="0083156F" w:rsidRDefault="0083156F"><w:pPr><w:pStyle w:val="TOC2"/><w:rPr><w:rFonts w:eastAsiaTheme="minorEastAsia" w:cstheme="minorBidi"/><w:noProof/><w:kern w:val="2"/><w:sz w:val="24"/><w:szCs w:val="24"/><w:lang w:eastAsia="en-NZ"/><w14:ligatures w14:val="standardContextual"/></w:rPr></w:pPr><w:hyperlink w:anchor="_Toc189322869" w:history="1"><w:r w:rsidRPr="00860A40"><w:rPr><w:rStyle w:val="Hyperlink"/><w:noProof/></w:rPr><w:t>9.1</w:t></w:r><w:r><w:rPr><w:rFonts w:eastAsiaTheme="minorEastAsia" w:cstheme="minorBidi"/><w:noProof/><w:kern w:val="2"/><w:sz w:val="24"/><w:szCs w:val="24"/><w:lang w:eastAsia="en-NZ"/><w14:ligatures w14:val="standardContextual"/></w:rPr><w:tab/></w:r><w:r w:rsidRPr="00860A40"><w:rPr><w:rStyle w:val="Hyperlink"/><w:noProof/></w:rPr><w:t>Valuation Approach</w:t></w:r><w:r><w:rPr><w:noProof/><w:webHidden/></w:rPr><w:tab/></w:r><w:r><w:rPr><w:noProof/><w:webHidden/></w:rPr><w:fldChar w:fldCharType="begin"/></w:r><w:r><w:rPr><w:noProof/><w:webHidden/></w:rPr><w:instrText xml:space="preserve"> PAGEREF _Toc189322869 \h </w:instrText></w:r><w:r><w:rPr><w:noProof/><w:webHidden/></w:rPr></w:r><w:r><w:rPr><w:noProof/><w:webHidden/></w:rPr><w:fldChar w:fldCharType="separate"/></w:r><w:r w:rsidR="002E64E8"><w:rPr><w:noProof/><w:webHidden/></w:rPr><w:t>20</w:t></w:r><w:r><w:rPr><w:noProof/><w:webHidden/></w:rPr><w:fldChar w:fldCharType="end"/></w:r></w:hyperlink></w:p><w:p w14:paraId="3E7F225B" w14:textId="356C95D9" w:rsidR="0083156F" w:rsidRDefault="0083156F"><w:pPr><w:pStyle w:val="TOC2"/><w:rPr><w:rFonts w:eastAsiaTheme="minorEastAsia" w:cstheme="minorBidi"/><w:noProof/><w:kern w:val="2"/><w:sz w:val="24"/><w:szCs w:val="24"/><w:lang w:eastAsia="en-NZ"/><w14:ligatures w14:val="standardContextual"/></w:rPr></w:pPr><w:hyperlink w:anchor="_Toc189322870" w:history="1"><w:r w:rsidRPr="00860A40"><w:rPr><w:rStyle w:val="Hyperlink"/><w:noProof/></w:rPr><w:t>9.2</w:t></w:r><w:r><w:rPr><w:rFonts w:eastAsiaTheme="minorEastAsia" w:cstheme="minorBidi"/><w:noProof/><w:kern w:val="2"/><w:sz w:val="24"/><w:szCs w:val="24"/><w:lang w:eastAsia="en-NZ"/><w14:ligatures w14:val="standardContextual"/></w:rPr><w:tab/></w:r><w:r w:rsidRPr="00860A40"><w:rPr><w:rStyle w:val="Hyperlink"/><w:noProof/></w:rPr><w:t>Sales Evidence</w:t></w:r><w:r><w:rPr><w:noProof/><w:webHidden/></w:rPr><w:tab/></w:r><w:r><w:rPr><w:noProof/><w:webHidden/></w:rPr><w:fldChar w:fldCharType="begin"/></w:r><w:r><w:rPr><w:noProof/><w:webHidden/></w:rPr><w:instrText xml:space="preserve"> PAGEREF _Toc189322870 \h </w:instrText></w:r><w:r><w:rPr><w:noProof/><w:webHidden/></w:rPr></w:r><w:r><w:rPr><w:noProof/><w:webHidden/></w:rPr><w:fldChar w:fldCharType="separate"/></w:r><w:r w:rsidR="002E64E8"><w:rPr><w:noProof/><w:webHidden/></w:rPr><w:t>20</w:t></w:r><w:r><w:rPr><w:noProof/><w:webHidden/></w:rPr><w:fldChar w:fldCharType="end"/></w:r></w:hyperlink></w:p><w:p w14:paraId="2E55E523" w14:textId="2F6638BF" w:rsidR="0083156F" w:rsidRDefault="0083156F"><w:pPr><w:pStyle w:val="TOC2"/><w:rPr><w:rFonts w:eastAsiaTheme="minorEastAsia" w:cstheme="minorBidi"/><w:noProof/><w:kern w:val="2"/><w:sz w:val="24"/><w:szCs w:val="24"/><w:lang w:eastAsia="en-NZ"/><w14:ligatures w14:val="standardContextual"/></w:rPr></w:pPr><w:hyperlink w:anchor="_Toc189322871" w:history="1"><w:r w:rsidRPr="00860A40"><w:rPr><w:rStyle w:val="Hyperlink"/><w:noProof/></w:rPr><w:t>9.3</w:t></w:r><w:r><w:rPr><w:rFonts w:eastAsiaTheme="minorEastAsia" w:cstheme="minorBidi"/><w:noProof/><w:kern w:val="2"/><w:sz w:val="24"/><w:szCs w:val="24"/><w:lang w:eastAsia="en-NZ"/><w14:ligatures w14:val="standardContextual"/></w:rPr><w:tab/></w:r><w:r w:rsidRPr="00860A40"><w:rPr><w:rStyle w:val="Hyperlink"/><w:noProof/></w:rPr><w:t>Previous Sale</w:t></w:r><w:r><w:rPr><w:noProof/><w:webHidden/></w:rPr><w:tab/></w:r><w:r><w:rPr><w:noProof/><w:webHidden/></w:rPr><w:fldChar w:fldCharType="begin"/></w:r><w:r><w:rPr><w:noProof/><w:webHidden/></w:rPr><w:instrText xml:space="preserve"> PAGEREF _Toc189322871 \h </w:instrText></w:r><w:r><w:rPr><w:noProof/><w:webHidden/></w:rPr></w:r><w:r><w:rPr><w:noProof/><w:webHidden/></w:rPr><w:fldChar w:fldCharType="separate"/></w:r><w:r w:rsidR="002E64E8"><w:rPr><w:noProof/><w:webHidden/></w:rPr><w:t>21</w:t></w:r><w:r><w:rPr><w:noProof/><w:webHidden/></w:rPr><w:fldChar w:fldCharType="end"/></w:r></w:hyperlink></w:p><w:p w14:paraId="30442EA8" w14:textId="17CDF085" w:rsidR="0083156F" w:rsidRDefault="0083156F"><w:pPr><w:pStyle w:val="TOC2"/><w:rPr><w:rFonts w:eastAsiaTheme="minorEastAsia" w:cstheme="minorBidi"/><w:noProof/><w:kern w:val="2"/><w:sz w:val="24"/><w:szCs w:val="24"/><w:lang w:eastAsia="en-NZ"/><w14:ligatures w14:val="standardContextual"/></w:rPr></w:pPr><w:hyperlink w:anchor="_Toc189322872" w:history="1"><w:r w:rsidRPr="00860A40"><w:rPr><w:rStyle w:val="Hyperlink"/><w:noProof/></w:rPr><w:t>9.4</w:t></w:r><w:r><w:rPr><w:rFonts w:eastAsiaTheme="minorEastAsia" w:cstheme="minorBidi"/><w:noProof/><w:kern w:val="2"/><w:sz w:val="24"/><w:szCs w:val="24"/><w:lang w:eastAsia="en-NZ"/><w14:ligatures w14:val="standardContextual"/></w:rPr><w:tab/></w:r><w:r w:rsidRPr="00860A40"><w:rPr><w:rStyle w:val="Hyperlink"/><w:noProof/></w:rPr><w:t>Contract for Sale</w:t></w:r><w:r><w:rPr><w:noProof/><w:webHidden/></w:rPr><w:tab/></w:r><w:r><w:rPr><w:noProof/><w:webHidden/></w:rPr><w:fldChar w:fldCharType="begin"/></w:r><w:r><w:rPr><w:noProof/><w:webHidden/></w:rPr><w:instrText xml:space="preserve"> PAGEREF _Toc189322872 \h </w:instrText></w:r><w:r><w:rPr><w:noProof/><w:webHidden/></w:rPr></w:r><w:r><w:rPr><w:noProof/><w:webHidden/></w:rPr><w:fldChar w:fldCharType="separate"/></w:r><w:r w:rsidR="002E64E8"><w:rPr><w:noProof/><w:webHidden/></w:rPr><w:t>21</w:t></w:r><w:r><w:rPr><w:noProof/><w:webHidden/></w:rPr><w:fldChar w:fldCharType="end"/></w:r></w:hyperlink></w:p><w:p w14:paraId="42BEACB0" w14:textId="7807ABC0" w:rsidR="0083156F" w:rsidRDefault="0083156F"><w:pPr><w:pStyle w:val="TOC2"/><w:rPr><w:rFonts w:eastAsiaTheme="minorEastAsia" w:cstheme="minorBidi"/><w:noProof/><w:kern w:val="2"/><w:sz w:val="24"/><w:szCs w:val="24"/><w:lang w:eastAsia="en-NZ"/><w14:ligatures w14:val="standardContextual"/></w:rPr></w:pPr><w:hyperlink w:anchor="_Toc189322873" w:history="1"><w:r w:rsidRPr="00860A40"><w:rPr><w:rStyle w:val="Hyperlink"/><w:noProof/></w:rPr><w:t>9.5</w:t></w:r><w:r><w:rPr><w:rFonts w:eastAsiaTheme="minorEastAsia" w:cstheme="minorBidi"/><w:noProof/><w:kern w:val="2"/><w:sz w:val="24"/><w:szCs w:val="24"/><w:lang w:eastAsia="en-NZ"/><w14:ligatures w14:val="standardContextual"/></w:rPr><w:tab/></w:r><w:r w:rsidRPr="00860A40"><w:rPr><w:rStyle w:val="Hyperlink"/><w:noProof/></w:rPr><w:t>SWOT Analysis</w:t></w:r><w:r><w:rPr><w:noProof/><w:webHidden/></w:rPr><w:tab/></w:r><w:r><w:rPr><w:noProof/><w:webHidden/></w:rPr><w:fldChar w:fldCharType="begin"/></w:r><w:r><w:rPr><w:noProof/><w:webHidden/></w:rPr><w:instrText xml:space="preserve"> PAGEREF _Toc189322873 \h </w:instrText></w:r><w:r><w:rPr><w:noProof/><w:webHidden/></w:rPr></w:r><w:r><w:rPr><w:noProof/><w:webHidden/></w:rPr><w:fldChar w:fldCharType="separate"/></w:r><w:r w:rsidR="002E64E8"><w:rPr><w:noProof/><w:webHidden/></w:rPr><w:t>21</w:t></w:r><w:r><w:rPr><w:noProof/><w:webHidden/></w:rPr><w:fldChar w:fldCharType="end"/></w:r></w:hyperlink></w:p><w:p w14:paraId="27F3A49F" w14:textId="7B16BE41" w:rsidR="0083156F" w:rsidRDefault="0083156F"><w:pPr><w:pStyle w:val="TOC2"/><w:rPr><w:rFonts w:eastAsiaTheme="minorEastAsia" w:cstheme="minorBidi"/><w:noProof/><w:kern w:val="2"/><w:sz w:val="24"/><w:szCs w:val="24"/><w:lang w:eastAsia="en-NZ"/><w14:ligatures w14:val="standardContextual"/></w:rPr></w:pPr><w:hyperlink w:anchor="_Toc189322874" w:history="1"><w:r w:rsidRPr="00860A40"><w:rPr><w:rStyle w:val="Hyperlink"/><w:noProof/></w:rPr><w:t>9.6</w:t></w:r><w:r><w:rPr><w:rFonts w:eastAsiaTheme="minorEastAsia" w:cstheme="minorBidi"/><w:noProof/><w:kern w:val="2"/><w:sz w:val="24"/><w:szCs w:val="24"/><w:lang w:eastAsia="en-NZ"/><w14:ligatures w14:val="standardContextual"/></w:rPr><w:tab/></w:r><w:r w:rsidRPr="00860A40"><w:rPr><w:rStyle w:val="Hyperlink"/><w:noProof/></w:rPr><w:t>Risk Analysis</w:t></w:r><w:r><w:rPr><w:noProof/><w:webHidden/></w:rPr><w:tab/></w:r><w:r><w:rPr><w:noProof/><w:webHidden/></w:rPr><w:fldChar w:fldCharType="begin"/></w:r><w:r><w:rPr><w:noProof/><w:webHidden/></w:rPr><w:instrText xml:space="preserve"> PAGEREF _Toc189322874 \h </w:instrText></w:r><w:r><w:rPr><w:noProof/><w:webHidden/></w:rPr></w:r><w:r><w:rPr><w:noProof/><w:webHidden/></w:rPr><w:fldChar w:fldCharType="separate"/></w:r><w:r w:rsidR="002E64E8"><w:rPr><w:noProof/><w:webHidden/></w:rPr><w:t>21</w:t></w:r><w:r><w:rPr><w:noProof/><w:webHidden/></w:rPr><w:fldChar w:fldCharType="end"/></w:r></w:hyperlink></w:p><w:p w14:paraId="48FF2295" w14:textId="69A30193" w:rsidR="0083156F" w:rsidRDefault="0083156F"><w:pPr><w:pStyle w:val="TOC2"/><w:rPr><w:rFonts w:eastAsiaTheme="minorEastAsia" w:cstheme="minorBidi"/><w:noProof/><w:kern w:val="2"/><w:sz w:val="24"/><w:szCs w:val="24"/><w:lang w:eastAsia="en-NZ"/><w14:ligatures w14:val="standardContextual"/></w:rPr></w:pPr><w:hyperlink w:anchor="_Toc189322875" w:history="1"><w:r w:rsidRPr="00860A40"><w:rPr><w:rStyle w:val="Hyperlink"/><w:noProof/></w:rPr><w:t>9.7</w:t></w:r><w:r><w:rPr><w:rFonts w:eastAsiaTheme="minorEastAsia" w:cstheme="minorBidi"/><w:noProof/><w:kern w:val="2"/><w:sz w:val="24"/><w:szCs w:val="24"/><w:lang w:eastAsia="en-NZ"/><w14:ligatures w14:val="standardContextual"/></w:rPr><w:tab/></w:r><w:r w:rsidRPr="00860A40"><w:rPr><w:rStyle w:val="Hyperlink"/><w:noProof/></w:rPr><w:t>Sales Evidence Disclosure</w:t></w:r><w:r><w:rPr><w:noProof/><w:webHidden/></w:rPr><w:tab/></w:r><w:r><w:rPr><w:noProof/><w:webHidden/></w:rPr><w:fldChar w:fldCharType="begin"/></w:r><w:r><w:rPr><w:noProof/><w:webHidden/></w:rPr><w:instrText xml:space="preserve"> PAGEREF _Toc189322875 \h </w:instrText></w:r><w:r><w:rPr><w:noProof/><w:webHidden/></w:rPr></w:r><w:r><w:rPr><w:noProof/><w:webHidden/></w:rPr><w:fldChar w:fldCharType="separate"/></w:r><w:r w:rsidR="002E64E8"><w:rPr><w:noProof/><w:webHidden/></w:rPr><w:t>22</w:t></w:r><w:r><w:rPr><w:noProof/><w:webHidden/></w:rPr><w:fldChar w:fldCharType="end"/></w:r></w:hyperlink></w:p><w:p w14:paraId="7EDE7828" w14:textId="69AF6BB1" w:rsidR="0083156F" w:rsidRDefault="0083156F"><w:pPr><w:pStyle w:val="TOC2"/><w:rPr><w:rFonts w:eastAsiaTheme="minorEastAsia" w:cstheme="minorBidi"/><w:noProof/><w:kern w:val="2"/><w:sz w:val="24"/><w:szCs w:val="24"/><w:lang w:eastAsia="en-NZ"/><w14:ligatures w14:val="standardContextual"/></w:rPr></w:pPr><w:hyperlink w:anchor="_Toc189322876" w:history="1"><w:r w:rsidRPr="00860A40"><w:rPr><w:rStyle w:val="Hyperlink"/><w:noProof/></w:rPr><w:t>9.8</w:t></w:r><w:r><w:rPr><w:rFonts w:eastAsiaTheme="minorEastAsia" w:cstheme="minorBidi"/><w:noProof/><w:kern w:val="2"/><w:sz w:val="24"/><w:szCs w:val="24"/><w:lang w:eastAsia="en-NZ"/><w14:ligatures w14:val="standardContextual"/></w:rPr><w:tab/></w:r><w:r w:rsidRPr="00860A40"><w:rPr><w:rStyle w:val="Hyperlink"/><w:noProof/></w:rPr><w:t>Conclusion on Sales Evidence</w:t></w:r><w:r><w:rPr><w:noProof/><w:webHidden/></w:rPr><w:tab/></w:r><w:r><w:rPr><w:noProof/><w:webHidden/></w:rPr><w:fldChar w:fldCharType="begin"/></w:r><w:r><w:rPr><w:noProof/><w:webHidden/></w:rPr><w:instrText xml:space="preserve"> PAGEREF _Toc189322876 \h </w:instrText></w:r><w:r><w:rPr><w:noProof/><w:webHidden/></w:rPr></w:r><w:r><w:rPr><w:noProof/><w:webHidden/></w:rPr><w:fldChar w:fldCharType="separate"/></w:r><w:r w:rsidR="002E64E8"><w:rPr><w:noProof/><w:webHidden/></w:rPr><w:t>22</w:t></w:r><w:r><w:rPr><w:noProof/><w:webHidden/></w:rPr><w:fldChar w:fldCharType="end"/></w:r></w:hyperlink></w:p><w:p w14:paraId="37B4820E" w14:textId="01A3424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7" w:history="1"><w:r w:rsidRPr="00860A40"><w:rPr><w:rStyle w:val="Hyperlink"/><w:highlight w:val="yellow"/></w:rPr><w:t>10.0</w:t></w:r><w:r><w:rPr><w:rFonts w:asciiTheme="minorHAnsi" w:eastAsiaTheme="minorEastAsia" w:hAnsiTheme="minorHAnsi" w:cstheme="minorBidi"/><w:b w:val="0"/><w:kern w:val="2"/><w:sz w:val="24"/><w:szCs w:val="24"/><w:lang w:eastAsia="en-NZ"/><w14:ligatures w14:val="standardContextual"/></w:rPr><w:tab/></w:r><w:r w:rsidRPr="00860A40"><w:rPr><w:rStyle w:val="Hyperlink"/><w:highlight w:val="yellow"/></w:rPr><w:t>Market Valuation</w:t></w:r><w:r><w:rPr><w:webHidden/></w:rPr><w:tab/></w:r><w:r><w:rPr><w:webHidden/></w:rPr><w:fldChar w:fldCharType="begin"/></w:r><w:r><w:rPr><w:webHidden/></w:rPr><w:instrText xml:space="preserve"> PAGEREF _Toc189322877 \h </w:instrText></w:r><w:r><w:rPr><w:webHidden/></w:rPr></w:r><w:r><w:rPr><w:webHidden/></w:rPr><w:fldChar w:fldCharType="separate"/></w:r><w:r w:rsidR="002E64E8"><w:rPr><w:rFonts w:hint="eastAsia"/><w:webHidden/></w:rPr><w:t>23</w:t></w:r><w:r><w:rPr><w:webHidden/></w:rPr><w:fldChar w:fldCharType="end"/></w:r></w:hyperlink></w:p><w:p w14:paraId="22EE1FBD" w14:textId="3E4D1A6C" w:rsidR="0083156F" w:rsidRDefault="0083156F"><w:pPr><w:pStyle w:val="TOC2"/><w:rPr><w:rFonts w:eastAsiaTheme="minorEastAsia" w:cstheme="minorBidi"/><w:noProof/><w:kern w:val="2"/><w:sz w:val="24"/><w:szCs w:val="24"/><w:lang w:eastAsia="en-NZ"/><w14:ligatures w14:val="standardContextual"/></w:rPr></w:pPr><w:hyperlink w:anchor="_Toc189322878" w:history="1"><w:r w:rsidRPr="00860A40"><w:rPr><w:rStyle w:val="Hyperlink"/><w:noProof/></w:rPr><w:t>10.1</w:t></w:r><w:r><w:rPr><w:rFonts w:eastAsiaTheme="minorEastAsia" w:cstheme="minorBidi"/><w:noProof/><w:kern w:val="2"/><w:sz w:val="24"/><w:szCs w:val="24"/><w:lang w:eastAsia="en-NZ"/><w14:ligatures w14:val="standardContextual"/></w:rPr><w:tab/></w:r><w:r w:rsidRPr="00860A40"><w:rPr><w:rStyle w:val="Hyperlink"/><w:noProof/></w:rPr><w:t xml:space="preserve">Market Value Assessment as at </w:t></w:r><w:r w:rsidRPr="00860A40"><w:rPr><w:rStyle w:val="Hyperlink"/><w:rFonts w:ascii="Calibri Bold" w:hAnsi="Calibri Bold" w:cs="Arial"/><w:noProof/></w:rPr><w:t>31 January 2025</w:t></w:r><w:r><w:rPr><w:noProof/><w:webHidden/></w:rPr><w:tab/></w:r><w:r><w:rPr><w:noProof/><w:webHidden/></w:rPr><w:fldChar w:fldCharType="begin"/></w:r><w:r><w:rPr><w:noProof/><w:webHidden/></w:rPr><w:instrText xml:space="preserve"> PAGEREF _Toc189322878 \h </w:instrText></w:r><w:r><w:rPr><w:noProof/><w:webHidden/></w:rPr></w:r><w:r><w:rPr><w:noProof/><w:webHidden/></w:rPr><w:fldChar w:fldCharType="separate"/></w:r><w:r w:rsidR="002E64E8"><w:rPr><w:noProof/><w:webHidden/></w:rPr><w:t>23</w:t></w:r><w:r><w:rPr><w:noProof/><w:webHidden/></w:rPr><w:fldChar w:fldCharType="end"/></w:r></w:hyperlink></w:p><w:p w14:paraId="24446888" w14:textId="7C53B2C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9" w:history="1"><w:r w:rsidRPr="00860A40"><w:rPr><w:rStyle w:val="Hyperlink"/></w:rPr><w:t>11.0</w:t></w:r><w:r><w:rPr><w:rFonts w:asciiTheme="minorHAnsi" w:eastAsiaTheme="minorEastAsia" w:hAnsiTheme="minorHAnsi" w:cstheme="minorBidi"/><w:b w:val="0"/><w:kern w:val="2"/><w:sz w:val="24"/><w:szCs w:val="24"/><w:lang w:eastAsia="en-NZ"/><w14:ligatures w14:val="standardContextual"/></w:rPr><w:tab/></w:r><w:r w:rsidRPr="00860A40"><w:rPr><w:rStyle w:val="Hyperlink"/></w:rPr><w:t>Statement of General Valuation Policies</w:t></w:r><w:r><w:rPr><w:webHidden/></w:rPr><w:tab/></w:r><w:r><w:rPr><w:webHidden/></w:rPr><w:fldChar w:fldCharType="begin"/></w:r><w:r><w:rPr><w:webHidden/></w:rPr><w:instrText xml:space="preserve"> PAGEREF _Toc189322879 \h </w:instrText></w:r><w:r><w:rPr><w:webHidden/></w:rPr></w:r><w:r><w:rPr><w:webHidden/></w:rPr><w:fldChar w:fldCharType="separate"/></w:r><w:r w:rsidR="002E64E8"><w:rPr><w:rFonts w:hint="eastAsia"/><w:webHidden/></w:rPr><w:t>24</w:t></w:r><w:r><w:rPr><w:webHidden/></w:rPr><w:fldChar w:fldCharType="end"/></w:r></w:hyperlink></w:p><w:p w14:paraId="6F6AFF32" w14:textId="2C160744" w:rsidR="0083156F" w:rsidRDefault="0083156F"><w:pPr><w:pStyle w:val="TOC2"/><w:rPr><w:rFonts w:eastAsiaTheme="minorEastAsia" w:cstheme="minorBidi"/><w:noProof/><w:kern w:val="2"/><w:sz w:val="24"/><w:szCs w:val="24"/><w:lang w:eastAsia="en-NZ"/><w14:ligatures w14:val="standardContextual"/></w:rPr></w:pPr><w:hyperlink w:anchor="_Toc189322880" w:history="1"><w:r w:rsidRPr="00860A40"><w:rPr><w:rStyle w:val="Hyperlink"/><w:noProof/></w:rPr><w:t>11.1</w:t></w:r><w:r><w:rPr><w:rFonts w:eastAsiaTheme="minorEastAsia" w:cstheme="minorBidi"/><w:noProof/><w:kern w:val="2"/><w:sz w:val="24"/><w:szCs w:val="24"/><w:lang w:eastAsia="en-NZ"/><w14:ligatures w14:val="standardContextual"/></w:rPr><w:tab/></w:r><w:r w:rsidRPr="00860A40"><w:rPr><w:rStyle w:val="Hyperlink"/><w:noProof/></w:rPr><w:t>Publication</w:t></w:r><w:r><w:rPr><w:noProof/><w:webHidden/></w:rPr><w:tab/></w:r><w:r><w:rPr><w:noProof/><w:webHidden/></w:rPr><w:fldChar w:fldCharType="begin"/></w:r><w:r><w:rPr><w:noProof/><w:webHidden/></w:rPr><w:instrText xml:space="preserve"> PAGEREF _Toc189322880 \h </w:instrText></w:r><w:r><w:rPr><w:noProof/><w:webHidden/></w:rPr></w:r><w:r><w:rPr><w:noProof/><w:webHidden/></w:rPr><w:fldChar w:fldCharType="separate"/></w:r><w:r w:rsidR="002E64E8"><w:rPr><w:noProof/><w:webHidden/></w:rPr><w:t>24</w:t></w:r><w:r><w:rPr><w:noProof/><w:webHidden/></w:rPr><w:fldChar w:fldCharType="end"/></w:r></w:hyperlink></w:p><w:p w14:paraId="76CD208A" w14:textId="6908E97D" w:rsidR="0083156F" w:rsidRDefault="0083156F"><w:pPr><w:pStyle w:val="TOC2"/><w:rPr><w:rFonts w:eastAsiaTheme="minorEastAsia" w:cstheme="minorBidi"/><w:noProof/><w:kern w:val="2"/><w:sz w:val="24"/><w:szCs w:val="24"/><w:lang w:eastAsia="en-NZ"/><w14:ligatures w14:val="standardContextual"/></w:rPr></w:pPr><w:hyperlink w:anchor="_Toc189322881" w:history="1"><w:r w:rsidRPr="00860A40"><w:rPr><w:rStyle w:val="Hyperlink"/><w:noProof/></w:rPr><w:t>11.2</w:t></w:r><w:r><w:rPr><w:rFonts w:eastAsiaTheme="minorEastAsia" w:cstheme="minorBidi"/><w:noProof/><w:kern w:val="2"/><w:sz w:val="24"/><w:szCs w:val="24"/><w:lang w:eastAsia="en-NZ"/><w14:ligatures w14:val="standardContextual"/></w:rPr><w:tab/></w:r><w:r w:rsidRPr="00860A40"><w:rPr><w:rStyle w:val="Hyperlink"/><w:noProof/></w:rPr><w:t>Total Compliance</w:t></w:r><w:r><w:rPr><w:noProof/><w:webHidden/></w:rPr><w:tab/></w:r><w:r><w:rPr><w:noProof/><w:webHidden/></w:rPr><w:fldChar w:fldCharType="begin"/></w:r><w:r><w:rPr><w:noProof/><w:webHidden/></w:rPr><w:instrText xml:space="preserve"> PAGEREF _Toc189322881 \h </w:instrText></w:r><w:r><w:rPr><w:noProof/><w:webHidden/></w:rPr></w:r><w:r><w:rPr><w:noProof/><w:webHidden/></w:rPr><w:fldChar w:fldCharType="separate"/></w:r><w:r w:rsidR="002E64E8"><w:rPr><w:noProof/><w:webHidden/></w:rPr><w:t>24</w:t></w:r><w:r><w:rPr><w:noProof/><w:webHidden/></w:rPr><w:fldChar w:fldCharType="end"/></w:r></w:hyperlink></w:p><w:p w14:paraId="3666463E" w14:textId="525B3A7B" w:rsidR="0083156F" w:rsidRDefault="0083156F"><w:pPr><w:pStyle w:val="TOC2"/><w:rPr><w:rFonts w:eastAsiaTheme="minorEastAsia" w:cstheme="minorBidi"/><w:noProof/><w:kern w:val="2"/><w:sz w:val="24"/><w:szCs w:val="24"/><w:lang w:eastAsia="en-NZ"/><w14:ligatures w14:val="standardContextual"/></w:rPr></w:pPr><w:hyperlink w:anchor="_Toc189322882" w:history="1"><w:r w:rsidRPr="00860A40"><w:rPr><w:rStyle w:val="Hyperlink"/><w:noProof/></w:rPr><w:t>11.3</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_Toc189322882 \h </w:instrText></w:r><w:r><w:rPr><w:noProof/><w:webHidden/></w:rPr></w:r><w:r><w:rPr><w:noProof/><w:webHidden/></w:rPr><w:fldChar w:fldCharType="separate"/></w:r><w:r w:rsidR="002E64E8"><w:rPr><w:noProof/><w:webHidden/></w:rPr><w:t>24</w:t></w:r><w:r><w:rPr><w:noProof/><w:webHidden/></w:rPr><w:fldChar w:fldCharType="end"/></w:r></w:hyperlink></w:p><w:p w14:paraId="0CA198F6" w14:textId="77777777" w:rsidR="00B032BD" w:rsidRDefault="00B032BD"><w:r><w:rPr><w:b/><w:bCs/><w:noProof/></w:rPr><w:fldChar w:fldCharType="end"/></w:r></w:p></w:sdtContent></w:sdt><w:p w14:paraId="2E75C014" w14:textId="77777777" w:rsidR="004E5A2C" w:rsidRDefault="004E5A2C" w:rsidP="00831D08"/><w:p w14:paraId="76568745" w14:textId="77777777" w:rsidR="004E5A2C" w:rsidRDefault="008E7B9C" w:rsidP="00831D08"><w:r><w:t>Appendix A</w:t></w:r><w:r w:rsidR="004E5A2C"><w:tab/><w:t>Record of Title</w:t></w:r></w:p><w:p w14:paraId="70905142" w14:textId="77777777" w:rsidR="004E5A2C" w:rsidRDefault="004E5A2C" w:rsidP="00831D08"/><w:p w14:paraId="6B8A4018" w14:textId="77777777" w:rsidR="00E31A2E" w:rsidRDefault="00284700" w:rsidP="00831D08"><w:pPr><w:sectPr w:rsidR="00E31A2E" w:rsidSect="00E765FC"><w:headerReference w:type="default" r:id="rId15"/><w:footerReference w:type="default" r:id="rId16"/><w:headerReference w:type="first" r:id="rId17"/><w:footerReference w:type="first" r:id="rId18"/><w:pgSz w:w="11907" w:h="16840" w:code="9"/><w:pgMar w:top="2268" w:right="1418" w:bottom="2098" w:left="680" w:header="567" w:footer="964" w:gutter="0"/><w:paperSrc w:first="15" w:other="15"/><w:cols w:space="708"/><w:titlePg/><w:docGrid w:linePitch="360"/></w:sectPr></w:pPr><w:r><w:br w:type="page"/></w:r></w:p><w:tbl><w:tblPr><w:tblStyle w:val="TableGrid"/><w:tblW w:w="9841" w:type="dxa"/><w:tblBorders><w:top w:val="none" w:sz="0" w:space="0" w:color="auto"/><w:left w:val="none" w:sz="0" w:space="0" w:color="auto"/><w:bottom w:val="none" w:sz="0" w:space="0" w:color="auto"/><w:right w:val="none" w:sz="0" w:space="0" w:color="auto"/><w:insideH w:val="none" w:sz="0" w:space="0" w:color="auto"/><w:insideV w:val="none" w:sz="0" w:space="0" w:color="auto"/></w:tblBorders><w:tblCellMar><w:left w:w="0" w:type="dxa"/><w:right w:w="57" w:type="dxa"/></w:tblCellMar><w:tblLook w:val="04A0" w:firstRow="1" w:lastRow="0" w:firstColumn="1" w:lastColumn="0" w:noHBand="0" w:noVBand="1"/></w:tblPr><w:tblGrid><w:gridCol w:w="709"/><w:gridCol w:w="4559"/><w:gridCol w:w="4573"/></w:tblGrid><w:tr w:rsidR="00BE7EEA" w14:paraId="6A24757E" w14:textId="77777777" w:rsidTr="00F51468"><w:trPr><w:trHeight w:val="847"/></w:trPr><w:tc><w:tcPr><w:tcW w:w="5268" w:type="dxa"/><w:gridSpan w:val="2"/></w:tcPr><w:p w14:paraId="31C9C0F2" w14:textId="34379FA1" w:rsidR="00BE7EEA" w:rsidRPr="005E39C8" w:rsidRDefault="002E64E8" w:rsidP="00096EE8"><w:pPr><w:spacing w:after="0"/><w:ind w:left="851"/><w:rPr><w:rFonts w:eastAsia="Times New Roman"/><w:b/><w:bCs/></w:rPr></w:pPr><w:r w:rsidRPr="005E39C8"><w:rPr><w:rFonts w:eastAsia="Times New Roman"/><w:b/><w:bCs/></w:rPr><w:lastRenderedPageBreak/><w:t xml:space="preserve">n/a</w:t></w:r><w:r w:rsidR="002F6713"><w:rPr><w:rFonts w:eastAsia="Times New Roman" w:hint="eastAsia"/><w:b/><w:bCs/><w:lang w:eastAsia="zh-CN"/></w:rPr><w:t></w:t></w:r><w:r w:rsidR="002F6713"><w:rPr><w:rFonts w:eastAsia="Times New Roman"/><w:b/><w:bCs/><w:lang w:val="en-US" w:eastAsia="zh-CN"/></w:rPr><w:t></w:t></w:r><w:r w:rsidRPr="005E39C8"><w:rPr><w:rFonts w:eastAsia="Times New Roman"/><w:b/><w:bCs/></w:rPr><w:t></w:t></w:r></w:p><w:p w14:paraId="23FBD0DE" w14:textId="22047E19" w:rsidR="00BE7EEA" w:rsidRPr="00B33B94" w:rsidRDefault="0099710A" w:rsidP="00096EE8"><w:pPr><w:spacing w:after="0"/><w:ind w:left="851"/><w:rPr><w:b/><w:bCs/><w:lang w:val="en-US" w:eastAsia="zh-CN"/></w:rPr></w:pPr><w:r><w:rPr><w:b/><w:bCs/></w:rPr><w:t>LS</w:t></w:r><w:r w:rsidR="00766371"><w:rPr><w:b/><w:bCs/></w:rPr><w:t xml:space="preserve"> </w:t></w:r></w:p><w:p w14:paraId="0E889D08" w14:textId="77777777" w:rsidR="00E41B23" w:rsidRDefault="00E41B23" w:rsidP="00E246AF"/></w:tc><w:tc><w:tcPr><w:tcW w:w="4573" w:type="dxa"/><w:vMerge w:val="restart"/></w:tcPr><w:p w14:paraId="29FD0137" w14:textId="77777777" w:rsidR="00BE7EEA" w:rsidRDefault="00196C4B" w:rsidP="00196C4B"><w:pPr><w:jc w:val="right"/></w:pPr><w:r><w:rPr><w:noProof/></w:rPr><w:drawing><wp:inline distT="0" distB="0" distL="0" distR="0" wp14:anchorId="3B812BEE" wp14:editId="1F135164"><wp:extent cx="1374651" cy="1426467"/><wp:effectExtent l="0" t="0" r="0" b="2540"/><wp:docPr id="31" name="Picture 31" descr="Ic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Picture 31" descr="Icon&#xA;&#xA;Description automatically generated"/><pic:cNvPicPr/></pic:nvPicPr><pic:blipFill><a:blip r:embed="rId19" cstate="print"><a:extLst><a:ext uri="{28A0092B-C50C-407E-A947-70E740481C1C}"><a14:useLocalDpi xmlns:a14="http://schemas.microsoft.com/office/drawing/2010/main" val="0"/></a:ext></a:extLst></a:blip><a:stretch><a:fillRect/></a:stretch></pic:blipFill><pic:spPr><a:xfrm><a:off x="0" y="0"/><a:ext cx="1374651" cy="1426467"/></a:xfrm><a:prstGeom prst="rect"><a:avLst/></a:prstGeom></pic:spPr></pic:pic></a:graphicData></a:graphic></wp:inline></w:drawing></w:r></w:p></w:tc></w:tr><w:tr w:rsidR="00BE7EEA" w14:paraId="22EC6587" w14:textId="77777777" w:rsidTr="00F51468"><w:trPr><w:trHeight w:val="434"/></w:trPr><w:tc><w:tcPr><w:tcW w:w="5268" w:type="dxa"/><w:gridSpan w:val="2"/></w:tcPr><w:p w14:paraId="13BC4CCD" w14:textId="33BB2290" w:rsidR="0099710A" w:rsidRDefault="00101B75" w:rsidP="0099710A"><w:pPr><w:ind w:left="851"/></w:pPr><w:r w:rsidRPr="005E39C8"><w:rPr><w:rFonts w:eastAsia="Times New Roman"/></w:rPr><w:t xml:space="preserve">n/a</w:t></w:r></w:p></w:tc><w:tc><w:tcPr><w:tcW w:w="4573" w:type="dxa"/><w:vMerge/></w:tcPr><w:p w14:paraId="39DB08C6" w14:textId="77777777" w:rsidR="00BE7EEA" w:rsidRDefault="00BE7EEA" w:rsidP="00E246AF"/></w:tc></w:tr><w:tr w:rsidR="00BE7EEA" w14:paraId="7D87A4F0" w14:textId="77777777" w:rsidTr="00F51468"><w:trPr><w:trHeight w:val="427"/></w:trPr><w:tc><w:tcPr><w:tcW w:w="5268" w:type="dxa"/><w:gridSpan w:val="2"/></w:tcPr><w:p w14:paraId="2B3AAD94" w14:textId="4F2557EA" w:rsidR="00BE7EEA" w:rsidRPr="005E39C8" w:rsidRDefault="00101B75" w:rsidP="00096EE8"><w:pPr><w:ind w:left="851"/><w:rPr><w:b/><w:bCs/></w:rPr></w:pPr><w:r w:rsidRPr="005E39C8"><w:rPr><w:rFonts w:eastAsia="Times New Roman"/><w:b/><w:bCs/></w:rPr><w:t xml:space="preserve">ASB Bank Limited</w:t></w:r></w:p></w:tc><w:tc><w:tcPr><w:tcW w:w="4573" w:type="dxa"/><w:vMerge/></w:tcPr><w:p w14:paraId="0521D226" w14:textId="77777777" w:rsidR="00BE7EEA" w:rsidRDefault="00BE7EEA" w:rsidP="00E246AF"/></w:tc></w:tr><w:tr w:rsidR="00BE7EEA" w14:paraId="5BF8AC06" w14:textId="77777777" w:rsidTr="00F51468"><w:trPr><w:trHeight w:val="780"/></w:trPr><w:tc><w:tcPr><w:tcW w:w="5268" w:type="dxa"/><w:gridSpan w:val="2"/></w:tcPr><w:p w14:paraId="57CF80AD" w14:textId="77777777" w:rsidR="00BE7EEA" w:rsidRDefault="00BE7EEA" w:rsidP="00096EE8"><w:pPr><w:ind w:left="851"/></w:pPr><w:r w:rsidRPr="00C96E55"><w:rPr><w:b/><w:bCs/></w:rPr><w:t>Attention</w:t></w:r><w:r w:rsidR="00CA3CFA"><w:rPr><w:b/><w:bCs/></w:rPr><w:t>:   The Loans Manager</w:t></w:r></w:p></w:tc><w:tc><w:tcPr><w:tcW w:w="4573" w:type="dxa"/><w:vMerge/></w:tcPr><w:p w14:paraId="4E883F7E" w14:textId="77777777" w:rsidR="00BE7EEA" w:rsidRDefault="00BE7EEA" w:rsidP="00E246AF"/></w:tc></w:tr><w:tr w:rsidR="00BE7EEA" w14:paraId="43B610F6" w14:textId="77777777" w:rsidTr="00F51468"><w:trPr><w:trHeight w:val="627"/></w:trPr><w:tc><w:tcPr><w:tcW w:w="5268" w:type="dxa"/><w:gridSpan w:val="2"/></w:tcPr><w:p w14:paraId="6DEC478E" w14:textId="77777777" w:rsidR="00BE7EEA" w:rsidRDefault="00BE7EEA" w:rsidP="00096EE8"><w:pPr><w:ind w:left="851"/></w:pPr><w:r><w:t xml:space="preserve">Dear </w:t></w:r><w:r w:rsidR="00CA3CFA"><w:t>Sir / Madam</w:t></w:r></w:p></w:tc><w:tc><w:tcPr><w:tcW w:w="4573" w:type="dxa"/></w:tcPr><w:p w14:paraId="1C820993" w14:textId="77777777" w:rsidR="00BE7EEA" w:rsidRDefault="00BE7EEA" w:rsidP="00E246AF"/></w:tc></w:tr><w:tr w:rsidR="004B55E0" w14:paraId="02DFF870" w14:textId="77777777" w:rsidTr="00F51468"><w:trPr><w:trHeight w:val="794"/></w:trPr><w:tc><w:tcPr><w:tcW w:w="709" w:type="dxa"/></w:tcPr><w:p w14:paraId="3AB58EED" w14:textId="77777777" w:rsidR="004B55E0" w:rsidRPr="00C96E55" w:rsidRDefault="004B55E0" w:rsidP="00E246AF"><w:pPr><w:rPr><w:b/><w:bCs/></w:rPr></w:pPr></w:p></w:tc><w:tc><w:tcPr><w:tcW w:w="4559" w:type="dxa"/><w:tcBorders><w:bottom w:val="single" w:sz="4" w:space="0" w:color="000000"/></w:tcBorders></w:tcPr><w:p><w:pPr><w:pStyle w:val="Address"/><w:rPr><w:rFonts w:ascii="Calibri Bold" w:eastAsia="Times New Roman" w:hAnsi="Calibri Bold" w:cs="Arial"/><w:b/><w:bCs/><w:noProof/><w:sz w:val="18"/><w:szCs w:val="18"/></w:rPr></w:pPr><w:rPr><w:rFonts w:ascii="Calibri Bold" w:eastAsia="Times New Roman" w:hAnsi="Calibri Bold" w:cs="Arial"/><w:b/><w:bCs/><w:noProof/><w:sz w:val="18"/><w:szCs w:val="18"/></w:rPr><w:r><w:rPr><w:rFonts w:ascii="Calibri Bold" w:eastAsia="Times New Roman" w:hAnsi="Calibri Bold" w:cs="Arial" w:hint="eastAsia"/><w:b/><w:bCs/><w:noProof/><w:sz w:val="18"/><w:szCs w:val="18"/><w:lang w:eastAsia="zh-CN"/></w:rPr><w:t xml:space="preserve">    </w:t></w:r><w:r w:rsidR="00101B75" w:rsidRPr="005E39C8"><w:rPr><w:rFonts w:ascii="Calibri Bold" w:eastAsia="Times New Roman" w:hAnsi="Calibri Bold" w:cs="Arial"/><w:b/><w:bCs/><w:noProof/><w:sz w:val="18"/><w:szCs w:val="18"/></w:rPr><w:t xml:space="preserve">Residential</w:t></w:r><w:r w:rsidR="00C96E55" w:rsidRPr="005E39C8"><w:rPr><w:rFonts w:ascii="Calibri Bold" w:eastAsia="Times New Roman" w:hAnsi="Calibri Bold" w:cs="Arial"/><w:b/><w:bCs/><w:noProof/><w:sz w:val="18"/><w:szCs w:val="18"/></w:rPr></w:p><w:p><w:pPr><w:pStyle w:val="Address"/><w:rPr><w:rFonts w:ascii="Calibri Bold" w:eastAsia="Times New Roman" w:hAnsi="Calibri Bold" w:cs="Arial"/><w:b/><w:bCs/><w:noProof/><w:sz w:val="18"/><w:szCs w:val="18"/></w:rPr></w:pPr><w:r><w:t></w:r><w:r><w:rPr><w:rFonts w:ascii="Calibri Bold" w:eastAsia="Times New Roman" w:hAnsi="Calibri Bold" w:hint="eastAsia"/><w:b/><w:noProof/><w:sz w:val="18"/><w:szCs w:val="12"/><w:lang w:eastAsia="zh-CN"/></w:rPr><w:t xml:space="preserve">    </w:t></w:r><w:r w:rsidR="00C0595A" w:rsidRPr="005E39C8"><w:rPr><w:rFonts w:ascii="Calibri Bold" w:eastAsia="Times New Roman" w:hAnsi="Calibri Bold"/><w:b/><w:noProof/><w:sz w:val="18"/><w:szCs w:val="12"/></w:rPr><w:t xml:space="preserve">2/29 Salisbury Road,</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Birkdale,</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Auckland</w:t></w:r></w:t></w:r></w:p><w:p w14:paraId="0DBD8C86" w14:textId="18B777C7" w:rsidR="00410743" w:rsidRPr="005E39C8" w:rsidRDefault="00410743" w:rsidP="00096EE8"><w:pPr><w:ind w:left="143"/><w:rPr><w:rFonts w:ascii="Calibri Bold" w:eastAsia="Times New Roman" w:hAnsi="Calibri Bold" w:cs="Arial"/><w:b/><w:bCs/><w:noProof/><w:szCs w:val="18"/></w:rPr></w:pPr></w:p></w:tc><w:tc><w:tcPr><w:tcW w:w="4573" w:type="dxa"/><w:tcBorders><w:bottom w:val="single" w:sz="4" w:space="0" w:color="000000"/></w:tcBorders></w:tcPr><w:p w14:paraId="3BC4AAF9" w14:textId="77777777" w:rsidR="004B55E0" w:rsidRDefault="004B55E0" w:rsidP="00E246AF"/></w:tc></w:tr><w:tr w:rsidR="00A0771B" w14:paraId="15F18EE6" w14:textId="77777777" w:rsidTr="00A05CDC"><w:trPr><w:trHeight w:val="705"/></w:trPr><w:tc><w:tcPr><w:tcW w:w="709" w:type="dxa"/><w:vAlign w:val="center"/></w:tcPr><w:p w14:paraId="654A9C54" w14:textId="77777777" w:rsidR="00A0771B" w:rsidRDefault="00A0771B" w:rsidP="00C96E55"/></w:tc><w:tc><w:tcPr><w:tcW w:w="9132" w:type="dxa"/><w:gridSpan w:val="2"/><w:tcBorders><w:top w:val="single" w:sz="4" w:space="0" w:color="000000"/><w:bottom w:val="single" w:sz="4" w:space="0" w:color="auto"/></w:tcBorders><w:vAlign w:val="center"/></w:tcPr><w:p w14:paraId="3E1710F0" w14:textId="1B202C78" w:rsidR="00A0771B" w:rsidRDefault="00116DBF" w:rsidP="00C96E55"><w:r><w:rPr><w:rFonts w:hint="eastAsia"/><w:b/><w:lang w:eastAsia="zh-CN"/></w:rPr><w:t xml:space="preserve">    </w:t></w:r><w:r w:rsidR="00A0771B"><w:rPr><w:b/></w:rPr><w:t>Your client</w:t></w:r><w:r w:rsidR="00A0771B"><w:rPr><w:b/></w:rPr><w:tab/></w:r><w:r><w:rPr><w:rFonts w:hint="eastAsia"/><w:b/><w:lang w:eastAsia="zh-CN"/></w:rPr><w:t xml:space="preserve"> </w:t></w:r><w:r w:rsidR="00A0771B" w:rsidRPr="005E39C8"><w:rPr><w:rFonts w:eastAsia="Times New Roman"/><w:b/><w:noProof/><w:szCs w:val="18"/></w:rPr><w:t xml:space="preserve">AMANDA MICHELLE YOUNG and ALISTAIR JAMES YOUNG</w:t></w:r></w:p></w:tc></w:tr></w:tbl><w:p w14:paraId="6F03BA82" w14:textId="77777777" w:rsidR="00E31A2E" w:rsidRDefault="00E31A2E" w:rsidP="00E246AF"><w:pPr><w:sectPr w:rsidR="00E31A2E" w:rsidSect="00E31A2E"><w:footerReference w:type="first" r:id="rId20"/><w:type w:val="continuous"/><w:pgSz w:w="11907" w:h="16840" w:code="9"/><w:pgMar w:top="2268" w:right="1418" w:bottom="2098" w:left="680" w:header="567" w:footer="964" w:gutter="0"/><w:paperSrc w:first="15" w:other="15"/><w:cols w:space="708"/><w:titlePg/><w:docGrid w:linePitch="360"/></w:sectPr></w:pPr></w:p><w:p w14:paraId="7D170CD3" w14:textId="77777777" w:rsidR="009D7C9B" w:rsidRPr="00DC5996" w:rsidRDefault="009D7C9B" w:rsidP="009D7C9B"><w:pPr><w:pStyle w:val="Heading1"/></w:pPr><w:bookmarkStart w:id="3" w:name="_Toc72930783"/><w:bookmarkStart w:id="4" w:name="_Toc73018438"/><w:bookmarkStart w:id="5" w:name="_Toc73019073"/><w:bookmarkStart w:id="6" w:name="_Toc189322831"/><w:bookmarkStart w:id="7" w:name="_Hlk73017426"/><w:r><w:t>Introduction</w:t></w:r><w:bookmarkEnd w:id="3"/><w:bookmarkEnd w:id="4"/><w:bookmarkEnd w:id="5"/><w:bookmarkEnd w:id="6"/></w:p><w:p w14:paraId="785407BD" w14:textId="77777777" w:rsidR="009D7C9B" w:rsidRPr="00DC5996" w:rsidRDefault="009D7C9B" w:rsidP="009D7C9B"><w:pPr><w:pStyle w:val="Heading2"/></w:pPr><w:bookmarkStart w:id="8" w:name="_Toc72930784"/><w:bookmarkStart w:id="9" w:name="_Toc73018439"/><w:bookmarkStart w:id="10" w:name="_Toc73019074"/><w:bookmarkStart w:id="11" w:name="_Toc189322832"/><w:r><w:t>Instructions – Scope of Works</w:t></w:r><w:bookmarkEnd w:id="8"/><w:bookmarkEnd w:id="9"/><w:bookmarkEnd w:id="10"/><w:bookmarkEnd w:id="11"/></w:p><w:bookmarkEnd w:id="7"/><w:p w14:paraId="4AB9DF10" w14:textId="37541EAE" w:rsidR="00F046E0" w:rsidRPr="005E39C8" w:rsidRDefault="00097862" w:rsidP="00E41B23"><w:pPr><w:pStyle w:val="BodyText"/><w:jc w:val="both"/></w:pPr><w:r w:rsidRPr="005E39C8"><w:t xml:space="preserve">We refer to instructions received XXXXXXX, requesting that we to provide our opinion as to the above property&apos;s market value XXXXX.</w:t></w:r><w:r w:rsidR="00DB2717" w:rsidRPr="005E39C8"><w:t></w:t></w:r><w:r w:rsidRPr="005E39C8"><w:t></w:t></w:r></w:p><w:p w14:paraId="57AF36F6" w14:textId="77777777" w:rsidR="00F046E0" w:rsidRDefault="00F046E0" w:rsidP="00E41B23"><w:pPr><w:pStyle w:val="BodyText"/><w:jc w:val="both"/></w:pPr><w:r><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w:r></w:p><w:p w14:paraId="77DC6683" w14:textId="77777777" w:rsidR="00F046E0" w:rsidRDefault="00F046E0" w:rsidP="00E41B23"><w:pPr><w:pStyle w:val="BodyText"/><w:jc w:val="both"/></w:pPr><w:r><w:t>This valuation has been completed for the specific purpose stated in this report. No responsibility is accepted in the event this report is used for any other purpose.</w:t></w:r></w:p><w:p w14:paraId="136CAFED" w14:textId="77777777" w:rsidR="007A4C5A" w:rsidRDefault="00F046E0" w:rsidP="00E41B23"><w:pPr><w:pStyle w:val="BodyText"/><w:jc w:val="both"/><w:rPr><w:rFonts w:eastAsia="Times New Roman"/><w:bCs/><w:szCs w:val="18"/><w:lang w:eastAsia="zh-CN"/></w:rPr></w:pPr><w:r><w:t xml:space="preserve">Following our inspection of the property dated </w:t></w:r><w:r w:rsidR="00101B75" w:rsidRPr="00E6071B"><w:rPr><w:rFonts w:ascii="Calibri" w:hAnsi="Calibri" w:cs="Calibri"/><w:noProof/><w:szCs w:val="18"/><w:lang w:val="en-US" w:eastAsia="zh-CN"/></w:rPr><w:t xml:space="preserve">n/a</w:t></w:r><w:r w:rsidR="00962622" w:rsidRPr="00E6071B"><w:rPr><w:rFonts w:ascii="Calibri" w:hAnsi="Calibri" w:cs="Calibri"/><w:noProof/><w:szCs w:val="18"/></w:rPr><w:t>,</w:t></w:r><w:r w:rsidRPr="00E6071B"><w:t xml:space="preserve"> </w:t></w:r><w:r><w:t xml:space="preserve">we have </w:t></w:r><w:r w:rsidR="002E64E8"><w:t/></w:r><w:r w:rsidR="00E6071B"><w:rPr><w:rFonts w:hint="eastAsia"/><w:lang w:eastAsia="zh-CN"/></w:rPr><w:t></w:t></w:r><w:r w:rsidR="00E6071B"><w:rPr><w:lang w:val="en-US" w:eastAsia="zh-CN"/></w:rPr><w:t></w:t></w:r><w:r w:rsidR="00962622"><w:rPr><w:rFonts w:cs="Arial"/><w:noProof/></w:rPr><w:t>,</w:t></w:r><w:r><w:t xml:space="preserve"> researched and analysed relevant market evidence, and having made all other necessary enquiries, we now report as follows:</w:t></w:r><w:r w:rsidR="007A4C5A" w:rsidRPr="007A4C5A"><w:rPr><w:rFonts w:eastAsia="Times New Roman"/><w:bCs/><w:szCs w:val="18"/></w:rPr><w:t xml:space="preserve"> </w:t></w:r></w:p><w:p w14:paraId="5D55A60D" w14:textId="4BA5C16F" w:rsidR="00BC2E30" w:rsidRDefault="007A4C5A" w:rsidP="00E41B23"><w:pPr><w:pStyle w:val="BodyText"/><w:jc w:val="both"/></w:pPr><w:r w:rsidRPr="005E39C8"><w:rPr><w:rFonts w:eastAsia="Times New Roman"/><w:bCs/><w:szCs w:val="18"/></w:rPr><w:t/></w:r><w:r><w:rPr><w:rFonts w:eastAsia="Times New Roman"/><w:bCs/><w:szCs w:val="18"/></w:rPr><w:t></w:t></w:r><w:r w:rsidRPr="005E39C8"><w:rPr><w:rFonts w:eastAsia="Times New Roman"/><w:bCs/><w:szCs w:val="18"/></w:rPr><w:t></w:t></w:r></w:p><w:p w14:paraId="39D0214E" w14:textId="77777777" w:rsidR="009D7C9B" w:rsidRDefault="009D7C9B" w:rsidP="00E41B23"><w:pPr><w:pStyle w:val="BodyText"/><w:jc w:val="both"/></w:pPr></w:p><w:p w14:paraId="009A8C59" w14:textId="4AA78E93" w:rsidR="009D7C9B" w:rsidRDefault="009D7C9B"><w:pPr><w:spacing w:after="0" w:line="240" w:lineRule="auto"/><w:rPr><w:lang w:eastAsia="zh-CN"/></w:rPr></w:pPr><w:r><w:br w:type="page"/></w:r></w:p><w:p w14:paraId="40138844" w14:textId="77777777" w:rsidR="007A4C5A" w:rsidRPr="00E6071B" w:rsidRDefault="007A4C5A"><w:pPr><w:spacing w:after="0" w:line="240" w:lineRule="auto"/><w:rPr><w:lang w:val="en-US" w:eastAsia="zh-CN"/></w:rPr></w:pPr></w:p><w:p w14:paraId="4406F219" w14:textId="77777777" w:rsidR="009D7C9B" w:rsidRPr="00DC5996" w:rsidRDefault="009D7C9B" w:rsidP="009D7C9B"><w:pPr><w:pStyle w:val="Heading2"/></w:pPr><w:bookmarkStart w:id="12" w:name="_Toc72930785"/><w:bookmarkStart w:id="13" w:name="_Toc73018440"/><w:bookmarkStart w:id="14" w:name="_Toc73019075"/><w:bookmarkStart w:id="15" w:name="_Toc189322833"/><w:bookmarkStart w:id="16" w:name="_Hlk73017446"/><w:r><w:t>Valuation and Inspection Date</w:t></w:r><w:bookmarkEnd w:id="12"/><w:bookmarkEnd w:id="13"/><w:bookmarkEnd w:id="14"/><w:bookmarkEnd w:id="15"/></w:p><w:p w14:paraId="598272A9" w14:textId="77777777" w:rsidR="0025331E" w:rsidRPr="00E8565F" w:rsidRDefault="009D7C9B" w:rsidP="00E8565F"><w:pPr><w:pStyle w:val="BodyText"/><w:jc w:val="both"/></w:pPr><w:r><w:t>The key dates that are relevant for our valuation are shown below:</w:t></w:r></w:p><w:p w14:paraId="7C75B0EE" w14:textId="707000BE" w:rsidR="009D7C9B" w:rsidRDefault="009D7C9B" w:rsidP="009D7C9B"><w:pPr><w:pStyle w:val="BodyText"/><w:jc w:val="both"/><w:rPr><w:rFonts w:cs="Arial"/><w:noProof/></w:rPr></w:pPr><w:r><w:t>Date of Valuation</w:t></w:r><w:r><w:tab/></w:r><w:r><w:tab/></w:r><w:r><w:tab/></w:r><w:r w:rsidR="00101B75" w:rsidRPr="005E39C8"><w:rPr><w:rFonts w:eastAsia="Times New Roman"/></w:rPr><w:t xml:space="preserve">02 Sep 2025</w:t></w:r></w:p><w:p w14:paraId="4A119E1C" w14:textId="2D29D065" w:rsidR="009D7C9B" w:rsidRDefault="009D7C9B" w:rsidP="009D7C9B"><w:pPr><w:pStyle w:val="BodyText"/><w:jc w:val="both"/><w:rPr><w:rFonts w:cs="Arial"/><w:noProof/></w:rPr></w:pPr><w:r><w:rPr><w:rFonts w:cs="Arial"/><w:noProof/></w:rPr><w:t>Date of Property Inspection</w:t></w:r><w:r><w:rPr><w:rFonts w:cs="Arial"/><w:noProof/></w:rPr><w:tab/></w:r><w:r><w:rPr><w:rFonts w:cs="Arial"/><w:noProof/></w:rPr><w:tab/></w:r><w:r w:rsidR="00101B75" w:rsidRPr="005E39C8"><w:rPr><w:rFonts w:eastAsia="Times New Roman"/></w:rPr><w:t xml:space="preserve">n/a</w:t></w:r></w:p><w:p w14:paraId="20EB778F" w14:textId="382C839D" w:rsidR="009D7C9B" w:rsidRPr="00E8565F" w:rsidRDefault="009D7C9B" w:rsidP="00E8565F"><w:pPr><w:pStyle w:val="BodyText"/><w:jc w:val="both"/><w:rPr><w:rFonts w:cs="Arial"/><w:noProof/></w:rPr></w:pPr><w:r><w:rPr><w:rFonts w:cs="Arial"/><w:noProof/></w:rPr><w:t>Date of Preparation of Report</w:t></w:r><w:r><w:rPr><w:rFonts w:cs="Arial"/><w:noProof/></w:rPr><w:tab/></w:r><w:r w:rsidR="00101B75" w:rsidRPr="005E39C8"><w:rPr><w:rFonts w:eastAsia="Times New Roman"/></w:rPr><w:t xml:space="preserve">n/a</w:t></w:r></w:p><w:p w14:paraId="04566532" w14:textId="77777777" w:rsidR="009D7C9B" w:rsidRDefault="009D7C9B" w:rsidP="009D7C9B"><w:pPr><w:pStyle w:val="BodyText"/><w:jc w:val="both"/><w:rPr><w:rFonts w:cs="Arial"/><w:noProof/></w:rPr></w:pPr><w:r><w:rPr><w:rFonts w:cs="Arial"/><w:noProof/></w:rPr><w:t>Our valuation reflects the valuer’s view of the market as at the inspection date.</w:t></w:r></w:p><w:p w14:paraId="47BE2CB5" w14:textId="77777777" w:rsidR="00ED641A" w:rsidRDefault="00ED641A" w:rsidP="009D7C9B"><w:pPr><w:pStyle w:val="BodyText"/><w:jc w:val="both"/><w:rPr><w:rFonts w:cs="Arial"/><w:noProof/></w:rPr></w:pPr></w:p><w:p w14:paraId="0174E424" w14:textId="3587B38F" w:rsidR="009D7C9B" w:rsidRPr="00562B28" w:rsidRDefault="00ED641A" w:rsidP="00937328"><w:pPr><w:pStyle w:val="Heading2"/></w:pPr><w:r w:rsidRPr="00562B28"><w:t>Report Version</w:t></w:r></w:p><w:p w14:paraId="10EB7F84" w14:textId="37E187FC" w:rsidR="00ED641A" w:rsidRPr="005E39C8" w:rsidRDefault="00B8385B" w:rsidP="009D7C9B"><w:pPr><w:pStyle w:val="BodyText"/><w:jc w:val="both"/></w:pPr><w:r w:rsidRPr="005E39C8"><w:t xml:space="preserve">n/a</w:t></w:r></w:p><w:p w14:paraId="193B7C49" w14:textId="77777777" w:rsidR="00937328" w:rsidRDefault="00937328" w:rsidP="009D7C9B"><w:pPr><w:pStyle w:val="BodyText"/><w:jc w:val="both"/><w:rPr><w:rFonts w:cs="Arial"/><w:noProof/></w:rPr></w:pPr></w:p><w:p w14:paraId="7C60FCA9" w14:textId="77777777" w:rsidR="009D7C9B" w:rsidRPr="00DC5996" w:rsidRDefault="009D7C9B" w:rsidP="009D7C9B"><w:pPr><w:pStyle w:val="Heading2"/></w:pPr><w:bookmarkStart w:id="17" w:name="_Toc72930786"/><w:bookmarkStart w:id="18" w:name="_Toc73018441"/><w:bookmarkStart w:id="19" w:name="_Toc73019076"/><w:bookmarkStart w:id="20" w:name="_Toc189322834"/><w:r><w:t>Valuer Involvement</w:t></w:r><w:bookmarkEnd w:id="17"/><w:bookmarkEnd w:id="18"/><w:bookmarkEnd w:id="19"/><w:bookmarkEnd w:id="20"/></w:p><w:p w14:paraId="2FC9D975" w14:textId="77777777" w:rsidR="009D7C9B" w:rsidRDefault="009D7C9B" w:rsidP="00CE0078"><w:pPr><w:pStyle w:val="BodyText"/><w:jc w:val="both"/><w:rPr><w:rFonts w:cs="Arial"/><w:noProof/></w:rPr></w:pPr><w:r><w:t>Inspection of property, analysis, opinion of value and reporting</w:t></w:r><w:r><w:tab/></w:r><w:r><w:tab/></w:r><w:r><w:tab/></w:r><w:r w:rsidR="0099710A"><w:rPr><w:rFonts w:cs="Arial"/><w:noProof/></w:rPr><w:t xml:space="preserve">Lihong Sun </w:t></w:r></w:p><w:bookmarkEnd w:id="16"/><w:p w14:paraId="6DA81852" w14:textId="77777777" w:rsidR="009D7C9B" w:rsidRDefault="009D7C9B" w:rsidP="00E41B23"><w:pPr><w:pStyle w:val="BodyText"/><w:jc w:val="both"/></w:pPr></w:p><w:p w14:paraId="64B9F22E" w14:textId="77777777" w:rsidR="009A2CC2" w:rsidRDefault="009A2CC2" w:rsidP="009A2CC2"><w:pPr><w:pStyle w:val="Heading2"/></w:pPr><w:bookmarkStart w:id="21" w:name="_Toc189322835"/><w:r><w:t>Supplied Documentation</w:t></w:r><w:bookmarkEnd w:id="21"/></w:p><w:p><w:pPr><w:pStyle w:val="BodyText"/><w:jc w:val="both"/></w:pPr><w:jc w:val="both"/><w:r w:rsidRPr="005E39C8"><w:t xml:space="preserve">In undertaking this valuation we have been supplied with copies of the following documents:</w:t></w:r><w:r></w:p><w:p><w:pPr><w:pStyle w:val="BodyText"/><w:jc w:val="both"/></w:pPr><w:r><w:t></w:r><w:r><w:t xml:space="preserve">•	A copy of the Agreement for Sale and Purchase of Real Estate dated on 14 July 2025.</w:t></w:r><w:r></w:t></w:r></w:p><w:p><w:pPr><w:pStyle w:val="BodyText"/><w:jc w:val="both"/></w:pPr><w:r><w:t></w:r><w:r><w:t/></w:r><w:r w:rsidR="00C44345" w:rsidRPr="005E39C8"><w:t></w:t></w:r><w:r w:rsidR="00C44345"><w:rPr><w:rFonts w:cs="Arial"/></w:rPr></w:t></w:r></w:p><w:p><w:pPr><w:pStyle w:val="BodyText"/><w:jc w:val="both"/></w:pPr><w:r><w:t></w:r></w:t></w:r></w:p><w:p w14:paraId="63612FE4" w14:textId="77777777" w:rsidR="009A2CC2" w:rsidRDefault="009A2CC2" w:rsidP="009A2CC2"><w:pPr><w:pStyle w:val="BodyText"/><w:jc w:val="both"/></w:pPr></w:p><w:p w14:paraId="22773976" w14:textId="77777777" w:rsidR="009C72A4" w:rsidRPr="00DC5996" w:rsidRDefault="009C72A4" w:rsidP="00BC2E30"><w:pPr><w:pStyle w:val="Heading1"/></w:pPr><w:bookmarkStart w:id="22" w:name="_Toc73019077"/><w:bookmarkStart w:id="23" w:name="_Toc189322836"/><w:r w:rsidRPr="00DC5996"><w:t>Basis of Valuation</w:t></w:r><w:bookmarkEnd w:id="22"/><w:bookmarkEnd w:id="23"/></w:p><w:p w14:paraId="52E43277" w14:textId="77777777" w:rsidR="009C72A4" w:rsidRPr="009C72A4" w:rsidRDefault="009C72A4" w:rsidP="009C72A4"><w:pPr><w:pStyle w:val="Heading2"/></w:pPr><w:bookmarkStart w:id="24" w:name="_Toc73019078"/><w:bookmarkStart w:id="25" w:name="_Toc189322837"/><w:r w:rsidRPr="009C72A4"><w:t>Market Valuation Definition</w:t></w:r><w:bookmarkEnd w:id="24"/><w:bookmarkEnd w:id="25"/></w:p><w:p w14:paraId="1770EDD4" w14:textId="77777777" w:rsidR="00E67E0F" w:rsidRPr="0057590E" w:rsidRDefault="00E67E0F" w:rsidP="00E67E0F"><w:pPr><w:pStyle w:val="BodyText"/><w:jc w:val="both"/></w:pPr><w:r w:rsidRPr="0057590E"><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w:r></w:p><w:p w14:paraId="62609563" w14:textId="77777777" w:rsidR="00E67E0F" w:rsidRPr="00F046E0" w:rsidRDefault="00E67E0F" w:rsidP="00E67E0F"><w:pPr><w:pStyle w:val="BodyText"/><w:jc w:val="both"/><w:rPr><w:i/><w:iCs/></w:rPr></w:pPr><w:r w:rsidRPr="0057590E"><w:rPr><w:i/><w:iCs/></w:rPr><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w:r></w:p><w:p w14:paraId="2E4FD9B9" w14:textId="77777777" w:rsidR="00E67E0F" w:rsidRDefault="00E67E0F" w:rsidP="00E67E0F"><w:pPr><w:pStyle w:val="BodyText"/><w:jc w:val="both"/></w:pPr><w:r w:rsidRPr="00F046E0"><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w:r></w:p><w:p w14:paraId="4860511E" w14:textId="77777777" w:rsidR="00BE3F61" w:rsidRDefault="00BE3F61"><w:pPr><w:spacing w:after="0" w:line="240" w:lineRule="auto"/></w:pPr><w:r><w:br w:type="page"/></w:r></w:p><w:p w14:paraId="3214CD9B" w14:textId="77777777" w:rsidR="009C72A4" w:rsidRDefault="009C72A4" w:rsidP="00F046E0"><w:pPr><w:pStyle w:val="Heading2"/></w:pPr><w:bookmarkStart w:id="26" w:name="_Toc73019079"/><w:bookmarkStart w:id="27" w:name="_Toc189322838"/><w:r><w:lastRenderedPageBreak/><w:t>Compliance Statement</w:t></w:r><w:bookmarkEnd w:id="26"/><w:bookmarkEnd w:id="27"/></w:p><w:p w14:paraId="632087C0" w14:textId="77777777" w:rsidR="00C86D4C" w:rsidRDefault="00C86D4C" w:rsidP="00C86D4C"><w:pPr><w:ind w:left="851"/><w:rPr><w:rFonts w:cs="Arial"/><w:noProof/></w:rPr></w:pPr><w:r><w:rPr><w:rFonts w:cs="Arial"/></w:rPr><w:t xml:space="preserve">This valuation was undertaken by </w:t></w:r><w:r w:rsidR="001527E4"><w:rPr><w:rFonts w:cs="Arial"/><w:noProof/></w:rPr><w:t>Lihong Sun</w:t></w:r><w:r w:rsidR="00D1006A"><w:rPr><w:rFonts w:cs="Arial"/><w:noProof/></w:rPr><w:t>.</w:t></w:r></w:p><w:p w14:paraId="7204C5C9" w14:textId="77777777" w:rsidR="00C86D4C" w:rsidRDefault="00D1006A" w:rsidP="00C86D4C"><w:pPr><w:ind w:left="851"/><w:rPr><w:rFonts w:cs="Arial"/></w:rPr></w:pPr><w:r><w:rPr><w:rFonts w:cs="Arial"/><w:noProof/></w:rPr><w:t xml:space="preserve">Lihong Sun </w:t></w:r><w:r w:rsidR="00C86D4C"><w:rPr><w:rFonts w:cs="Arial"/><w:noProof/></w:rPr><w:t>has made an internal inspection of the property.</w:t></w:r></w:p><w:p w14:paraId="3C24A595" w14:textId="77777777" w:rsidR="00E67E0F" w:rsidRDefault="00E67E0F" w:rsidP="00E67E0F"><w:pPr><w:pStyle w:val="BodyText"/><w:jc w:val="both"/></w:pPr><w:r><w:t>This valuation has been performed in accordance with the IVS.  We confirm that:</w:t></w:r></w:p><w:p w14:paraId="64F11ED1" w14:textId="77777777" w:rsidR="00E67E0F" w:rsidRDefault="00E67E0F" w:rsidP="00AE5F46"><w:pPr><w:pStyle w:val="List"/><w:numPr><w:ilvl w:val="0"/><w:numId w:val="3"/></w:numPr><w:jc w:val="both"/></w:pPr><w:r w:rsidRPr="002437FC"><w:rPr><w:rFonts w:cs="Arial"/></w:rPr><w:t>The statements of fact presented in the report are correct to the best of the Valuer’s knowledge</w:t></w:r><w:r><w:t>.</w:t></w:r></w:p><w:p w14:paraId="11382207" w14:textId="77777777" w:rsidR="00E67E0F" w:rsidRDefault="00E67E0F" w:rsidP="00E67E0F"><w:pPr><w:pStyle w:val="List"/><w:jc w:val="both"/></w:pPr><w:r><w:t>The conclusions are limited only by the reported assumptions and conditions.</w:t></w:r></w:p><w:p w14:paraId="317E21D0" w14:textId="77777777" w:rsidR="00E67E0F" w:rsidRDefault="00E67E0F" w:rsidP="00E67E0F"><w:pPr><w:pStyle w:val="List"/><w:jc w:val="both"/></w:pPr><w:r><w:t>The Valuer has no interest in the subject property, and the valuer’s fee is not contingent upon any aspect of the report.</w:t></w:r></w:p><w:p w14:paraId="4EE3F60A" w14:textId="77777777" w:rsidR="00E67E0F" w:rsidRDefault="00E67E0F" w:rsidP="00E67E0F"><w:pPr><w:pStyle w:val="List"/><w:jc w:val="both"/></w:pPr><w:r w:rsidRPr="002437FC"><w:rPr><w:rFonts w:cs="Arial"/></w:rPr><w:t>The valuation was performed in accordance with the NZIV Code of Ethics and the relevant PINZ and NZIV Performance Standards</w:t></w:r><w:r><w:t>.</w:t></w:r></w:p><w:p w14:paraId="1A62B06E" w14:textId="77777777" w:rsidR="00E67E0F" w:rsidRDefault="00E67E0F" w:rsidP="00E67E0F"><w:pPr><w:pStyle w:val="List"/><w:jc w:val="both"/></w:pPr><w:r w:rsidRPr="002437FC"><w:rPr><w:rFonts w:cs="Arial"/></w:rPr><w:t xml:space="preserve">The Registered Valuer who has signed the report, has satisfied professional education </w:t></w:r><w:r w:rsidRPr="00111697"><w:rPr><w:rFonts w:cs="Arial"/></w:rPr><w:t>requirements and holds a current Annual Practicing Certificate</w:t></w:r><w:r><w:t>.</w:t></w:r></w:p><w:p w14:paraId="57173AC9" w14:textId="77777777" w:rsidR="00E67E0F" w:rsidRDefault="00E67E0F" w:rsidP="00E67E0F"><w:pPr><w:pStyle w:val="List"/><w:jc w:val="both"/></w:pPr><w:r w:rsidRPr="002437FC"><w:rPr><w:rFonts w:cs="Arial"/></w:rPr><w:t>The valuer has experience in the location and category of the property being valued</w:t></w:r><w:r><w:t>.</w:t></w:r></w:p><w:p w14:paraId="31370E28" w14:textId="77777777" w:rsidR="00E67E0F" w:rsidRDefault="00E67E0F" w:rsidP="00E67E0F"><w:pPr><w:pStyle w:val="List"/><w:jc w:val="both"/></w:pPr><w:r w:rsidRPr="002437FC"><w:rPr><w:rFonts w:cs="Arial"/></w:rPr><w:t>No one, except those specified in the report, has provided professional assistance in preparing the report</w:t></w:r><w:r><w:t>.</w:t></w:r></w:p><w:p w14:paraId="2826E5E8" w14:textId="77777777" w:rsidR="00E67E0F" w:rsidRDefault="00E67E0F" w:rsidP="00E67E0F"><w:pPr><w:pStyle w:val="List"/><w:jc w:val="both"/></w:pPr><w:r w:rsidRPr="002437FC"><w:rPr><w:rFonts w:cs="Arial"/></w:rPr><w:t>This valuation complies with Generally Accepted Valuation Principles</w:t></w:r><w:r><w:t>.</w:t></w:r></w:p><w:p w14:paraId="774EB2CB" w14:textId="77777777" w:rsidR="00E67E0F" w:rsidRDefault="00E67E0F" w:rsidP="00E67E0F"><w:pPr><w:pStyle w:val="List"/><w:jc w:val="both"/></w:pPr><w:r><w:t>This report complies with Residential Valuation Standing Instructions V1.3</w:t></w:r></w:p><w:p w14:paraId="212E1AD2" w14:textId="77777777" w:rsidR="00E67E0F" w:rsidRDefault="00E67E0F" w:rsidP="00E67E0F"><w:pPr><w:pStyle w:val="List"/><w:jc w:val="both"/></w:pPr><w:r><w:rPr><w:rFonts w:cs="Arial"/></w:rPr><w:t>Gribble Churton Taylor Limited holds professional indemnity insurance, and the registered valuer who has signed the report is covered by this policy.</w:t></w:r></w:p><w:p w14:paraId="00C7B48C" w14:textId="77777777" w:rsidR="00177FCB" w:rsidRDefault="00177FCB" w:rsidP="00177FCB"><w:pPr><w:pStyle w:val="List"/><w:numPr><w:ilvl w:val="0"/><w:numId w:val="0"/></w:numPr><w:ind w:left="1134"/><w:jc w:val="both"/></w:pPr></w:p><w:p w14:paraId="08661290" w14:textId="77777777" w:rsidR="005D7738" w:rsidRDefault="005D7738" w:rsidP="005D7738"><w:pPr><w:pStyle w:val="Heading2"/></w:pPr><w:bookmarkStart w:id="28" w:name="_Toc73019080"/><w:bookmarkStart w:id="29" w:name="_Toc189322839"/><w:r><w:t>Valuation Standards and Guidance Notes</w:t></w:r><w:bookmarkEnd w:id="28"/><w:bookmarkEnd w:id="29"/></w:p><w:p w14:paraId="4EE2DE87" w14:textId="77777777" w:rsidR="00E67E0F" w:rsidRPr="0057590E" w:rsidRDefault="00E67E0F" w:rsidP="00E67E0F"><w:pPr><w:pStyle w:val="BodyText"/><w:jc w:val="both"/></w:pPr><w:r w:rsidRPr="0057590E"><w:t xml:space="preserve">We certify that this valuation complies with Professional Member Obligations including: IVS (Effective 31 January 2025); NZIV Code of Ethics; PINZ Code of Ethics and Rules of Conduct; and appropriate PINZ Valuation and Property Guidance Papers. </w:t></w:r></w:p><w:p w14:paraId="707FB991" w14:textId="77777777" w:rsidR="00E67E0F" w:rsidRPr="0057590E" w:rsidRDefault="00E67E0F" w:rsidP="00E67E0F"><w:pPr><w:pStyle w:val="BodyText"/><w:tabs><w:tab w:val="left" w:pos="2268"/><w:tab w:val="left" w:pos="2977"/></w:tabs></w:pPr><w:r w:rsidRPr="0057590E"><w:t xml:space="preserve">IVS 100 </w:t></w:r><w:r w:rsidRPr="0057590E"><w:tab/><w:t>:</w:t></w:r><w:r w:rsidRPr="0057590E"><w:tab/><w:t xml:space="preserve">Valuation Framework </w:t></w:r></w:p><w:p w14:paraId="6EFEF412" w14:textId="77777777" w:rsidR="00E67E0F" w:rsidRPr="0057590E" w:rsidRDefault="00E67E0F" w:rsidP="00E67E0F"><w:pPr><w:pStyle w:val="BodyText"/><w:tabs><w:tab w:val="left" w:pos="2268"/><w:tab w:val="left" w:pos="2977"/></w:tabs></w:pPr><w:r w:rsidRPr="0057590E"><w:t>IVS 101</w:t></w:r><w:r w:rsidRPr="0057590E"><w:tab/><w:t>:</w:t></w:r><w:r w:rsidRPr="0057590E"><w:tab/><w:t>Scope of Work</w:t></w:r></w:p><w:p w14:paraId="45E6553E" w14:textId="77777777" w:rsidR="00E67E0F" w:rsidRPr="0057590E" w:rsidRDefault="00E67E0F" w:rsidP="00E67E0F"><w:pPr><w:pStyle w:val="BodyText"/><w:tabs><w:tab w:val="left" w:pos="2268"/><w:tab w:val="left" w:pos="2977"/></w:tabs></w:pPr><w:r w:rsidRPr="0057590E"><w:t>IVS 102</w:t></w:r><w:r w:rsidRPr="0057590E"><w:tab/><w:t>:</w:t></w:r><w:r w:rsidRPr="0057590E"><w:tab/><w:t>Bases of Value</w:t></w:r></w:p><w:p w14:paraId="30610B5C" w14:textId="77777777" w:rsidR="00E67E0F" w:rsidRPr="0057590E" w:rsidRDefault="00E67E0F" w:rsidP="00E67E0F"><w:pPr><w:pStyle w:val="BodyText"/><w:tabs><w:tab w:val="left" w:pos="2268"/><w:tab w:val="left" w:pos="2977"/></w:tabs></w:pPr><w:r w:rsidRPr="0057590E"><w:t>IVS 103</w:t></w:r><w:r w:rsidRPr="0057590E"><w:tab/><w:t>:</w:t></w:r><w:r w:rsidRPr="0057590E"><w:tab/><w:t>Valuation Approaches</w:t></w:r></w:p><w:p w14:paraId="15FD881D" w14:textId="77777777" w:rsidR="00E67E0F" w:rsidRPr="0057590E" w:rsidRDefault="00E67E0F" w:rsidP="00E67E0F"><w:pPr><w:pStyle w:val="BodyText"/><w:tabs><w:tab w:val="left" w:pos="2268"/><w:tab w:val="left" w:pos="2977"/></w:tabs></w:pPr><w:r w:rsidRPr="0057590E"><w:t>IVS 104</w:t></w:r><w:r w:rsidRPr="0057590E"><w:tab/><w:t>:</w:t></w:r><w:r w:rsidRPr="0057590E"><w:tab/><w:t>Data and Inputs</w:t></w:r></w:p><w:p w14:paraId="3A5B8326" w14:textId="77777777" w:rsidR="00E67E0F" w:rsidRPr="0057590E" w:rsidRDefault="00E67E0F" w:rsidP="00E67E0F"><w:pPr><w:pStyle w:val="BodyText"/><w:tabs><w:tab w:val="left" w:pos="2268"/><w:tab w:val="left" w:pos="2977"/></w:tabs></w:pPr><w:r w:rsidRPr="0057590E"><w:t>IVS 105</w:t></w:r><w:r w:rsidRPr="0057590E"><w:tab/><w:t>:</w:t></w:r><w:r w:rsidRPr="0057590E"><w:tab/><w:t>Valuation Models</w:t></w:r></w:p><w:p w14:paraId="63C30EA3" w14:textId="77777777" w:rsidR="00E67E0F" w:rsidRDefault="00E67E0F" w:rsidP="00E67E0F"><w:pPr><w:pStyle w:val="BodyText"/><w:tabs><w:tab w:val="left" w:pos="2268"/><w:tab w:val="left" w:pos="2977"/></w:tabs></w:pPr><w:r w:rsidRPr="0057590E"><w:t>IVS 106</w:t></w:r><w:r w:rsidRPr="0057590E"><w:tab/><w:t>:</w:t></w:r><w:r w:rsidRPr="0057590E"><w:tab/><w:t>Documentation and Reporting</w:t></w:r></w:p><w:p w14:paraId="4D156825" w14:textId="77777777" w:rsidR="00E67E0F" w:rsidRDefault="00E67E0F" w:rsidP="00E67E0F"><w:pPr><w:pStyle w:val="BodyText"/><w:tabs><w:tab w:val="left" w:pos="2268"/><w:tab w:val="left" w:pos="2977"/></w:tabs></w:pPr><w:r><w:t>IVS 400</w:t></w:r><w:r><w:tab/><w:t>:</w:t></w:r><w:r><w:tab/><w:t>Real Property Interests</w:t></w:r></w:p><w:p w14:paraId="4949209E" w14:textId="77777777" w:rsidR="00E67E0F" w:rsidRDefault="00E67E0F" w:rsidP="00E67E0F"><w:pPr><w:pStyle w:val="BodyText"/><w:tabs><w:tab w:val="left" w:pos="2268"/><w:tab w:val="left" w:pos="2977"/></w:tabs></w:pPr><w:r><w:rPr><w:highlight w:val="green"/></w:rPr><w:t>IVS 410</w:t></w:r><w:r><w:rPr><w:highlight w:val="green"/></w:rPr><w:tab/></w:r><w:r><w:t>:</w:t></w:r><w:r><w:rPr><w:highlight w:val="green"/></w:rPr><w:tab/><w:t>Development Property</w:t></w:r></w:p><w:p w14:paraId="15752AB0" w14:textId="77777777" w:rsidR="00E67E0F" w:rsidRDefault="00E67E0F" w:rsidP="00E67E0F"><w:pPr><w:pStyle w:val="BodyText"/><w:tabs><w:tab w:val="left" w:pos="2268"/><w:tab w:val="left" w:pos="2977"/></w:tabs></w:pPr><w:r><w:t xml:space="preserve">ANZVGP111 </w:t></w:r><w:r><w:tab/><w:t>:</w:t></w:r><w:r><w:tab/><w:t>Valuation Procedures – Real Property</w:t></w:r></w:p><w:p w14:paraId="4AF35AE2" w14:textId="77777777" w:rsidR="00E67E0F" w:rsidRDefault="00E67E0F" w:rsidP="00E67E0F"><w:pPr><w:pStyle w:val="BodyText"/><w:tabs><w:tab w:val="left" w:pos="2268"/><w:tab w:val="left" w:pos="2977"/></w:tabs></w:pPr><w:r><w:t>ANZVGP112</w:t></w:r><w:r><w:tab/><w:t>:</w:t></w:r><w:r><w:tab/><w:t>Valuations for Mortgage and Loan Security Purposes</w:t></w:r></w:p><w:p w14:paraId="74F26BBC" w14:textId="77777777" w:rsidR="00E67E0F" w:rsidRDefault="00E67E0F" w:rsidP="00E67E0F"><w:pPr><w:pStyle w:val="BodyText"/><w:tabs><w:tab w:val="left" w:pos="2268"/><w:tab w:val="left" w:pos="2977"/></w:tabs></w:pPr><w:r><w:t>ANZPGP201</w:t></w:r><w:r><w:tab/><w:t>:</w:t></w:r><w:r><w:tab/><w:t>Disclaimer Clauses and Qualification Statements</w:t></w:r></w:p><w:p w14:paraId="131C111F" w14:textId="77777777" w:rsidR="00E67E0F" w:rsidRDefault="00E67E0F" w:rsidP="00E67E0F"><w:pPr><w:pStyle w:val="BodyText"/><w:tabs><w:tab w:val="left" w:pos="2268"/><w:tab w:val="left" w:pos="2977"/></w:tabs></w:pPr><w:r><w:t>NZPGP601</w:t></w:r><w:r><w:tab/><w:t>:</w:t></w:r><w:r><w:tab/><w:t>Methods of Measurement</w:t></w:r></w:p><w:p w14:paraId="36C99579" w14:textId="77777777" w:rsidR="00E67E0F" w:rsidRDefault="00E67E0F" w:rsidP="00E67E0F"><w:pPr><w:pStyle w:val="BodyText"/><w:tabs><w:tab w:val="left" w:pos="2268"/><w:tab w:val="left" w:pos="2977"/></w:tabs></w:pPr><w:r><w:t>NZVGP501</w:t></w:r><w:r><w:tab/><w:t>:</w:t></w:r><w:r><w:tab/><w:t>Goods &amp; Service Tax (GST) in Property</w:t></w:r></w:p><w:p w14:paraId="6E781A2C" w14:textId="77777777" w:rsidR="00E67E0F" w:rsidRDefault="00E67E0F" w:rsidP="00E67E0F"><w:pPr><w:pStyle w:val="BodyText"/><w:tabs><w:tab w:val="left" w:pos="2268"/><w:tab w:val="left" w:pos="2977"/></w:tabs><w:ind w:left="2977" w:hanging="2127"/></w:pPr><w:r><w:rPr><w:highlight w:val="green"/></w:rPr><w:lastRenderedPageBreak/><w:t>NZVGP504</w:t></w:r><w:r><w:rPr><w:highlight w:val="green"/></w:rPr><w:tab/></w:r><w:r><w:t>:</w:t></w:r><w:r><w:rPr><w:highlight w:val="green"/></w:rPr><w:tab/><w:t>Valuation of Houses Under Construction &amp; Houses to be Built or Previously Occupied New Houses</w:t></w:r></w:p><w:p w14:paraId="1090F450" w14:textId="77777777" w:rsidR="00E67E0F" w:rsidRDefault="00E67E0F" w:rsidP="00E67E0F"><w:pPr><w:pStyle w:val="BodyText"/><w:tabs><w:tab w:val="left" w:pos="2268"/><w:tab w:val="left" w:pos="2977"/></w:tabs></w:pPr><w:r><w:rPr><w:highlight w:val="green"/></w:rPr><w:t>NZVGP503</w:t></w:r><w:r><w:rPr><w:highlight w:val="green"/></w:rPr><w:tab/></w:r><w:r><w:t>:</w:t></w:r><w:r><w:rPr><w:highlight w:val="green"/></w:rPr><w:tab/><w:t>Valuation Reports Prepared by Unregistered Valuers.</w:t></w:r></w:p><w:p w14:paraId="23F94AF3" w14:textId="77777777" w:rsidR="0027280D" w:rsidRDefault="0027280D" w:rsidP="005D7738"><w:pPr><w:pStyle w:val="BodyText"/></w:pPr></w:p><w:p w14:paraId="2DBD145C" w14:textId="77777777" w:rsidR="005D7738" w:rsidRDefault="005D7738" w:rsidP="005D7738"><w:pPr><w:pStyle w:val="Heading1"/></w:pPr><w:bookmarkStart w:id="30" w:name="_Toc73019081"/><w:bookmarkStart w:id="31" w:name="_Toc189322840"/><w:r><w:t>Bank of New Zealand Valuation Guidelines and Minimum Reporting Requirements</w:t></w:r><w:bookmarkEnd w:id="30"/><w:bookmarkEnd w:id="31"/></w:p><w:p w14:paraId="49C2DD38" w14:textId="77777777" w:rsidR="005D7738" w:rsidRDefault="005D7738" w:rsidP="00177FCB"><w:pPr><w:pStyle w:val="BodyText"/><w:jc w:val="both"/></w:pPr><w:r><w:t xml:space="preserve">This report has been completed in accordance with both the Property Institute of New Zealand Professional Practice Standards, but specifically also in accordance with the Bank of New Zealand </w:t></w:r><w:r w:rsidR="00400907"><w:t>Residential</w:t></w:r><w:r><w:t xml:space="preserve"> Property Valuation Guidelines and Minimum Reporting Standards dated July 2017.</w:t></w:r></w:p><w:p w14:paraId="53AD9857" w14:textId="77777777" w:rsidR="00177FCB" w:rsidRDefault="00177FCB" w:rsidP="005D7738"><w:pPr><w:pStyle w:val="BodyText"/></w:pPr></w:p><w:p w14:paraId="45BA2A21" w14:textId="77777777" w:rsidR="005D7738" w:rsidRDefault="005D7738" w:rsidP="005D7738"><w:pPr><w:pStyle w:val="Heading1"/></w:pPr><w:bookmarkStart w:id="32" w:name="_Toc73019082"/><w:bookmarkStart w:id="33" w:name="_Toc189322841"/><w:r><w:t>Nature of Property</w:t></w:r><w:bookmarkEnd w:id="32"/><w:bookmarkEnd w:id="33"/><w:r><w:t xml:space="preserve"> </w:t></w:r></w:p><w:p w14:paraId="11EF1CBE" w14:textId="77777777" w:rsidR="00F63ED4" w:rsidRDefault="00F63ED4" w:rsidP="00F63ED4"><w:pPr><w:pStyle w:val="BodyText"/><w:jc w:val="center"/></w:pPr><w:r><w:rPr><w:noProof/></w:rPr><w:drawing><wp:inline distT="0" distB="0" distL="0" distR="0" wp14:anchorId="577A69AA" wp14:editId="0E347CCC"><wp:extent cx="2520000" cy="1890000"/><wp:effectExtent l="0" t="0" r="0" b="0"/><wp:docPr id="202561058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2561058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0EA45004" wp14:editId="509E5BE1"><wp:extent cx="2520000" cy="1890000"/><wp:effectExtent l="0" t="0" r="0" b="0"/><wp:docPr id="1155075880"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55075880"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590CB62" w14:textId="77777777" w:rsidR="005E39C8" w:rsidRDefault="00F63ED4" w:rsidP="005E39C8"><w:pPr><w:pStyle w:val="BodyText"/><w:jc w:val="center"/><w:rPr><w:lang w:eastAsia="zh-CN"/></w:rPr></w:pPr><w:r><w:rPr><w:noProof/></w:rPr><w:drawing><wp:inline distT="0" distB="0" distL="0" distR="0" wp14:anchorId="6637A9F1" wp14:editId="007F6F47"><wp:extent cx="2520000" cy="1890000"/><wp:effectExtent l="0" t="0" r="0" b="0"/><wp:docPr id="97708905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7708905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3DC9969" wp14:editId="30F627D7"><wp:extent cx="2520000" cy="1890000"/><wp:effectExtent l="0" t="0" r="0" b="0"/><wp:docPr id="645966992"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5966992"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B47917" w14:textId="4086FC7B" w:rsidR="00642F84" w:rsidRDefault="00101B75" w:rsidP="005E39C8"><w:pPr><w:pStyle w:val="BodyText"/></w:pPr><w:r w:rsidRPr="005E39C8"><w:t xml:space="preserve">n/a</w:t></w:r><w:r w:rsidR="00642F84"><w:br w:type="page"/></w:r></w:p><w:p w14:paraId="1E964F35" w14:textId="77777777" w:rsidR="005D7738" w:rsidRDefault="005D7738" w:rsidP="005D7738"><w:pPr><w:pStyle w:val="Heading1"/></w:pPr><w:bookmarkStart w:id="34" w:name="_Toc73019083"/><w:bookmarkStart w:id="35" w:name="_Toc189322842"/><w:r><w:lastRenderedPageBreak/><w:t>Site Particulars</w:t></w:r><w:bookmarkEnd w:id="34"/><w:bookmarkEnd w:id="35"/></w:p><w:p w14:paraId="076974A8" w14:textId="77777777" w:rsidR="005D7738" w:rsidRDefault="005D7738" w:rsidP="005D7738"><w:pPr><w:pStyle w:val="Heading2"/></w:pPr><w:bookmarkStart w:id="36" w:name="_Toc73019084"/><w:bookmarkStart w:id="37" w:name="_Toc189322843"/><w:r><w:t>Situation and Locality</w:t></w:r><w:bookmarkEnd w:id="36"/><w:bookmarkEnd w:id="37"/></w:p><w:p w14:paraId="73AD00AF" w14:textId="77777777" w:rsidR="005D773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r w:rsidR="005034F8"><w:rPr><w:noProof/></w:rPr><w:t xml:space="preserve"> (map)</w:t></w:r></w:p><w:p w14:paraId="4F00277E" w14:textId="48C5F2FE" w:rsidR="005034F8" w:rsidRPr="005E39C8" w:rsidRDefault="00766371" w:rsidP="005E39C8"><w:pPr><w:pStyle w:val="BodyText"/><w:ind w:left="851"/><w:rPr><w:rFonts w:cstheme="minorHAnsi"/><w:szCs w:val="18"/><w:lang w:val="en-US"/></w:rPr></w:pPr><w:r w:rsidRPr="005E39C8"><w:rPr><w:rFonts w:cstheme="minorHAnsi"/><w:szCs w:val="18"/><w:lang w:val="en-US"/></w:rPr><w:t xml:space="preserve">n/a</w:t></w:r></w:p><w:p w14:paraId="53F7F898" w14:textId="77777777" w:rsidR="00177FCB" w:rsidRPr="005D7738" w:rsidRDefault="00177FCB" w:rsidP="005D7738"><w:pPr><w:pStyle w:val="BodyText"/></w:pPr></w:p><w:p w14:paraId="6B08C7AB" w14:textId="77777777" w:rsidR="00A04378" w:rsidRDefault="00A04378" w:rsidP="00A04378"><w:pPr><w:pStyle w:val="Heading2"/><w:rPr><w:sz w:val="20"/></w:rPr></w:pPr><w:bookmarkStart w:id="38" w:name="_Toc53065702"/><w:bookmarkStart w:id="39" w:name="_Toc73019085"/><w:bookmarkStart w:id="40" w:name="_Toc189322844"/><w:r><w:t>Legal Description and Interests</w:t></w:r><w:bookmarkEnd w:id="38"/><w:bookmarkEnd w:id="39"/><w:bookmarkEnd w:id="40"/></w:p><w:p w14:paraId="50A65CC6" w14:textId="293C280C"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Record of Title Identifier NZ01154796/2 describes the property as being seised of an Estate in Fee Simple in all that land comprising 1/2 share in 1214 sm more or less being Lot 7 DP 39038, created by Lease L C211066.4 for 999 years in Flat 2 Deposited Plan 141866.</w:t></w:r><w:r w:rsidR="00610FE8" w:rsidRPr="005E39C8"><w:rPr><w:rFonts w:cstheme="minorHAnsi"/><w:szCs w:val="18"/><w:lang w:val="en-US" w:eastAsia="zh-CN"/></w:rPr><w:t></w:t></w:r><w:r w:rsidRPr="005E39C8"><w:rPr><w:rFonts w:cstheme="minorHAnsi"/><w:szCs w:val="18"/><w:lang w:val="en-US"/></w:rPr><w:t xml:space="preserve"> </w:t></w:r></w:p><w:p w14:paraId="30922A75" w14:textId="77777777" w:rsidR="00610FE8" w:rsidRPr="005E39C8" w:rsidRDefault="00610FE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p><w:p w14:paraId="04CFABA8" w14:textId="32635EE4" w:rsidR="00DE5568" w:rsidRPr="005E39C8" w:rsidRDefault="00DE556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A Recent search of the Identifier (Appendix A) reveals the property is subject to the following interests:</w:t></w:r></w:p><w:p w14:paraId="1212E22C" w14:textId="2D933E74"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r w:rsidRPr="005E39C8"><w:rPr><w:rFonts w:cstheme="minorHAnsi"/><w:szCs w:val="18"/><w:lang w:val="en-US"/></w:rPr><w:t xml:space="preserve">• Mortgage to Clearwater Capital Partners Direct Lending Opportunities Fund, L.P</w:t></w:r><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Variation of Mortgage</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Consent Notice pursuant to Section 221 Resource Management Act 1991</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Consent Notice pursuant to Section 221 Resource Management Act 1991</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gross) in favour of Acanthus Limited</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gross) in favour of Watercare Services Limited</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Fencing Covenant</w:t></w:r></w:t></w:r></w:p><w:p w14:paraId="4AB90250"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p><w:p w14:paraId="0F7CDFB2"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xml:space="preserve">We note the current registered owner to be Acanthus Limited to whom the property transferred in «date» for the</w:t></w:r></w:p><w:p w14:paraId="449E696F"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consideration of $«amount».</w:t></w:r></w:p><w:p w14:paraId="24E06171" w14:textId="0C3FA2E4" w:rsidR="00177FCB" w:rsidRDefault="005E7870" w:rsidP="005E7870"><w:pPr><w:pStyle w:val="BodyText"/><w:ind w:left="851"/><w:rPr><w:rFonts w:cstheme="minorHAnsi"/><w:szCs w:val="18"/><w:lang w:val="en-US" w:eastAsia="zh-CN"/></w:rPr></w:pPr><w:r w:rsidRPr="005E39C8"><w:rPr><w:rFonts w:cstheme="minorHAnsi"/><w:szCs w:val="18"/><w:lang w:val="en-US"/></w:rPr><w:t>There are no other interests or encumbrances registered against the Identifier which would detrimentally affect the property's saleability or negotiability on today's open market.</w:t></w:r></w:p><w:p w14:paraId="3A86D1F7" w14:textId="77777777" w:rsidR="005E39C8" w:rsidRPr="005E39C8" w:rsidRDefault="005E39C8" w:rsidP="005E7870"><w:pPr><w:pStyle w:val="BodyText"/><w:ind w:left="851"/><w:rPr><w:rFonts w:cstheme="minorHAnsi"/><w:szCs w:val="18"/><w:lang w:eastAsia="zh-CN"/></w:rPr></w:pPr></w:p><w:p w14:paraId="4F06E9CB" w14:textId="77777777" w:rsidR="00A04378" w:rsidRPr="00A04378" w:rsidRDefault="00A04378" w:rsidP="00A04378"><w:pPr><w:pStyle w:val="Heading2"/></w:pPr><w:bookmarkStart w:id="41" w:name="_Toc53065703"/><w:bookmarkStart w:id="42" w:name="_Toc73019086"/><w:bookmarkStart w:id="43" w:name="_Toc189322845"/><w:r w:rsidRPr="00A04378"><w:t>Site Description</w:t></w:r><w:bookmarkEnd w:id="41"/><w:bookmarkEnd w:id="42"/><w:bookmarkEnd w:id="43"/></w:p><w:p w14:paraId="5743DDFF" w14:textId="77777777" w:rsidR="0063201C" w:rsidRDefault="00A04378" w:rsidP="0063201C"><w:pPr><w:pStyle w:val="BodyText"/><w:jc w:val="center"/><w:rPr><w:rFonts w:cs="Arial"/><w:noProof/></w:rPr></w:pPr><w:r><w:rPr><w:rFonts w:cs="Arial"/><w:noProof/></w:rPr><w:fldChar w:fldCharType="begin"/></w:r><w:r><w:rPr><w:rFonts w:cs="Arial"/><w:noProof/></w:rPr><w:instrText xml:space="preserve"> MERGEFIELD  "insert plan"  \* MERGEFORMAT </w:instrText></w:r><w:r><w:rPr><w:rFonts w:cs="Arial"/><w:noProof/></w:rPr><w:fldChar w:fldCharType="separate"/></w:r><w:r w:rsidR="00101B75"><w:rPr><w:rFonts w:cs="Arial"/><w:noProof/></w:rPr><w:t>«</w:t></w:r><w:r w:rsidR="00101B75" w:rsidRPr="00101B75"><w:rPr><w:rFonts w:cs="Arial"/><w:noProof/><w:highlight w:val="green"/></w:rPr><w:t>insert plan</w:t></w:r><w:r w:rsidR="00101B75"><w:rPr><w:rFonts w:cs="Arial"/><w:noProof/></w:rPr><w:t>»</w:t></w:r><w:r><w:rPr><w:rFonts w:cs="Arial"/><w:noProof/></w:rPr><w:fldChar w:fldCharType="end"/></w:r></w:p><w:p w14:paraId="61A863E4" w14:textId="77777777" w:rsidR="00A04378" w:rsidRDefault="00A04378" w:rsidP="00177FCB"><w:pPr><w:pStyle w:val="BodyText"/><w:jc w:val="both"/><w:rPr><w:rFonts w:cs="Arial"/></w:rPr></w:pPr><w:r><w:rPr><w:rFonts w:cs="Arial"/></w:rPr><w:t xml:space="preserve">As shown above,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40CFD05" w14:textId="77777777" w:rsidR="005034F8" w:rsidRDefault="00A04378" w:rsidP="00177FCB"><w:pPr><w:pStyle w:val="BodyText"/><w:jc w:val="both"/><w:rPr><w:rFonts w:cs="Arial"/></w:rPr></w:pPr><w:r><w:rPr><w:rFonts w:cs="Arial"/></w:rPr><w:t xml:space="preserve">In contour,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r w:rsidR="005034F8"><w:rPr><w:rFonts w:cs="Arial"/></w:rPr><w:t>.</w:t></w:r></w:p><w:p w14:paraId="51535E77" w14:textId="77777777" w:rsidR="00E7096C" w:rsidRDefault="00E7096C" w:rsidP="00177FCB"><w:pPr><w:pStyle w:val="BodyText"/><w:jc w:val="both"/><w:rPr><w:rFonts w:cs="Arial"/></w:rPr></w:pPr></w:p><w:p w14:paraId="065BD72C" w14:textId="77777777" w:rsidR="00E7096C" w:rsidRPr="003D03ED" w:rsidRDefault="00E7096C" w:rsidP="00177FCB"><w:pPr><w:pStyle w:val="BodyText"/><w:jc w:val="both"/><w:rPr><w:rFonts w:cs="Arial"/><w:lang w:val="en-US" w:eastAsia="zh-CN"/></w:rPr></w:pPr><w:r w:rsidRPr="00256CBF"><w:rPr><w:rFonts w:cs="Arial"/></w:rPr><w:t>In terms of catchments and hydrology,</w:t></w:r></w:p><w:p w14:paraId="0C5A6198" w14:textId="77777777" w:rsidR="00A04378" w:rsidRDefault="00A04378" w:rsidP="00177FCB"><w:pPr><w:pStyle w:val="BodyText"/><w:jc w:val="both"/><w:rPr><w:rFonts w:cs="Arial"/></w:rPr></w:pPr><w:r><w:rPr><w:rFonts w:cs="Arial"/></w:rPr><w:t xml:space="preserve">  </w:t></w:r></w:p><w:p w14:paraId="025EB6F3" w14:textId="77777777" w:rsidR="00A04378" w:rsidRPr="00A04378" w:rsidRDefault="00A04378" w:rsidP="00A04378"><w:pPr><w:pStyle w:val="Heading2"/></w:pPr><w:bookmarkStart w:id="44" w:name="_Toc73019087"/><w:bookmarkStart w:id="45" w:name="_Toc189322846"/><w:r w:rsidRPr="00A04378"><w:t>Boundaries</w:t></w:r><w:bookmarkEnd w:id="44"/><w:bookmarkEnd w:id="45"/></w:p><w:p w14:paraId="069D3AA2" w14:textId="77777777" w:rsidR="00A04378" w:rsidRDefault="00A04378" w:rsidP="00177FCB"><w:pPr><w:pStyle w:val="BodyText"/><w:jc w:val="both"/><w:rPr><w:lang w:val="en-GB"/></w:rPr></w:pPr><w:r w:rsidRPr="00A04378"><w:rPr><w:lang w:val="en-GB"/></w:rPr><w:t xml:space="preserve">We have made no survey of the property and its boundaries and assume no responsibility in connection with such matters.  Unless otherwise stated, it is assumed that all improvements lie within the Identifier boundaries.  </w:t></w:r></w:p><w:p w14:paraId="58DF0EBA" w14:textId="77777777" w:rsidR="005034F8" w:rsidRPr="00A04378" w:rsidRDefault="005034F8" w:rsidP="00177FCB"><w:pPr><w:pStyle w:val="BodyText"/><w:jc w:val="both"/><w:rPr><w:lang w:val="en-GB"/></w:rPr></w:pPr></w:p><w:p w14:paraId="0044D70D" w14:textId="77777777" w:rsidR="00A04378" w:rsidRPr="00A04378" w:rsidRDefault="00A04378" w:rsidP="00A04378"><w:pPr><w:pStyle w:val="Heading2"/></w:pPr><w:bookmarkStart w:id="46" w:name="_Toc73019088"/><w:bookmarkStart w:id="47" w:name="_Toc189322847"/><w:r w:rsidRPr="00A04378"><w:t>Land Stability</w:t></w:r><w:bookmarkEnd w:id="46"/><w:bookmarkEnd w:id="47"/></w:p><w:p w14:paraId="6BFAC59E" w14:textId="77777777" w:rsidR="00A04378" w:rsidRDefault="00A04378" w:rsidP="00177FCB"><w:pPr><w:pStyle w:val="BodyText"/><w:jc w:val="both"/><w:rPr><w:lang w:val="en-GB"/></w:rPr></w:pPr><w:r w:rsidRPr="00A04378"><w:rPr><w:lang w:val="en-GB"/></w:rPr><w:t>Please note this report in no way purports to be an engineering or geotechnical survey into the site’s stability and we have assumed that it has no issues concerning land stability or flooding which would materially affect value.</w:t></w:r></w:p><w:p w14:paraId="0E7C2B93" w14:textId="77777777" w:rsidR="005034F8" w:rsidRPr="00A04378" w:rsidRDefault="005034F8" w:rsidP="00177FCB"><w:pPr><w:pStyle w:val="BodyText"/><w:jc w:val="both"/><w:rPr><w:lang w:val="en-GB"/></w:rPr></w:pPr></w:p><w:p w14:paraId="4CA05AC7" w14:textId="77777777" w:rsidR="00A04378" w:rsidRPr="00A04378" w:rsidRDefault="00A04378" w:rsidP="00A04378"><w:pPr><w:pStyle w:val="Heading2"/></w:pPr><w:bookmarkStart w:id="48" w:name="_Toc73019089"/><w:bookmarkStart w:id="49" w:name="_Toc189322848"/><w:r w:rsidRPr="00A04378"><w:t>Contamination</w:t></w:r><w:bookmarkEnd w:id="48"/><w:bookmarkEnd w:id="49"/></w:p><w:p w14:paraId="3EC75CDC" w14:textId="77777777" w:rsidR="00A04378" w:rsidRPr="00A10D18" w:rsidRDefault="00A04378" w:rsidP="00177FCB"><w:pPr><w:pStyle w:val="BodyText"/><w:jc w:val="both"/></w:pPr><w:r w:rsidRPr="00A10D18"><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w:r><w:r w:rsidRPr="00A10D18"><w:lastRenderedPageBreak/><w:t xml:space="preserve">report is advised that the Valuer is not qualified to detect such substances, quantify the impact on values or estimate the remedial cost.  </w:t></w:r></w:p><w:p w14:paraId="0142323A" w14:textId="77777777" w:rsidR="00A04378" w:rsidRDefault="00A04378" w:rsidP="00177FCB"><w:pPr><w:pStyle w:val="BodyText"/><w:jc w:val="both"/></w:pPr><w:r w:rsidRPr="00A10D18"><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w:r></w:p><w:p w14:paraId="638D876D" w14:textId="77777777" w:rsidR="00B70D5F" w:rsidRDefault="00B70D5F" w:rsidP="00177FCB"><w:pPr><w:pStyle w:val="BodyText"/><w:jc w:val="both"/></w:pPr></w:p><w:p w14:paraId="47914ED1" w14:textId="77777777" w:rsidR="00B70D5F" w:rsidRPr="006F1E53" w:rsidRDefault="00B70D5F" w:rsidP="00B70D5F"><w:pPr><w:pStyle w:val="Heading2"/></w:pPr><w:bookmarkStart w:id="50" w:name="_Toc73018456"/><w:bookmarkStart w:id="51" w:name="_Toc83898411"/><w:bookmarkStart w:id="52" w:name="_Toc189322849"/><w:r><w:t>Land Information Memorandum</w:t></w:r><w:bookmarkEnd w:id="50"/><w:bookmarkEnd w:id="51"/><w:bookmarkEnd w:id="52"/></w:p><w:p><w:pPr><w:pStyle w:val="BodyText"/><w:jc w:val="both"/><w:rPr><w:lang w:val="en-GB"/></w:rPr></w:pPr><w:jc w:val="both"/><w:rPr><w:lang w:val="en-GB"/></w:rPr><w:r w:rsidRPr="005E39C8"><w:t xml:space="preserve">We have not been provided with or obtained a copy of the Land Information Report (LIM) for the subject property.  We have assumed there are no outstanding issues or requisitions</w:t></w:r><w:r w:rsidR="00C44345" w:rsidRPr="005E39C8"><w:t></w:t></w:r><w:r w:rsidR="00C44345"><w:rPr><w:highlight w:val="cyan"/></w:rPr></w:p><w:p><w:pPr><w:pStyle w:val="BodyText"/><w:jc w:val="both"/><w:rPr><w:lang w:val="en-GB"/></w:rPr></w:pPr><w:r><w:t></w:r></w:t></w:r></w:p><w:p w14:paraId="05E8D787" w14:textId="77777777" w:rsidR="00B70D5F" w:rsidRPr="00A10D18" w:rsidRDefault="00B70D5F" w:rsidP="00B70D5F"><w:pPr><w:pStyle w:val="BodyText"/><w:jc w:val="both"/></w:pPr></w:p><w:p w14:paraId="50A11CB3" w14:textId="77777777" w:rsidR="00B70D5F" w:rsidRPr="006F1E53" w:rsidRDefault="00B70D5F" w:rsidP="00B70D5F"><w:pPr><w:pStyle w:val="Heading2"/></w:pPr><w:bookmarkStart w:id="53" w:name="_Toc73019091"/><w:bookmarkStart w:id="54" w:name="_Toc189322850"/><w:r w:rsidRPr="006F1E53"><w:t>Statutory Valuation</w:t></w:r><w:bookmarkEnd w:id="53"/><w:bookmarkEnd w:id="54"/><w:r w:rsidRPr="006F1E53"><w:t xml:space="preserve"> </w:t></w:r></w:p><w:p w14:paraId="4FD6E3E1" w14:textId="77777777" w:rsidR="00B70D5F" w:rsidRDefault="00B70D5F" w:rsidP="00B70D5F"><w:pPr><w:pStyle w:val="BodyText"/><w:jc w:val="both"/><w:rPr><w:lang w:val="en-GB"/></w:rPr></w:pPr><w:r w:rsidRPr="006F1E53"><w:rPr><w:lang w:val="en-GB"/></w:rPr><w:t xml:space="preserve">The latest Auckland Council Rating Assessment dated </w:t></w:r><w:r w:rsidR="006B6CE1"><w:rPr><w:lang w:val="en-GB"/></w:rPr><w:t>1 May 2024</w:t></w:r><w:r w:rsidRPr="006F1E53"><w:rPr><w:lang w:val="en-GB"/></w:rPr><w:t xml:space="preserve"> is set down as follows:</w:t></w:r></w:p><w:tbl><w:tblPr><w:tblW w:w="0" w:type="auto"/><w:tblInd w:w="846" w:type="dxa"/><w:tblBorders><w:top w:val="dotted" w:sz="4" w:space="0" w:color="auto"/><w:left w:val="dotted" w:sz="4" w:space="0" w:color="auto"/><w:bottom w:val="dotted" w:sz="4" w:space="0" w:color="auto"/><w:right w:val="dotted" w:sz="4" w:space="0" w:color="auto"/></w:tblBorders><w:tblLook w:val="04A0" w:firstRow="1" w:lastRow="0" w:firstColumn="1" w:lastColumn="0" w:noHBand="0" w:noVBand="1"/></w:tblPr><w:tblGrid><w:gridCol w:w="3402"/><w:gridCol w:w="720"/><w:gridCol w:w="3355"/></w:tblGrid><w:tr w:rsidR="00B70D5F" w:rsidRPr="002437FC" w14:paraId="6918702F" w14:textId="77777777" w:rsidTr="005E39C8"><w:trPr><w:trHeight w:val="288"/></w:trPr><w:tc><w:tcPr><w:tcW w:w="3402" w:type="dxa"/></w:tcPr><w:p w14:paraId="01F11B50" w14:textId="77777777" w:rsidR="00B70D5F" w:rsidRPr="00977153" w:rsidRDefault="00B70D5F" w:rsidP="00A05CDC"><w:pPr><w:spacing w:before="20" w:after="20"/><w:rPr><w:rFonts w:cstheme="minorHAnsi"/></w:rPr></w:pPr><w:r w:rsidRPr="00977153"><w:rPr><w:rFonts w:cstheme="minorHAnsi"/></w:rPr><w:t>Land Value</w:t></w:r></w:p></w:tc><w:tc><w:tcPr><w:tcW w:w="720" w:type="dxa"/></w:tcPr><w:p w14:paraId="19B1871C" w14:textId="77777777" w:rsidR="00B70D5F" w:rsidRPr="00977153" w:rsidRDefault="00B70D5F" w:rsidP="00A05CDC"><w:pPr><w:spacing w:before="20" w:after="20"/><w:jc w:val="center"/><w:rPr><w:rFonts w:cstheme="minorHAnsi"/></w:rPr></w:pPr><w:r w:rsidRPr="00977153"><w:rPr><w:rFonts w:cstheme="minorHAnsi"/></w:rPr><w:t>:</w:t></w:r></w:p></w:tc><w:tc><w:tcPr><w:tcW w:w="1701" w:type="dxa"/></w:tcPr><w:p w14:paraId="4A98F5BF" w14:textId="741A71C0" w:rsidR="00B70D5F" w:rsidRPr="00E86E49" w:rsidRDefault="00E86E49" w:rsidP="00A05CDC"><w:pPr><w:tabs><w:tab w:val="left" w:pos="310"/><w:tab w:val="decimal" w:pos="1161"/></w:tabs><w:spacing w:before="20" w:after="20"/><w:rPr><w:rFonts w:cstheme="minorHAnsi"/><w:lang w:val="en-US" w:eastAsia="zh-CN"/></w:rPr></w:pPr><w:r><w:rPr><w:rFonts w:cstheme="minorHAnsi"/><w:lang w:val="en-US" w:eastAsia="zh-CN"/></w:rPr><w:t/></w:r><w:r w:rsidR="00D32888"><w:rPr><w:rFonts w:cstheme="minorHAnsi"/><w:lang w:val="en-US" w:eastAsia="zh-CN"/></w:rPr><w:t></w:t></w:r><w:r><w:rPr><w:rFonts w:cstheme="minorHAnsi"/><w:lang w:val="en-US" w:eastAsia="zh-CN"/></w:rPr><w:t></w:t></w:r></w:p></w:tc></w:tr><w:tr w:rsidR="00B70D5F" w:rsidRPr="002437FC" w14:paraId="228CB29B" w14:textId="77777777" w:rsidTr="005E39C8"><w:trPr><w:trHeight w:val="288"/></w:trPr><w:tc><w:tcPr><w:tcW w:w="3402" w:type="dxa"/></w:tcPr><w:p w14:paraId="6994A612" w14:textId="77777777" w:rsidR="00B70D5F" w:rsidRPr="00977153" w:rsidRDefault="00B70D5F" w:rsidP="00A05CDC"><w:pPr><w:spacing w:before="20" w:after="20"/><w:rPr><w:rFonts w:cstheme="minorHAnsi"/></w:rPr></w:pPr><w:r w:rsidRPr="00977153"><w:rPr><w:rFonts w:cstheme="minorHAnsi"/></w:rPr><w:t xml:space="preserve">Value of Improvements </w:t></w:r></w:p></w:tc><w:tc><w:tcPr><w:tcW w:w="720" w:type="dxa"/></w:tcPr><w:p w14:paraId="06B3E911" w14:textId="77777777" w:rsidR="00B70D5F" w:rsidRPr="00977153" w:rsidRDefault="00B70D5F" w:rsidP="00A05CDC"><w:pPr><w:spacing w:before="20" w:after="20"/><w:jc w:val="center"/><w:rPr><w:rFonts w:cstheme="minorHAnsi"/></w:rPr></w:pPr><w:r w:rsidRPr="00977153"><w:rPr><w:rFonts w:cstheme="minorHAnsi"/></w:rPr><w:t>:</w:t></w:r></w:p></w:tc><w:tc><w:tcPr><w:tcW w:w="1701" w:type="dxa"/></w:tcPr><w:p w14:paraId="3F00F390" w14:textId="1D4C37BA" w:rsidR="00B70D5F" w:rsidRPr="00977153" w:rsidRDefault="00D32888" w:rsidP="00A05CDC"><w:pPr><w:tabs><w:tab w:val="left" w:pos="310"/><w:tab w:val="decimal" w:pos="1161"/></w:tabs><w:spacing w:before="20" w:after="20"/><w:rPr><w:rFonts w:cstheme="minorHAnsi"/><w:u w:val="single"/></w:rPr></w:pPr><w:r><w:rPr><w:rFonts w:cstheme="minorHAnsi"/><w:u w:val="single"/></w:rPr><w:t/></w:r></w:p></w:tc></w:tr><w:tr w:rsidR="00B70D5F" w:rsidRPr="002437FC" w14:paraId="711A49FD" w14:textId="77777777" w:rsidTr="005E39C8"><w:trPr><w:trHeight w:val="288"/></w:trPr><w:tc><w:tcPr><w:tcW w:w="3402" w:type="dxa"/></w:tcPr><w:p w14:paraId="0AACAF3E" w14:textId="77777777" w:rsidR="00B70D5F" w:rsidRPr="00977153" w:rsidRDefault="00B70D5F" w:rsidP="00A05CDC"><w:pPr><w:spacing w:before="20" w:after="20"/><w:rPr><w:rFonts w:cstheme="minorHAnsi"/><w:b/></w:rPr></w:pPr><w:r w:rsidRPr="00977153"><w:rPr><w:rFonts w:cstheme="minorHAnsi"/><w:b/></w:rPr><w:t>Rating Valuation</w:t></w:r></w:p></w:tc><w:tc><w:tcPr><w:tcW w:w="720" w:type="dxa"/></w:tcPr><w:p w14:paraId="1DCB8337" w14:textId="77777777" w:rsidR="00B70D5F" w:rsidRPr="00977153" w:rsidRDefault="00B70D5F" w:rsidP="00A05CDC"><w:pPr><w:spacing w:before="20" w:after="20"/><w:jc w:val="center"/><w:rPr><w:rFonts w:cstheme="minorHAnsi"/></w:rPr></w:pPr><w:r w:rsidRPr="00977153"><w:rPr><w:rFonts w:cstheme="minorHAnsi"/></w:rPr><w:t>:</w:t></w:r></w:p></w:tc><w:tc><w:tcPr><w:tcW w:w="1701" w:type="dxa"/></w:tcPr><w:p w14:paraId="23759678" w14:textId="7A44EC80" w:rsidR="00B70D5F" w:rsidRPr="00977153" w:rsidRDefault="00D32888" w:rsidP="00A05CDC"><w:pPr><w:tabs><w:tab w:val="left" w:pos="310"/><w:tab w:val="decimal" w:pos="1161"/></w:tabs><w:spacing w:before="20" w:after="20"/><w:rPr><w:rFonts w:cstheme="minorHAnsi"/><w:b/></w:rPr></w:pPr><w:r><w:rPr><w:rFonts w:cstheme="minorHAnsi"/><w:b/></w:rPr><w:t/></w:r></w:p></w:tc></w:tr></w:tbl><w:p w14:paraId="18956B4B" w14:textId="77777777" w:rsidR="00B70D5F" w:rsidRDefault="00B70D5F" w:rsidP="00B70D5F"><w:pPr><w:pStyle w:val="BodyText"/><w:spacing w:before="120"/><w:jc w:val="both"/></w:pPr><w:r w:rsidRPr="00A10D18"><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w:r></w:p><w:p w14:paraId="3741E3CE" w14:textId="77777777" w:rsidR="00642F84" w:rsidRDefault="00642F84"><w:pPr><w:spacing w:after="0" w:line="240" w:lineRule="auto"/><w:rPr><w:lang w:eastAsia="zh-CN"/></w:rPr></w:pPr><w:r><w:br w:type="page"/></w:r></w:p><w:p w14:paraId="75CD1B37" w14:textId="77777777" w:rsidR="0078475C" w:rsidRPr="006F1E53" w:rsidRDefault="0078475C" w:rsidP="0078475C"><w:pPr><w:pStyle w:val="Heading1"/></w:pPr><w:bookmarkStart w:id="55" w:name="_Toc189322851"/><w:r><w:lastRenderedPageBreak/><w:t>Zoning and Town Planning</w:t></w:r><w:bookmarkEnd w:id="55"/></w:p><w:p w14:paraId="589A14D3" w14:textId="77777777" w:rsidR="005D7738" w:rsidRDefault="0078475C" w:rsidP="00A04378"><w:pPr><w:pStyle w:val="Heading2"/></w:pPr><w:bookmarkStart w:id="56" w:name="_Toc189322852"/><w:r><w:t>Operative Zone</w:t></w:r><w:bookmarkEnd w:id="56"/></w:p><w:p><w:pPr><w:pStyle w:val="BodyText"/><w:jc w:val="both"/></w:pPr><w:jc w:val="both"/><w:r w:rsidRPr="005E39C8"><w:t xml:space="preserve">Under the Auckland Unitary Plan (Operative in Part),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jc w:val="both"/></w:pPr><w:r><w:t></w:r><w: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jc w:val="both"/></w:pPr><w:r><w:t></w:r><w:r><w:t xml:space="preserve">Building Height</w:t></w:r><w:r></w:t></w:r></w:p><w:p><w:pPr><w:pStyle w:val="BodyText"/><w:jc w:val="both"/></w:pPr><w:r><w:t></w:r><w:r><w:t xml:space="preserve">Height in relation to boundary</w:t></w:r><w:r></w:t></w:r></w:p><w:p><w:pPr><w:pStyle w:val="BodyText"/><w:jc w:val="both"/></w:pPr><w:r><w:t></w:r><w:r><w:t xml:space="preserve">Minimum yard depth setbacks from each boundary</w:t></w:r><w:r></w:t></w:r></w:p><w:p><w:pPr><w:pStyle w:val="BodyText"/><w:jc w:val="both"/></w:pPr><w:r><w:t></w:r><w:r><w:t xml:space="preserve">Maximum impervious area</w:t></w:r><w:r></w:t></w:r></w:p><w:p><w:pPr><w:pStyle w:val="BodyText"/><w:jc w:val="both"/></w:pPr><w:r><w:t></w:r><w:r><w:t xml:space="preserve">Building coverage</w:t></w:r><w:r></w:t></w:r></w:p><w:p><w:pPr><w:pStyle w:val="BodyText"/><w:jc w:val="both"/></w:pPr><w:r><w:t></w:r><w:r><w:t xml:space="preserve">Landscaped area</w:t></w:r><w:r></w:t></w:r></w:p><w:p><w:pPr><w:pStyle w:val="BodyText"/><w:jc w:val="both"/></w:pPr><w:r><w:t></w:r><w:r><w:t xml:space="preserve">Outlook space</w:t></w:r><w:r></w:t></w:r></w:p><w:p><w:pPr><w:pStyle w:val="BodyText"/><w:jc w:val="both"/></w:pPr><w:r><w:t></w:r><w:r><w:t xml:space="preserve">Daylight ingress</w:t></w:r><w:r></w:t></w:r></w:p><w:p><w:pPr><w:pStyle w:val="BodyText"/><w:jc w:val="both"/></w:pPr><w:r><w:t></w:r><w:r><w:t xml:space="preserve">Outdoor living space</w:t></w:r><w:r></w:t></w:r></w:p><w:p><w:pPr><w:pStyle w:val="BodyText"/><w:jc w:val="both"/></w:pPr><w:r><w:t></w:r><w:r><w:t xml:space="preserve">Fencing and wall restrictions</w:t></w:r><w:r></w:t></w:r></w:p><w:p><w:pPr><w:pStyle w:val="BodyText"/><w:jc w:val="both"/></w:pPr><w:r><w:t></w:r><w: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jc w:val="both"/></w:pPr><w:r><w:t></w:r><w: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jc w:val="both"/></w:pPr><w:r><w:t></w:r><w:r><w:t xml:space="preserve">Minimum net site area	320 sm</w:t></w:r><w:r></w:t></w:r></w:p><w:p><w:pPr><w:pStyle w:val="BodyText"/><w:jc w:val="both"/></w:pPr><w:r><w:t></w:r><w:r><w:t xml:space="preserve">Minimum average net site area	400 sm</w:t></w:r><w:r></w:t></w:r></w:p><w:p><w:pPr><w:pStyle w:val="BodyText"/><w:jc w:val="both"/></w:pPr><w:r><w:t></w:r><w:r><w:t xml:space="preserve">Maximum average net site area	480 sm</w:t></w:r><w:r></w:t></w:r></w:p><w:p><w:pPr><w:pStyle w:val="BodyText"/><w:jc w:val="both"/></w:pPr><w:r><w:t></w:r><w: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t></w:r></w:p><w:p w14:paraId="4C670E1B" w14:textId="77777777" w:rsidR="009E49E3" w:rsidRPr="009E49E3"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ascii="Helvetica" w:hAnsi="Helvetica" w:cs="Helvetica"/><w:sz w:val="22"/><w:szCs w:val="22"/><w:lang w:val="en-US"/></w:rPr></w:pPr><w:r w:rsidRPr="009E49E3"><w:rPr><w:rFonts w:ascii="Helvetica" w:hAnsi="Helvetica" w:cs="Helvetica"/><w:sz w:val="22"/><w:szCs w:val="22"/><w:lang w:val="en-US"/></w:rPr><w:t> </w:t></w:r></w:p><w:p w14:paraId="289500D2"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Overlays</w:t></w:r></w:p><w:p w14:paraId="774D380D"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686C3AAA"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1B1373D6"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Controls</w:t></w:r></w:p><w:p w14:paraId="544F97AE"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0C7ADE3B"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60AC461D"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Designations</w:t></w:r></w:p><w:p w14:paraId="280F8783" w14:textId="4C0AA7B7" w:rsidR="0078475C" w:rsidRDefault="009E49E3" w:rsidP="009E49E3"><w:pPr><w:pStyle w:val="BodyText"/><w:jc w:val="both"/><w:rPr><w:rFonts w:cstheme="minorHAnsi"/><w:szCs w:val="18"/><w:lang w:val="en-US" w:eastAsia="zh-CN"/></w:rPr></w:pPr><w:r w:rsidRPr="005E39C8"><w:rPr><w:rFonts w:cstheme="minorHAnsi"/><w:szCs w:val="18"/><w:lang w:val="en-US"/></w:rPr><w:t>«data»</w:t></w:r></w:p><w:p w14:paraId="74DA2022" w14:textId="77777777" w:rsidR="005E39C8" w:rsidRPr="005E39C8" w:rsidRDefault="005E39C8" w:rsidP="009E49E3"><w:pPr><w:pStyle w:val="BodyText"/><w:jc w:val="both"/><w:rPr><w:rFonts w:cstheme="minorHAnsi"/><w:noProof/><w:szCs w:val="18"/><w:lang w:eastAsia="zh-CN"/></w:rPr></w:pPr></w:p><w:p w14:paraId="76CE80F5" w14:textId="77777777" w:rsidR="0078475C" w:rsidRDefault="0078475C" w:rsidP="0078475C"><w:pPr><w:pStyle w:val="Heading2"/></w:pPr><w:bookmarkStart w:id="57" w:name="_Toc189322853"/><w:r><w:t>Plan Change 78:  Intensification</w:t></w:r><w:bookmarkEnd w:id="57"/></w:p><w:p><w:pPr><w:pStyle w:val="BodyText"/><w:ind w:left="1441" w:hanging="590"/><w:rPr><w:rFonts w:cstheme="minorHAnsi"/><w:noProof/></w:rPr></w:pPr><w:ind w:left="1441" w:hanging="590"/><w:rPr><w:rFonts w:cstheme="minorHAnsi"/><w:noProof/></w:rPr><w:r w:rsidRPr="00007350"><w:rPr><w:rFonts w:cstheme="minorHAnsi"/><w:noProof/></w:rPr><w:t xml:space="preserve">Under the proposed zone – Plan Change 78,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ind w:left="1441" w:hanging="590"/><w:rPr><w:rFonts w:cstheme="minorHAnsi"/><w:noProof/></w:rPr></w:pPr><w:r><w:t></w:r><w:r><w:rPr><w:rFonts w:cstheme="minorHAnsi"/><w:noProof/></w:rP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ind w:left="1441" w:hanging="590"/><w:rPr><w:rFonts w:cstheme="minorHAnsi"/><w:noProof/></w:rPr></w:pPr><w:r><w:t></w:r><w:r><w:rPr><w:rFonts w:cstheme="minorHAnsi"/><w:noProof/></w:rPr><w:t xml:space="preserve">Building Height</w:t></w:r><w:r></w:t></w:r></w:p><w:p><w:pPr><w:pStyle w:val="BodyText"/><w:ind w:left="1441" w:hanging="590"/><w:rPr><w:rFonts w:cstheme="minorHAnsi"/><w:noProof/></w:rPr></w:pPr><w:r><w:t></w:r><w:r><w:rPr><w:rFonts w:cstheme="minorHAnsi"/><w:noProof/></w:rPr><w:t xml:space="preserve">Height in relation to boundary</w:t></w:r><w:r></w:t></w:r></w:p><w:p><w:pPr><w:pStyle w:val="BodyText"/><w:ind w:left="1441" w:hanging="590"/><w:rPr><w:rFonts w:cstheme="minorHAnsi"/><w:noProof/></w:rPr></w:pPr><w:r><w:t></w:r><w:r><w:rPr><w:rFonts w:cstheme="minorHAnsi"/><w:noProof/></w:rPr><w:t xml:space="preserve">Minimum yard depth setbacks from each boundary</w:t></w:r><w:r></w:t></w:r></w:p><w:p><w:pPr><w:pStyle w:val="BodyText"/><w:ind w:left="1441" w:hanging="590"/><w:rPr><w:rFonts w:cstheme="minorHAnsi"/><w:noProof/></w:rPr></w:pPr><w:r><w:t></w:r><w:r><w:rPr><w:rFonts w:cstheme="minorHAnsi"/><w:noProof/></w:rPr><w:t xml:space="preserve">Maximum impervious area</w:t></w:r><w:r></w:t></w:r></w:p><w:p><w:pPr><w:pStyle w:val="BodyText"/><w:ind w:left="1441" w:hanging="590"/><w:rPr><w:rFonts w:cstheme="minorHAnsi"/><w:noProof/></w:rPr></w:pPr><w:r><w:t></w:r><w:r><w:rPr><w:rFonts w:cstheme="minorHAnsi"/><w:noProof/></w:rPr><w:t xml:space="preserve">Building coverage</w:t></w:r><w:r></w:t></w:r></w:p><w:p><w:pPr><w:pStyle w:val="BodyText"/><w:ind w:left="1441" w:hanging="590"/><w:rPr><w:rFonts w:cstheme="minorHAnsi"/><w:noProof/></w:rPr></w:pPr><w:r><w:t></w:r><w:r><w:rPr><w:rFonts w:cstheme="minorHAnsi"/><w:noProof/></w:rPr><w:t xml:space="preserve">Landscaped area</w:t></w:r><w:r></w:t></w:r></w:p><w:p><w:pPr><w:pStyle w:val="BodyText"/><w:ind w:left="1441" w:hanging="590"/><w:rPr><w:rFonts w:cstheme="minorHAnsi"/><w:noProof/></w:rPr></w:pPr><w:r><w:t></w:r><w:r><w:rPr><w:rFonts w:cstheme="minorHAnsi"/><w:noProof/></w:rPr><w:t xml:space="preserve">Outlook space</w:t></w:r><w:r></w:t></w:r></w:p><w:p><w:pPr><w:pStyle w:val="BodyText"/><w:ind w:left="1441" w:hanging="590"/><w:rPr><w:rFonts w:cstheme="minorHAnsi"/><w:noProof/></w:rPr></w:pPr><w:r><w:t></w:r><w:r><w:rPr><w:rFonts w:cstheme="minorHAnsi"/><w:noProof/></w:rPr><w:t xml:space="preserve">Daylight ingress</w:t></w:r><w:r></w:t></w:r></w:p><w:p><w:pPr><w:pStyle w:val="BodyText"/><w:ind w:left="1441" w:hanging="590"/><w:rPr><w:rFonts w:cstheme="minorHAnsi"/><w:noProof/></w:rPr></w:pPr><w:r><w:t></w:r><w:r><w:rPr><w:rFonts w:cstheme="minorHAnsi"/><w:noProof/></w:rPr><w:t xml:space="preserve">Outdoor living space</w:t></w:r><w:r></w:t></w:r></w:p><w:p><w:pPr><w:pStyle w:val="BodyText"/><w:ind w:left="1441" w:hanging="590"/><w:rPr><w:rFonts w:cstheme="minorHAnsi"/><w:noProof/></w:rPr></w:pPr><w:r><w:t></w:r><w:r><w:rPr><w:rFonts w:cstheme="minorHAnsi"/><w:noProof/></w:rPr><w:t xml:space="preserve">Fencing and wall restrictions</w:t></w:r><w:r></w:t></w:r></w:p><w:p><w:pPr><w:pStyle w:val="BodyText"/><w:ind w:left="1441" w:hanging="590"/><w:rPr><w:rFonts w:cstheme="minorHAnsi"/><w:noProof/></w:rPr></w:pPr><w:r><w:t></w:r><w:r><w:rPr><w:rFonts w:cstheme="minorHAnsi"/><w:noProof/></w:rP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ind w:left="1441" w:hanging="590"/><w:rPr><w:rFonts w:cstheme="minorHAnsi"/><w:noProof/></w:rPr></w:pPr><w:r><w:t></w:r><w:r><w:rPr><w:rFonts w:cstheme="minorHAnsi"/><w:noProof/></w:rP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ind w:left="1441" w:hanging="590"/><w:rPr><w:rFonts w:cstheme="minorHAnsi"/><w:noProof/></w:rPr></w:pPr><w:r><w:t></w:r><w:r><w:rPr><w:rFonts w:cstheme="minorHAnsi"/><w:noProof/></w:rPr><w:t xml:space="preserve">Minimum net site area	320 sm</w:t></w:r><w:r></w:t></w:r></w:p><w:p><w:pPr><w:pStyle w:val="BodyText"/><w:ind w:left="1441" w:hanging="590"/><w:rPr><w:rFonts w:cstheme="minorHAnsi"/><w:noProof/></w:rPr></w:pPr><w:r><w:t></w:r><w:r><w:rPr><w:rFonts w:cstheme="minorHAnsi"/><w:noProof/></w:rPr><w:t xml:space="preserve">Minimum average net site area	400 sm</w:t></w:r><w:r></w:t></w:r></w:p><w:p><w:pPr><w:pStyle w:val="BodyText"/><w:ind w:left="1441" w:hanging="590"/><w:rPr><w:rFonts w:cstheme="minorHAnsi"/><w:noProof/></w:rPr></w:pPr><w:r><w:t></w:r><w:r><w:rPr><w:rFonts w:cstheme="minorHAnsi"/><w:noProof/></w:rPr><w:t xml:space="preserve">Maximum average net site area	480 sm</w:t></w:r><w:r></w:t></w:r></w:p><w:p><w:pPr><w:pStyle w:val="BodyText"/><w:ind w:left="1441" w:hanging="590"/><w:rPr><w:rFonts w:cstheme="minorHAnsi"/><w:noProof/></w:rPr></w:pPr><w:r><w:t></w:r><w:r><w:rPr><w:rFonts w:cstheme="minorHAnsi"/><w:noProof/></w:rP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r w:rsidR="007114BC" w:rsidRPr="00007350"><w:rPr><w:rFonts w:cstheme="minorHAnsi"/><w:noProof/></w:rPr><w:t></w:t></w:r><w:r w:rsidRPr="00007350"><w:rPr><w:rFonts w:cstheme="minorHAnsi"/><w:noProof/></w:rPr><w:t></w:t></w:r></w:t></w:r></w:p><w:p w14:paraId="10EBF152" w14:textId="77777777" w:rsidR="00177FCB" w:rsidRDefault="00177FCB" w:rsidP="00177FCB"><w:pPr><w:pStyle w:val="BodyText"/><w:jc w:val="both"/></w:pPr></w:p><w:p w14:paraId="46959B6C" w14:textId="77777777" w:rsidR="00BE3F61" w:rsidRDefault="00BE3F61"><w:pPr><w:spacing w:after="0" w:line="240" w:lineRule="auto"/></w:pPr><w:r><w:br w:type="page"/></w:r></w:p><w:p w14:paraId="747866C2" w14:textId="77777777" w:rsidR="006F1E53" w:rsidRPr="006F1E53" w:rsidRDefault="006F1E53" w:rsidP="006F1E53"><w:pPr><w:pStyle w:val="Heading1"/></w:pPr><w:bookmarkStart w:id="58" w:name="_Toc73019092"/><w:bookmarkStart w:id="59" w:name="_Toc189322854"/><w:r w:rsidRPr="006F1E53"><w:lastRenderedPageBreak/><w:t>Description of Improvements</w:t></w:r><w:bookmarkEnd w:id="58"/><w:bookmarkEnd w:id="59"/></w:p><w:p w14:paraId="4A0B093A" w14:textId="77777777" w:rsidR="006F1E53" w:rsidRPr="006F1E53" w:rsidRDefault="006F1E53" w:rsidP="006F1E53"><w:pPr><w:pStyle w:val="Heading2"/></w:pPr><w:bookmarkStart w:id="60" w:name="_Toc73019093"/><w:bookmarkStart w:id="61" w:name="_Toc189322855"/><w:r w:rsidRPr="006F1E53"><w:t>General</w:t></w:r><w:bookmarkEnd w:id="60"/><w:bookmarkEnd w:id="61"/></w:p><w:p w14:paraId="236C33B7" w14:textId="4E73B220" w:rsidR="00177FCB" w:rsidRDefault="007F4205" w:rsidP="00177FCB"><w:pPr><w:pStyle w:val="BodyText"/><w:jc w:val="both"/><w:rPr><w:szCs w:val="18"/><w:lang w:eastAsia="zh-CN"/></w:rPr></w:pPr><w:r w:rsidRPr="005E39C8"><w:rPr><w:szCs w:val="18"/></w:rPr><w:t xml:space="preserve">It appears that XXXXX.</w:t></w:r></w:p><w:p w14:paraId="29B5CA31" w14:textId="77777777" w:rsidR="005E39C8" w:rsidRPr="005E39C8" w:rsidRDefault="005E39C8" w:rsidP="00177FCB"><w:pPr><w:pStyle w:val="BodyText"/><w:jc w:val="both"/><w:rPr><w:szCs w:val="18"/><w:lang w:eastAsia="zh-CN"/></w:rPr></w:pPr></w:p><w:p w14:paraId="0908BF89" w14:textId="77777777" w:rsidR="006F1E53" w:rsidRDefault="006F1E53" w:rsidP="006F1E53"><w:pPr><w:pStyle w:val="Heading2"/></w:pPr><w:bookmarkStart w:id="62" w:name="_Toc73019094"/><w:bookmarkStart w:id="63" w:name="_Toc189322856"/><w:r><w:t>Floor Areas</w:t></w:r><w:bookmarkEnd w:id="62"/><w:bookmarkEnd w:id="63"/></w:p><w:p w14:paraId="2FA8AC42" w14:textId="77777777" w:rsidR="006F1E53" w:rsidRDefault="006623C0" w:rsidP="00177FCB"><w:pPr><w:pStyle w:val="BodyText"/><w:jc w:val="both"/></w:pPr><w:r><w:t>From our on-site measurements we have calculated the following floor areas:</w:t></w:r></w:p><w:p w14:paraId="74E5305F" w14:textId="77777777" w:rsidR="006623C0" w:rsidRPr="007F4205" w:rsidRDefault="006623C0" w:rsidP="00177FCB"><w:pPr><w:pStyle w:val="BodyText"/><w:jc w:val="both"/><w:rPr><w:noProof/><w:lang w:val="en-US" w:eastAsia="zh-CN"/></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77DA8E5" w14:textId="77777777" w:rsidR="00177FCB" w:rsidRPr="00A10D18" w:rsidRDefault="00177FCB" w:rsidP="00A10D18"><w:pPr><w:pStyle w:val="BodyText"/></w:pPr></w:p><w:p w14:paraId="4AC520BF" w14:textId="77777777" w:rsidR="006F1E53" w:rsidRPr="006F1E53" w:rsidRDefault="006F1E53" w:rsidP="006F1E53"><w:pPr><w:pStyle w:val="Heading2"/></w:pPr><w:bookmarkStart w:id="64" w:name="_Toc73019095"/><w:bookmarkStart w:id="65" w:name="_Toc189322857"/><w:r w:rsidRPr="006F1E53"><w:t>Construction</w:t></w:r><w:bookmarkEnd w:id="64"/><w:bookmarkEnd w:id="65"/></w:p><w:p w14:paraId="07862B23" w14:textId="7D80B139" w:rsidR="006F1E53" w:rsidRDefault="005B6CE6" w:rsidP="00177FCB"><w:pPr><w:pStyle w:val="BodyText"/><w:jc w:val="both"/><w:rPr><w:noProof/></w:rPr></w:pPr><w:r><w:t/></w:r></w:p><w:p w14:paraId="413198D5" w14:textId="77777777" w:rsidR="00177FCB" w:rsidRPr="00A10D18" w:rsidRDefault="00177FCB" w:rsidP="00A10D18"><w:pPr><w:pStyle w:val="BodyText"/></w:pPr></w:p><w:p w14:paraId="26C10949" w14:textId="77777777" w:rsidR="00A10D18" w:rsidRPr="00A10D18" w:rsidRDefault="00A10D18" w:rsidP="00A10D18"><w:pPr><w:pStyle w:val="Heading2"/></w:pPr><w:bookmarkStart w:id="66" w:name="_Toc73019096"/><w:bookmarkStart w:id="67" w:name="_Toc189322858"/><w:r w:rsidRPr="00A10D18"><w:t>Layout/Amenities</w:t></w:r><w:bookmarkEnd w:id="66"/><w:bookmarkEnd w:id="67"/></w:p><w:p w14:paraId="568DEA31"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1D5E4E3E" w14:textId="20EEE2E5" w:rsidR="00F63ED4" w:rsidRDefault="0057512E" w:rsidP="00177FCB"><w:pPr><w:pStyle w:val="BodyText"/><w:jc w:val="both"/><w:rPr><w:noProof/></w:rPr></w:pPr><w:r><w:rPr><w:noProof/></w:rPr><w:t/></w:r></w:p><w:p w14:paraId="45EC5E57" w14:textId="77777777" w:rsidR="00F63ED4" w:rsidRDefault="00F63ED4" w:rsidP="00F63ED4"><w:pPr><w:pStyle w:val="BodyText"/><w:jc w:val="center"/></w:pPr><w:r><w:rPr><w:noProof/></w:rPr><w:drawing><wp:inline distT="0" distB="0" distL="0" distR="0" wp14:anchorId="6E632826" wp14:editId="6D083579"><wp:extent cx="2520000" cy="1890000"/><wp:effectExtent l="0" t="0" r="0" b="0"/><wp:docPr id="864278195"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6EF8482F" wp14:editId="45F61C33"><wp:extent cx="2520000" cy="1890000"/><wp:effectExtent l="0" t="0" r="0" b="0"/><wp:docPr id="1032244406" name="Picture 2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32244406" name="Picture 20"/><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7EC03D4" w14:textId="77777777" w:rsidR="00F63ED4" w:rsidRDefault="00F63ED4" w:rsidP="00F63ED4"><w:pPr><w:pStyle w:val="BodyText"/><w:jc w:val="center"/></w:pPr><w:r><w:rPr><w:noProof/></w:rPr><w:drawing><wp:inline distT="0" distB="0" distL="0" distR="0" wp14:anchorId="0DA4A460" wp14:editId="0042B42C"><wp:extent cx="2520000" cy="1890000"/><wp:effectExtent l="0" t="0" r="0" b="0"/><wp:docPr id="2036623272"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1A069F6E" wp14:editId="0B1EEF38"><wp:extent cx="2520000" cy="1890000"/><wp:effectExtent l="0" t="0" r="0" b="0"/><wp:docPr id="6025514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25514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45B95C9" w14:textId="77777777" w:rsidR="00F63ED4" w:rsidRDefault="00F63ED4" w:rsidP="00F63ED4"><w:pPr><w:pStyle w:val="BodyText"/><w:jc w:val="center"/></w:pPr><w:r><w:rPr><w:noProof/></w:rPr><w:lastRenderedPageBreak/><w:drawing><wp:inline distT="0" distB="0" distL="0" distR="0" wp14:anchorId="3CCBF84A" wp14:editId="7800FCB6"><wp:extent cx="2520000" cy="1890000"/><wp:effectExtent l="0" t="0" r="0" b="0"/><wp:docPr id="741200537"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1200537"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8EBCF9F" wp14:editId="6988EA30"><wp:extent cx="2520000" cy="1890000"/><wp:effectExtent l="0" t="0" r="0" b="0"/><wp:docPr id="6298946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98946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8E1B95" w14:textId="77777777" w:rsidR="00F63ED4" w:rsidRDefault="00F63ED4" w:rsidP="00F63ED4"><w:pPr><w:pStyle w:val="BodyText"/><w:jc w:val="center"/></w:pPr><w:r><w:rPr><w:noProof/></w:rPr><w:drawing><wp:inline distT="0" distB="0" distL="0" distR="0" wp14:anchorId="448D3510" wp14:editId="783989CA"><wp:extent cx="2520000" cy="1890000"/><wp:effectExtent l="0" t="0" r="0" b="0"/><wp:docPr id="784621362"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84621362"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2680890" wp14:editId="7C1D51A7"><wp:extent cx="2520000" cy="1890000"/><wp:effectExtent l="0" t="0" r="0" b="0"/><wp:docPr id="14282217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282217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EC4FB9E" w14:textId="77777777" w:rsidR="00F63ED4" w:rsidRDefault="00F63ED4" w:rsidP="00F63ED4"><w:pPr><w:pStyle w:val="BodyText"/><w:jc w:val="center"/></w:pPr><w:r><w:rPr><w:noProof/></w:rPr><w:drawing><wp:inline distT="0" distB="0" distL="0" distR="0" wp14:anchorId="0BD26F9A" wp14:editId="23102B0F"><wp:extent cx="2520000" cy="1890000"/><wp:effectExtent l="0" t="0" r="0" b="0"/><wp:docPr id="104281367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4281367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E509632" wp14:editId="349EDB66"><wp:extent cx="2520000" cy="1890000"/><wp:effectExtent l="0" t="0" r="0" b="0"/><wp:docPr id="1932572587"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32572587"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45F5CA18" w14:textId="77777777" w:rsidR="00F63ED4" w:rsidRDefault="00F63ED4" w:rsidP="00F63ED4"><w:pPr><w:pStyle w:val="BodyText"/><w:jc w:val="center"/></w:pPr><w:r><w:rPr><w:noProof/></w:rPr><w:drawing><wp:inline distT="0" distB="0" distL="0" distR="0" wp14:anchorId="4D53ACB9" wp14:editId="1E1618CA"><wp:extent cx="2520000" cy="1890000"/><wp:effectExtent l="0" t="0" r="0" b="0"/><wp:docPr id="90579833"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0579833"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0C1C038" wp14:editId="33F7FF15"><wp:extent cx="2520000" cy="1890000"/><wp:effectExtent l="0" t="0" r="0" b="0"/><wp:docPr id="2720021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20021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0156D191" w14:textId="77777777" w:rsidR="00B57D03" w:rsidRPr="00562B28" w:rsidRDefault="00B57D03" w:rsidP="00B57D03"><w:pPr><w:pStyle w:val="Heading2"/></w:pPr><w:bookmarkStart w:id="68" w:name="_Toc73018463"/><w:bookmarkStart w:id="69" w:name="_Toc83898419"/><w:bookmarkStart w:id="70" w:name="_Toc189322859"/><w:r w:rsidRPr="00562B28"><w:lastRenderedPageBreak/><w:t>Chattels</w:t></w:r><w:bookmarkEnd w:id="68"/><w:bookmarkEnd w:id="69"/><w:bookmarkEnd w:id="70"/></w:p><w:p w14:paraId="7AB248CA" w14:textId="77777777" w:rsidR="00B57D03" w:rsidRDefault="00101B75" w:rsidP="00B57D03"><w:pPr><w:pStyle w:val="BodyText"/><w:jc w:val="both"/><w:rPr><w:noProof/></w:rPr></w:pPr><w:r w:rsidRPr="00A57F91"><w:rPr><w:highlight w:val="yellow"/></w:rPr><w:fldChar w:fldCharType="begin"/></w:r><w:r w:rsidRPr="00A57F91"><w:rPr><w:highlight w:val="yellow"/></w:rPr><w:instrText xml:space="preserve"> MERGEFIELD  data  \* MERGEFORMAT </w:instrText></w:r><w:r w:rsidRPr="00A57F91"><w:rPr><w:highlight w:val="yellow"/></w:rPr><w:fldChar w:fldCharType="separate"/></w:r><w:r w:rsidRPr="00A57F91"><w:rPr><w:noProof/><w:highlight w:val="yellow"/></w:rPr><w:t>«data»</w:t></w:r><w:r w:rsidRPr="00A57F91"><w:rPr><w:noProof/><w:highlight w:val="yellow"/></w:rPr><w:fldChar w:fldCharType="end"/></w:r></w:p><w:p w14:paraId="249F7887" w14:textId="77777777" w:rsidR="00B57D03" w:rsidRPr="00A10D18" w:rsidRDefault="00B57D03" w:rsidP="004B32D6"><w:pPr><w:pStyle w:val="BodyText"/><w:ind w:left="0"/><w:jc w:val="both"/></w:pPr></w:p><w:p w14:paraId="14DF9DC0" w14:textId="77777777" w:rsidR="00A10D18" w:rsidRPr="00A10D18" w:rsidRDefault="00A10D18" w:rsidP="00177FCB"><w:pPr><w:pStyle w:val="Heading2"/><w:jc w:val="both"/></w:pPr><w:bookmarkStart w:id="71" w:name="_Toc73019097"/><w:bookmarkStart w:id="72" w:name="_Toc189322860"/><w:r w:rsidRPr="00A10D18"><w:t>Site Development</w:t></w:r><w:bookmarkEnd w:id="71"/><w:bookmarkEnd w:id="72"/></w:p><w:p w14:paraId="61B385E5"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3F249668" w14:textId="77777777" w:rsidR="00177FCB" w:rsidRPr="00A10D18" w:rsidRDefault="00177FCB" w:rsidP="00177FCB"><w:pPr><w:pStyle w:val="BodyText"/><w:jc w:val="both"/></w:pPr></w:p><w:p w14:paraId="79AAE30D" w14:textId="77777777" w:rsidR="00A10D18" w:rsidRPr="00A10D18" w:rsidRDefault="00A10D18" w:rsidP="00177FCB"><w:pPr><w:pStyle w:val="Heading2"/><w:jc w:val="both"/></w:pPr><w:bookmarkStart w:id="73" w:name="_Toc73019098"/><w:bookmarkStart w:id="74" w:name="_Toc189322861"/><w:r w:rsidRPr="00A10D18"><w:t>Condition &amp; Repair</w:t></w:r><w:bookmarkEnd w:id="73"/><w:bookmarkEnd w:id="74"/></w:p><w:p w14:paraId="2BD570AC" w14:textId="61DDAB3C" w:rsidR="00A10D18" w:rsidRPr="003C7791" w:rsidRDefault="003C7791" w:rsidP="00177FCB"><w:pPr><w:pStyle w:val="BodyText"/><w:jc w:val="both"/><w:rPr><w:noProof/><w:lang w:val="en-US" w:eastAsia="zh-CN"/></w:rPr></w:pPr><w:r><w:rPr><w:lang w:val="en-US" w:eastAsia="zh-CN"/></w:rPr><w:t xml:space="preserve">a. The property is presented to a new standard and good condition, both externally and internally. </w:t></w:r></w:p><w:p w14:paraId="36502F35" w14:textId="77777777" w:rsidR="00177FCB" w:rsidRPr="00A10D18" w:rsidRDefault="00177FCB" w:rsidP="00177FCB"><w:pPr><w:pStyle w:val="BodyText"/><w:jc w:val="both"/></w:pPr></w:p><w:p w14:paraId="3D2FCAFD" w14:textId="77777777" w:rsidR="00A10D18" w:rsidRPr="00A10D18" w:rsidRDefault="00A10D18" w:rsidP="00A10D18"><w:pPr><w:pStyle w:val="Heading2"/></w:pPr><w:bookmarkStart w:id="75" w:name="_Toc73019101"/><w:bookmarkStart w:id="76" w:name="_Toc189322862"/><w:r w:rsidRPr="00A10D18"><w:t>Structural</w:t></w:r><w:bookmarkEnd w:id="75"/><w:bookmarkEnd w:id="76"/></w:p><w:p w14:paraId="6D8B115E" w14:textId="77777777" w:rsidR="00A10D18" w:rsidRDefault="00A10D18" w:rsidP="00177FCB"><w:pPr><w:pStyle w:val="BodyText"/><w:jc w:val="both"/></w:pPr><w:r w:rsidRPr="00A10D18"><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w:r></w:p><w:p w14:paraId="0B262B9A" w14:textId="77777777" w:rsidR="00177FCB" w:rsidRPr="00A10D18" w:rsidRDefault="00177FCB" w:rsidP="00177FCB"><w:pPr><w:pStyle w:val="BodyText"/><w:jc w:val="both"/></w:pPr></w:p><w:p w14:paraId="52636E5D" w14:textId="77777777" w:rsidR="00A10D18" w:rsidRPr="00A10D18" w:rsidRDefault="00A10D18" w:rsidP="00A10D18"><w:pPr><w:pStyle w:val="Heading2"/></w:pPr><w:bookmarkStart w:id="77" w:name="_Toc73019102"/><w:bookmarkStart w:id="78" w:name="_Toc189322863"/><w:r w:rsidRPr="00A10D18"><w:t>Structural and Pest</w:t></w:r><w:bookmarkEnd w:id="77"/><w:bookmarkEnd w:id="78"/></w:p><w:p w14:paraId="4B8DC133" w14:textId="77777777" w:rsidR="00A10D18" w:rsidRDefault="00A10D18" w:rsidP="00177FCB"><w:pPr><w:pStyle w:val="BodyText"/><w:jc w:val="both"/></w:pPr><w:r w:rsidRPr="00A10D18"><w:t>No enquiries in respect of the property, or of the improvements erected thereon, has been made for any sign of timber infestation, asbestos or other defect, whether latent, patent, or structural.</w:t></w:r></w:p><w:p w14:paraId="18398C15" w14:textId="77777777" w:rsidR="00AA757B" w:rsidRDefault="00AA757B"><w:pPr><w:spacing w:after="0" w:line="240" w:lineRule="auto"/></w:pPr><w:r><w:br w:type="page"/></w:r></w:p><w:p w14:paraId="72BFD133" w14:textId="77777777" w:rsidR="00AA757B" w:rsidRDefault="00AA757B" w:rsidP="00AA757B"><w:pPr><w:pStyle w:val="Heading1"/></w:pPr><w:bookmarkStart w:id="79" w:name="_Toc188971052"/><w:r w:rsidRPr="00C67146"><w:lastRenderedPageBreak/><w:t>Environmental, Social and Governance (ESG)</w:t></w:r><w:bookmarkEnd w:id="79"/></w:p><w:p w14:paraId="43C98DFC" w14:textId="77777777" w:rsidR="00AA757B" w:rsidRDefault="00AA757B" w:rsidP="00AA757B"><w:pPr><w:pStyle w:val="BodyText"/><w:jc w:val="both"/></w:pPr><w:r><w:t>IVS 2025 requires that “T</w:t></w:r><w:r w:rsidRPr="00660333"><w:rPr><w:i/><w:iCs/></w:rPr><w:t>he impact of significant ESG factors should be considered in determining the value of a company, asset or liability</w:t></w:r><w:r><w:t xml:space="preserve">.” </w:t></w:r><w:r w:rsidRPr="00660333"><w:rPr><w:i/><w:iCs/></w:rPr><w:t>“ESG factors may impact valuations both from a qualitative and quantitative perspective and may pose risks or opportunities that should be considered.”</w:t></w:r></w:p><w:p w14:paraId="2658CB26" w14:textId="77777777" w:rsidR="00AA757B" w:rsidRDefault="00AA757B" w:rsidP="00AA757B"><w:pPr><w:pStyle w:val="BodyText"/><w:jc w:val="both"/></w:pPr><w:r><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w:r></w:p><w:p w14:paraId="37763909" w14:textId="77777777" w:rsidR="00AA757B" w:rsidRDefault="00AA757B" w:rsidP="00AA757B"><w:pPr><w:pStyle w:val="BodyText"/><w:jc w:val="both"/></w:pPr><w:r><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w:r></w:p><w:p w14:paraId="4D76EC01" w14:textId="77777777" w:rsidR="00AA757B" w:rsidRDefault="00AA757B" w:rsidP="00AA757B"><w:pPr><w:pStyle w:val="BodyText"/><w:jc w:val="both"/></w:pPr><w:r><w:t xml:space="preserve">IVS also states that </w:t></w:r><w:r><w:rPr><w:rFonts w:cs="Arial"/><w:i/><w:iCs/><w:noProof/><w:lang w:val="en-GB"/></w:rPr><w:t>“</w:t></w:r><w:r w:rsidRPr="00592856"><w:rPr><w:rFonts w:cs="Arial"/><w:i/><w:iCs/><w:noProof/><w:lang w:val="en-GB"/></w:rPr><w:t>ESG factors and the ESG regulatory environment should be considered in valuations to the extent that they are measurable and would be considered reasonable by the valuer applying professional judgement.</w:t></w:r><w:r><w:rPr><w:rFonts w:cs="Arial"/><w:i/><w:iCs/><w:noProof/><w:lang w:val="en-GB"/></w:rPr><w:t xml:space="preserve">” </w:t></w:r><w:r><w:t xml:space="preserve">In line with this, the subject property has been analysed for relevant ESG attributes at both site and building level. </w:t></w:r></w:p><w:p w14:paraId="6648C51E" w14:textId="77777777" w:rsidR="00AA757B" w:rsidRDefault="00AA757B" w:rsidP="00AA757B"><w:pPr><w:pStyle w:val="BodyText"/><w:jc w:val="both"/></w:pPr><w:r><w:t>The following summarises our observations:</w:t></w:r></w:p><w:tbl><w:tblPr><w:tblStyle w:val="TableGrid"/><w:tblW w:w="0" w:type="auto"/><w:tblInd w:w="850"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2547"/><w:gridCol w:w="6402"/></w:tblGrid><w:tr w:rsidR="00AA757B" w:rsidRPr="008A3C39" w14:paraId="3FF6D0BF" w14:textId="77777777" w:rsidTr="00A05CDC"><w:tc><w:tcPr><w:tcW w:w="2547" w:type="dxa"/></w:tcPr><w:p w14:paraId="10BEF92D" w14:textId="77777777" w:rsidR="00AA757B" w:rsidRPr="008A3C39" w:rsidRDefault="00AA757B" w:rsidP="00A05CDC"><w:pPr><w:pStyle w:val="BodyText"/><w:ind w:left="0"/><w:jc w:val="both"/><w:rPr><w:rFonts w:cs="Arial"/><w:noProof/><w:lang w:val="en-GB"/></w:rPr></w:pPr><w:r w:rsidRPr="008A3C39"><w:rPr><w:rFonts w:cs="Arial"/><w:noProof/><w:lang w:val="en-GB"/></w:rPr><w:t>Land Contamination:</w:t></w:r></w:p></w:tc><w:tc><w:tcPr><w:tcW w:w="6402" w:type="dxa"/></w:tcPr><w:p w14:paraId="0969EEB2"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2F80FBC8" w14:textId="77777777" w:rsidTr="00A05CDC"><w:tc><w:tcPr><w:tcW w:w="2547" w:type="dxa"/></w:tcPr><w:p w14:paraId="7AB2FE0F" w14:textId="1CC256EE" w:rsidR="00AA757B" w:rsidRPr="008A3C39" w:rsidRDefault="00AA757B" w:rsidP="00A05CDC"><w:pPr><w:pStyle w:val="BodyText"/><w:ind w:left="0"/><w:jc w:val="both"/><w:rPr><w:rFonts w:cs="Arial"/><w:noProof/><w:lang w:val="en-GB"/></w:rPr></w:pPr><w:r w:rsidRPr="008A3C39"><w:rPr><w:rFonts w:cs="Arial"/><w:noProof/><w:lang w:val="en-GB"/></w:rPr><w:t>Building Contaminatio</w:t></w:r><w:r w:rsidR="0007006C"><w:rPr><w:rFonts w:cs="Arial" w:hint="eastAsia"/><w:noProof/><w:lang w:val="en-GB" w:eastAsia="zh-CN"/></w:rPr><w:t>n</w:t></w:r><w:r w:rsidRPr="008A3C39"><w:rPr><w:rFonts w:cs="Arial"/><w:noProof/><w:lang w:val="en-GB"/></w:rPr><w:t>:</w:t></w:r></w:p></w:tc><w:tc><w:tcPr><w:tcW w:w="6402" w:type="dxa"/></w:tcPr><w:p w14:paraId="3FC97B03"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4F1576D8" w14:textId="77777777" w:rsidTr="00A05CDC"><w:tc><w:tcPr><w:tcW w:w="2547" w:type="dxa"/></w:tcPr><w:p w14:paraId="0247EB65" w14:textId="77777777" w:rsidR="00AA757B" w:rsidRPr="008A3C39" w:rsidRDefault="00AA757B" w:rsidP="00A05CDC"><w:pPr><w:pStyle w:val="BodyText"/><w:ind w:left="0"/><w:jc w:val="both"/><w:rPr><w:rFonts w:cs="Arial"/><w:noProof/><w:lang w:val="en-GB"/></w:rPr></w:pPr><w:r w:rsidRPr="008A3C39"><w:rPr><w:rFonts w:cs="Arial"/><w:noProof/><w:lang w:val="en-GB"/></w:rPr><w:t>Building Features:</w:t></w:r></w:p></w:tc><w:tc><w:tcPr><w:tcW w:w="6402" w:type="dxa"/></w:tcPr><w:p w14:paraId="1C1E3CF6" w14:textId="2BF7F01F"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6F0A7E9C" w14:textId="77777777" w:rsidTr="00A05CDC"><w:tc><w:tcPr><w:tcW w:w="2547" w:type="dxa"/></w:tcPr><w:p w14:paraId="057D2645" w14:textId="77777777" w:rsidR="00AA757B" w:rsidRPr="008A3C39" w:rsidRDefault="00AA757B" w:rsidP="00A05CDC"><w:pPr><w:pStyle w:val="BodyText"/><w:ind w:left="0"/><w:jc w:val="both"/><w:rPr><w:rFonts w:cs="Arial"/><w:noProof/><w:lang w:val="en-GB"/></w:rPr></w:pPr><w:r w:rsidRPr="008A3C39"><w:rPr><w:rFonts w:cs="Arial"/><w:noProof/><w:lang w:val="en-GB"/></w:rPr><w:t>Flood Hazards:</w:t></w:r></w:p></w:tc><w:tc><w:tcPr><w:tcW w:w="6402" w:type="dxa"/></w:tcPr><w:p w14:paraId="2D31EAD3" w14:textId="6E20D437"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44562B16" w14:textId="77777777" w:rsidTr="00A05CDC"><w:tc><w:tcPr><w:tcW w:w="2547" w:type="dxa"/></w:tcPr><w:p w14:paraId="00A81E56" w14:textId="77777777" w:rsidR="00AA757B" w:rsidRPr="008A3C39" w:rsidRDefault="00AA757B" w:rsidP="00A05CDC"><w:pPr><w:pStyle w:val="BodyText"/><w:ind w:left="0"/><w:jc w:val="both"/><w:rPr><w:rFonts w:cs="Arial"/><w:noProof/><w:lang w:val="en-GB"/></w:rPr></w:pPr><w:r w:rsidRPr="008A3C39"><w:rPr><w:rFonts w:cs="Arial"/><w:noProof/><w:lang w:val="en-GB"/></w:rPr><w:t>Erosion / Land Stability:</w:t></w:r></w:p></w:tc><w:tc><w:tcPr><w:tcW w:w="6402" w:type="dxa"/></w:tcPr><w:p w14:paraId="4CA07FDD" w14:textId="6763B5CD" w:rsidR="00AA757B" w:rsidRPr="008A3C39" w:rsidRDefault="003D03ED" w:rsidP="00A05CDC"><w:pPr><w:pStyle w:val="BodyText"/><w:ind w:left="0"/><w:jc w:val="both"/><w:rPr><w:rFonts w:cs="Arial"/><w:noProof/><w:lang w:val="en-GB"/></w:rPr></w:pPr><w:r><w:t xml:space="preserve">n/a</w:t></w:r></w:p></w:tc></w:tr><w:tr w:rsidR="00AA757B" w:rsidRPr="008A3C39" w14:paraId="7300C7AF" w14:textId="77777777" w:rsidTr="00A05CDC"><w:tc><w:tcPr><w:tcW w:w="2547" w:type="dxa"/></w:tcPr><w:p w14:paraId="38BFBC37" w14:textId="77777777" w:rsidR="00AA757B" w:rsidRPr="008A3C39" w:rsidRDefault="00AA757B" w:rsidP="00A05CDC"><w:pPr><w:pStyle w:val="BodyText"/><w:ind w:left="0"/><w:jc w:val="both"/><w:rPr><w:rFonts w:cs="Arial"/><w:noProof/><w:lang w:val="en-GB"/></w:rPr></w:pPr><w:r w:rsidRPr="008A3C39"><w:rPr><w:rFonts w:cs="Arial"/><w:noProof/><w:lang w:val="en-GB"/></w:rPr><w:t>Social Factors:</w:t></w:r></w:p></w:tc><w:tc><w:tcPr><w:tcW w:w="6402" w:type="dxa"/></w:tcPr><w:p w14:paraId="2EA45FED" w14:textId="16141724" w:rsidR="00AA757B" w:rsidRPr="008A3C39" w:rsidRDefault="00AA757B" w:rsidP="00A05CDC"><w:pPr><w:pStyle w:val="BodyText"/><w:ind w:left="0"/><w:jc w:val="both"/><w:rPr><w:rFonts w:cs="Arial"/><w:noProof/><w:lang w:val="en-GB"/></w:rPr></w:pPr><w:r w:rsidRPr="008A3C39"><w:t>No unusual risks observe</w:t></w:r><w:r w:rsidR="0057512E"><w:t>d.</w:t></w:r></w:p></w:tc></w:tr><w:tr w:rsidR="00AA757B" w14:paraId="134A6BE7" w14:textId="77777777" w:rsidTr="00A05CDC"><w:tc><w:tcPr><w:tcW w:w="2547" w:type="dxa"/></w:tcPr><w:p w14:paraId="7FF97470" w14:textId="77777777" w:rsidR="00AA757B" w:rsidRPr="008A3C39" w:rsidRDefault="00AA757B" w:rsidP="00A05CDC"><w:pPr><w:pStyle w:val="BodyText"/><w:ind w:left="0"/><w:jc w:val="both"/><w:rPr><w:rFonts w:cs="Arial"/><w:noProof/><w:lang w:val="en-GB"/></w:rPr></w:pPr><w:r w:rsidRPr="008A3C39"><w:rPr><w:rFonts w:cs="Arial"/><w:noProof/><w:lang w:val="en-GB"/></w:rPr><w:t>Governance Factors:</w:t></w:r><w:r w:rsidRPr="008A3C39"><w:rPr><w:rFonts w:cs="Arial"/><w:noProof/><w:lang w:val="en-GB"/></w:rPr><w:tab/></w:r></w:p></w:tc><w:tc><w:tcPr><w:tcW w:w="6402" w:type="dxa"/></w:tcPr><w:p w14:paraId="1FF4F43C" w14:textId="77777777" w:rsidR="00AA757B" w:rsidRPr="008A3C39" w:rsidRDefault="00AA757B" w:rsidP="00A05CDC"><w:pPr><w:pStyle w:val="BodyText"/><w:ind w:left="0"/><w:jc w:val="both"/><w:rPr><w:rFonts w:cs="Arial"/><w:noProof/><w:lang w:val="en-GB"/></w:rPr></w:pPr><w:r w:rsidRPr="008A3C39"><w:t>No unusual risks observed.</w:t></w:r></w:p></w:tc></w:tr></w:tbl><w:p w14:paraId="291A490C" w14:textId="77777777" w:rsidR="00AA757B" w:rsidRPr="00660333" w:rsidRDefault="00AA757B" w:rsidP="00AA757B"><w:pPr><w:pStyle w:val="BodyText"/><w:jc w:val="both"/></w:pPr><w:r w:rsidRPr="00660333"><w:t>Based on our understanding of the property and its position relative to market expectations, these factors have been taken into account within our valuation assessment, where appropriate.</w:t></w:r></w:p><w:p w14:paraId="707119D0" w14:textId="77777777" w:rsidR="00AA757B" w:rsidRPr="00660333" w:rsidRDefault="00AA757B" w:rsidP="00AA757B"><w:pPr><w:pStyle w:val="BodyText"/><w:jc w:val="both"/></w:pPr><w:r w:rsidRPr="00660333"><w:t>Please note, our comments above are provided in the capacity of a property valuer. We are not experts in ESG, environmental science, or sustainability matters, and our assessment reflects available information and professional judgement within the scope of a valuation engagement.</w:t></w:r></w:p><w:p w14:paraId="3DF83334" w14:textId="77777777" w:rsidR="00AA757B" w:rsidRPr="008A3C39" w:rsidRDefault="00AA757B" w:rsidP="00AA757B"><w:pPr><w:pStyle w:val="BodyText"/><w:jc w:val="both"/><w:rPr><w:lang w:val="en-GB"/></w:rPr></w:pPr></w:p><w:p w14:paraId="75D12848" w14:textId="77777777" w:rsidR="00AA757B" w:rsidRDefault="00AA757B" w:rsidP="00177FCB"><w:pPr><w:pStyle w:val="BodyText"/><w:jc w:val="both"/></w:pPr></w:p><w:p w14:paraId="74033C8D" w14:textId="77777777" w:rsidR="00642F84" w:rsidRDefault="00642F84"><w:pPr><w:spacing w:after="0" w:line="240" w:lineRule="auto"/></w:pPr><w:r><w:br w:type="page"/></w:r></w:p><w:p w14:paraId="3B36EABA" w14:textId="77777777" w:rsidR="006713C5" w:rsidRDefault="006713C5" w:rsidP="006713C5"><w:pPr><w:pStyle w:val="Heading1"/></w:pPr><w:bookmarkStart w:id="80" w:name="_Toc70670940"/><w:bookmarkStart w:id="81" w:name="_Toc73019103"/><w:bookmarkStart w:id="82" w:name="_Toc189322864"/><w:r><w:lastRenderedPageBreak/><w:t>Market Considerations</w:t></w:r><w:bookmarkEnd w:id="80"/><w:bookmarkEnd w:id="81"/><w:bookmarkEnd w:id="82"/></w:p><w:p w14:paraId="44D7C500" w14:textId="77777777" w:rsidR="006713C5" w:rsidRPr="006E53E8" w:rsidRDefault="004B2446" w:rsidP="006713C5"><w:pPr><w:pStyle w:val="Heading2"/></w:pPr><w:bookmarkStart w:id="83" w:name="_Toc70670941"/><w:bookmarkStart w:id="84" w:name="_Toc73019104"/><w:bookmarkStart w:id="85" w:name="_Toc189322865"/><w:r w:rsidRPr="006E53E8"><w:t xml:space="preserve">NZ </w:t></w:r><w:r w:rsidR="006713C5" w:rsidRPr="006E53E8"><w:t>Economic Overview</w:t></w:r><w:bookmarkEnd w:id="83"/><w:bookmarkEnd w:id="84"/><w:bookmarkEnd w:id="85"/></w:p><w:p><w:pPr><w:ind w:left="851"/><w:jc w:val="both"/><w:rPr><w:rFonts w:cs="Arial"/><w:noProof/></w:rPr></w:pPr><w:ind w:left="851"/><w:jc w:val="both"/><w:rPr><w:rFonts w:cs="Arial"/><w:noProof/></w:rPr><w:bookmarkStart w:id="86" w:name="_Hlk69808697"/><w:r w:rsidRPr="00A57F91"><w:rPr><w:rFonts w:cstheme="minorHAnsi"/><w:noProof/><w:szCs w:val="18"/></w:rPr><w:t xml:space="preserve">New Zealand&apos;s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w:r><w:r></w:p><w:p><w:pPr><w:ind w:left="851"/><w:jc w:val="both"/><w:rPr><w:rFonts w:cs="Arial"/><w:noProof/></w:rPr></w:pPr><w:r><w:t></w:r><w:r><w:rPr><w:rFonts w:cstheme="minorHAnsi"/><w:noProof/><w:szCs w:val="18"/></w:rPr><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w:r><w:r></w:t></w:r></w:p><w:p><w:pPr><w:ind w:left="851"/><w:jc w:val="both"/><w:rPr><w:rFonts w:cs="Arial"/><w:noProof/></w:rPr></w:pPr><w:r><w:t></w:r><w:r><w:rPr><w:rFonts w:cstheme="minorHAnsi"/><w:noProof/><w:szCs w:val="18"/></w:rPr><w:t xml:space="preserve">As of mid July 2025, yields on 10 year New Zealand government bonds are around 4.53 %, and the 2 year yield is about 3.28 %, resulting in a steepening yield curve approximately 125 basis points wide, not the under 35 bp flattening previously mentioned.</w:t></w:r><w:r></w:t></w:r></w:p><w:p><w:pPr><w:ind w:left="851"/><w:jc w:val="both"/><w:rPr><w:rFonts w:cs="Arial"/><w:noProof/></w:rPr></w:pPr><w:r><w:t></w:r><w:r><w:rPr><w:rFonts w:cstheme="minorHAnsi"/><w:noProof/><w:szCs w:val="18"/></w:rPr><w:t xml:space="preserve">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w:r><w:r></w:t></w:r></w:p><w:p><w:pPr><w:ind w:left="851"/><w:jc w:val="both"/><w:rPr><w:rFonts w:cs="Arial"/><w:noProof/></w:rPr></w:pPr><w:r><w:t></w:r><w:r><w:rPr><w:rFonts w:cstheme="minorHAnsi"/><w:noProof/><w:szCs w:val="18"/></w:rPr><w:t xml:space="preserve">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w:r><w:r></w:t></w:r></w:p><w:p><w:pPr><w:ind w:left="851"/><w:jc w:val="both"/><w:rPr><w:rFonts w:cs="Arial"/><w:noProof/></w:rPr></w:pPr><w:r><w:t></w:r><w:r><w:rPr><w:rFonts w:cstheme="minorHAnsi"/><w:noProof/><w:szCs w:val="18"/></w:rPr><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w:r><w:r></w:t></w:r></w:p><w:p><w:pPr><w:ind w:left="851"/><w:jc w:val="both"/><w:rPr><w:rFonts w:cs="Arial"/><w:noProof/></w:rPr></w:pPr><w:r><w:t></w:r><w:r><w:rPr><w:rFonts w:cstheme="minorHAnsi"/><w:noProof/><w:szCs w:val="18"/></w:rPr><w:t xml:space="preserve">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w:r><w:r></w:t></w:r></w:p><w:p><w:pPr><w:ind w:left="851"/><w:jc w:val="both"/><w:rPr><w:rFonts w:cs="Arial"/><w:noProof/></w:rPr></w:pPr><w:r><w:t></w:r><w:r><w:rPr><w:rFonts w:cstheme="minorHAnsi"/><w:noProof/><w:szCs w:val="18"/></w:rPr><w:t xml:space="preserve">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w:r><w:r></w:t></w:r></w:p><w:p><w:pPr><w:ind w:left="851"/><w:jc w:val="both"/><w:rPr><w:rFonts w:cs="Arial"/><w:noProof/></w:rPr></w:pPr><w:r><w:t></w:r><w:r><w:rPr><w:rFonts w:cstheme="minorHAnsi"/><w:noProof/><w:szCs w:val="18"/></w:rPr><w:t xml:space="preserve">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w:r><w:r></w:t></w:r></w:p><w:p><w:pPr><w:ind w:left="851"/><w:jc w:val="both"/><w:rPr><w:rFonts w:cs="Arial"/><w:noProof/></w:rPr></w:pPr><w:r><w:t></w:r><w:r><w:rPr><w:rFonts w:cstheme="minorHAnsi"/><w:noProof/><w:szCs w:val="18"/></w:rPr><w:t xml:space="preserve">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w:r><w:r></w:t></w:r></w:p><w:p><w:pPr><w:ind w:left="851"/><w:jc w:val="both"/><w:rPr><w:rFonts w:cs="Arial"/><w:noProof/></w:rPr></w:pPr><w:r><w:t></w:r><w:r><w:rPr><w:rFonts w:cstheme="minorHAnsi"/><w:noProof/><w:szCs w:val="18"/></w:rPr><w:t/></w:r><w:r w:rsidR="00906CD7" w:rsidRPr="00A57F91"><w:rPr><w:rFonts w:cstheme="minorHAnsi"/><w:noProof/><w:szCs w:val="18"/></w:rPr><w:t></w:t></w:r><w:r w:rsidRPr="00A57F91"><w:rPr><w:rFonts w:cstheme="minorHAnsi"/><w:noProof/><w:szCs w:val="18"/></w:rPr><w:t></w:t></w:r><w:r w:rsidR="0057512E" w:rsidRPr="00A57F91"><w:rPr><w:rFonts w:cstheme="minorHAnsi"/><w:noProof/><w:szCs w:val="18"/></w:rPr></w:t></w:r></w:p><w:p><w:pPr><w:ind w:left="851"/><w:jc w:val="both"/><w:rPr><w:rFonts w:cs="Arial"/><w:noProof/></w:rPr></w:pPr><w:r><w:t></w:r><w:bookmarkEnd w:id="86"/></w:t></w:r></w:p><w:p w14:paraId="2CBB9274" w14:textId="77777777" w:rsidR="006713C5" w:rsidRDefault="006713C5" w:rsidP="006713C5"><w:pPr><w:pStyle w:val="Heading2"/></w:pPr><w:bookmarkStart w:id="87" w:name="_Toc73019105"/><w:bookmarkStart w:id="88" w:name="_Toc189322866"/><w:r><w:t>Global Economic Overview</w:t></w:r><w:bookmarkEnd w:id="87"/><w:bookmarkEnd w:id="88"/></w:p><w:p><w:pPr><w:ind w:left="851"/><w:jc w:val="both"/><w:rPr><w:rFonts w:cstheme="minorHAnsi"/><w:szCs w:val="18"/></w:rPr></w:pPr><w:ind w:left="851"/><w:jc w:val="both"/><w:rPr><w:rFonts w:cstheme="minorHAnsi"/><w:szCs w:val="18"/></w:rPr><w:r w:rsidRPr="00A57F91"><w:rPr><w:rFonts w:cstheme="minorHAnsi"/><w:noProof/><w:szCs w:val="18"/></w:rPr><w:t xml:space="preserve">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w:r><w:r></w:p><w:p><w:pPr><w:ind w:left="851"/><w:jc w:val="both"/><w:rPr><w:rFonts w:cstheme="minorHAnsi"/><w:szCs w:val="18"/></w:rPr></w:pPr><w:r><w:t></w:r><w:r><w:rPr><w:rFonts w:cstheme="minorHAnsi"/><w:noProof/><w:szCs w:val="18"/></w:rPr><w:t xml:space="preserve">China’s reciprocal tariffs, up to 125% on key U.S. exports, coupled with restrictions on critical rare earth materials, continue to disrupt supply chains. These trade dynamics contributed to a $5.4 trillion decline in U.S. equity market value since April.</w:t></w:r><w:r></w:t></w:r></w:p><w:p><w:pPr><w:ind w:left="851"/><w:jc w:val="both"/><w:rPr><w:rFonts w:cstheme="minorHAnsi"/><w:szCs w:val="18"/></w:rPr></w:pPr><w:r><w:t></w:r><w:r><w:rPr><w:rFonts w:cstheme="minorHAnsi"/><w:noProof/><w:szCs w:val="18"/></w:rPr><w:t xml:space="preserve">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w:r><w:r></w:t></w:r></w:p><w:p><w:pPr><w:ind w:left="851"/><w:jc w:val="both"/><w:rPr><w:rFonts w:cstheme="minorHAnsi"/><w:szCs w:val="18"/></w:rPr></w:pPr><w:r><w:t></w:r><w:r><w:rPr><w:rFonts w:cstheme="minorHAnsi"/><w:noProof/><w:szCs w:val="18"/></w:rPr><w:t xml:space="preserve">Canada continues to impose 25% tariffs on selected U.S. goods, while several ASEAN countries face suspended tariffs up to 49%, accelerating regional integration and further supply chain realignment.</w:t></w:r><w:r></w:t></w:r></w:p><w:p><w:pPr><w:ind w:left="851"/><w:jc w:val="both"/><w:rPr><w:rFonts w:cstheme="minorHAnsi"/><w:szCs w:val="18"/></w:rPr></w:pPr><w:r><w:t></w:r><w:r><w:rPr><w:rFonts w:cstheme="minorHAnsi"/><w:noProof/><w:szCs w:val="18"/></w:rPr><w:t xml:space="preserve">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w:r><w:r></w:t></w:r></w:p><w:p><w:pPr><w:ind w:left="851"/><w:jc w:val="both"/><w:rPr><w:rFonts w:cstheme="minorHAnsi"/><w:szCs w:val="18"/></w:rPr></w:pPr><w:r><w:t></w:r><w:r><w:rPr><w:rFonts w:cstheme="minorHAnsi"/><w:noProof/><w:szCs w:val="18"/></w:rPr><w:t xml:space="preserve">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w:r><w:r></w:t></w:r></w:p><w:p><w:pPr><w:ind w:left="851"/><w:jc w:val="both"/><w:rPr><w:rFonts w:cstheme="minorHAnsi"/><w:szCs w:val="18"/></w:rPr></w:pPr><w:r><w:t></w:r><w:r><w:rPr><w:rFonts w:cstheme="minorHAnsi"/><w:noProof/><w:szCs w:val="18"/></w:rPr><w:t xml:space="preserve">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w:r><w:r></w:t></w:r></w:p><w:p><w:pPr><w:ind w:left="851"/><w:jc w:val="both"/><w:rPr><w:rFonts w:cstheme="minorHAnsi"/><w:szCs w:val="18"/></w:rPr></w:pPr><w:r><w:t></w:r><w:r><w:rPr><w:rFonts w:cstheme="minorHAnsi"/><w:noProof/><w:szCs w:val="18"/></w:rPr><w:t xml:space="preserve">Geopolitical factors such as trade restrictions and limitations on critical materials continue to reshape technology and defence supply chains, driving increased investment in domestic production and diversification of sourcing.</w:t></w:r><w:r></w:t></w:r></w:p><w:p><w:pPr><w:ind w:left="851"/><w:jc w:val="both"/><w:rPr><w:rFonts w:cstheme="minorHAnsi"/><w:szCs w:val="18"/></w:rPr></w:pPr><w:r><w:t></w:r><w:r><w:rPr><w:rFonts w:cstheme="minorHAnsi"/><w:noProof/><w:szCs w:val="18"/></w:rPr><w:t xml:space="preserve">Diplomatic initiatives persist with mixed results. The European Union is actively pursuing trade agreements with India to diversify economic partnerships, while ASEAN countries enhance regional economic integration to mitigate external economic pressures.</w:t></w:r><w:r></w:t></w:r></w:p><w:p><w:pPr><w:ind w:left="851"/><w:jc w:val="both"/><w:rPr><w:rFonts w:cstheme="minorHAnsi"/><w:szCs w:val="18"/></w:rPr></w:pPr><w:r><w:t></w:r><w:r><w:rPr><w:rFonts w:cstheme="minorHAnsi"/><w:noProof/><w:szCs w:val="18"/></w:rPr><w:t xml:space="preserve">Additional systemic challenges include rising sovereign debt levels, climate-related disruptions, and uneven adoption of technological and green energy transitions. Policymakers face complex decisions balancing inflation containment, economic growth, and financial market stability.</w:t></w:r><w:r></w:t></w:r></w:p><w:p><w:pPr><w:ind w:left="851"/><w:jc w:val="both"/><w:rPr><w:rFonts w:cstheme="minorHAnsi"/><w:szCs w:val="18"/></w:rPr></w:pPr><w:r><w:t></w:r><w:r><w:rPr><w:rFonts w:cstheme="minorHAnsi"/><w:noProof/><w:szCs w:val="18"/></w:rPr><w:t xml:space="preserve">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w:r><w:r></w:t></w:r></w:p><w:p><w:pPr><w:ind w:left="851"/><w:jc w:val="both"/><w:rPr><w:rFonts w:cstheme="minorHAnsi"/><w:szCs w:val="18"/></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noProof/><w:szCs w:val="18"/></w:rPr></w:t></w:r></w:p><w:p><w:pPr><w:ind w:left="851"/><w:jc w:val="both"/><w:rPr><w:rFonts w:cstheme="minorHAnsi"/><w:szCs w:val="18"/></w:rPr></w:pPr><w:r><w:t></w:r></w:t></w:r></w:p><w:p w14:paraId="29D88B70" w14:textId="77777777" w:rsidR="00E16439" w:rsidRDefault="00E16439" w:rsidP="00E16439"><w:pPr><w:pStyle w:val="BodyText"/><w:rPr><w:rFonts w:cs="Arial"/><w:noProof/></w:rPr></w:pPr></w:p><w:p w14:paraId="736A1ED4" w14:textId="712B6E8F" w:rsidR="006713C5" w:rsidRDefault="00A57F91" w:rsidP="006713C5"><w:pPr><w:pStyle w:val="Heading2"/></w:pPr><w:bookmarkStart w:id="89" w:name="_Toc70670942"/><w:bookmarkStart w:id="90" w:name="_Toc73019106"/><w:bookmarkStart w:id="91" w:name="_Toc189322867"/><w:r><w:rPr><w:lang w:val="en-US" w:eastAsia="zh-CN"/></w:rPr><w:t xml:space="preserve">Auckland </w:t></w:r><w:r w:rsidR="006713C5"><w:rPr><w:rFonts w:hint="eastAsia"/><w:lang w:eastAsia="zh-CN"/></w:rPr><w:t>R</w:t></w:r><w:r w:rsidR="006713C5"><w:t>esidential Market</w:t></w:r><w:bookmarkEnd w:id="89"/><w:bookmarkEnd w:id="90"/><w:bookmarkEnd w:id="91"/></w:p><w:p><w:pPr><w:pStyle w:val="BodyText"/><w:jc w:val="both"/><w:rPr><w:rFonts w:cstheme="minorHAnsi"/><w:noProof/><w:lang w:val="en-US"/></w:rPr></w:pPr><w:jc w:val="both"/><w:rPr><w:rFonts w:cstheme="minorHAnsi"/><w:noProof/><w:lang w:val="en-US"/></w:rPr><w:r w:rsidRPr="00A57F91"><w:rPr><w:rFonts w:cstheme="minorHAnsi"/><w:noProof/><w:szCs w:val="18"/></w:rPr><w:t xml:space="preserve">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w:r><w:r></w:p><w:p><w:pPr><w:pStyle w:val="BodyText"/><w:jc w:val="both"/><w:rPr><w:rFonts w:cstheme="minorHAnsi"/><w:noProof/><w:lang w:val="en-US"/></w:rPr></w:pPr><w:r><w:t></w:r><w:r><w:rPr><w:rFonts w:cstheme="minorHAnsi"/><w:noProof/><w:szCs w:val="18"/></w:rPr><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w:r><w:r></w:t></w:r></w:p><w:p><w:pPr><w:pStyle w:val="BodyText"/><w:jc w:val="both"/><w:rPr><w:rFonts w:cstheme="minorHAnsi"/><w:noProof/><w:lang w:val="en-US"/></w:rPr></w:pPr><w:r><w:t></w:r><w:r><w:rPr><w:rFonts w:cstheme="minorHAnsi"/><w:noProof/><w:szCs w:val="18"/></w:rPr><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w:r><w:r></w:t></w:r></w:p><w:p><w:pPr><w:pStyle w:val="BodyText"/><w:jc w:val="both"/><w:rPr><w:rFonts w:cstheme="minorHAnsi"/><w:noProof/><w:lang w:val="en-US"/></w:rPr></w:pPr><w:r><w:t></w:r><w:r><w:rPr><w:rFonts w:cstheme="minorHAnsi"/><w:noProof/><w:szCs w:val="18"/></w:rPr><w:t xml:space="preserve">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w:r><w:r></w:t></w:r></w:p><w:p><w:pPr><w:pStyle w:val="BodyText"/><w:jc w:val="both"/><w:rPr><w:rFonts w:cstheme="minorHAnsi"/><w:noProof/><w:lang w:val="en-US"/></w:rPr></w:pPr><w:r><w:t></w:r><w:r><w:rPr><w:rFonts w:cstheme="minorHAnsi"/><w:noProof/><w:szCs w:val="18"/></w:rPr><w:t xml:space="preserve">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w:r><w:r></w:t></w:r></w:p><w:p><w:pPr><w:pStyle w:val="BodyText"/><w:jc w:val="both"/><w:rPr><w:rFonts w:cstheme="minorHAnsi"/><w:noProof/><w:lang w:val="en-US"/></w:rPr></w:pPr><w:r><w:t></w:r><w:r><w:rPr><w:rFonts w:cstheme="minorHAnsi"/><w:noProof/><w:szCs w:val="18"/></w:rPr><w:t xml:space="preserve">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w:r><w:r></w:t></w:r></w:p><w:p><w:pPr><w:pStyle w:val="BodyText"/><w:jc w:val="both"/><w:rPr><w:rFonts w:cstheme="minorHAnsi"/><w:noProof/><w:lang w:val="en-US"/></w:rPr></w:pPr><w:r><w:t></w:r><w:r><w:rPr><w:rFonts w:cstheme="minorHAnsi"/><w:noProof/><w:szCs w:val="18"/></w:rPr><w:t xml:space="preserve">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w:r><w:r></w:t></w:r></w:p><w:p><w:pPr><w:pStyle w:val="BodyText"/><w:jc w:val="both"/><w:rPr><w:rFonts w:cstheme="minorHAnsi"/><w:noProof/><w:lang w:val="en-US"/></w:rPr></w:pPr><w:r><w:t></w:r><w:r><w:rPr><w:rFonts w:cstheme="minorHAnsi"/><w:noProof/><w:szCs w:val="18"/></w:rPr><w:t xml:space="preserve">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w:r><w:r></w:t></w:r></w:p><w:p><w:pPr><w:pStyle w:val="BodyText"/><w:jc w:val="both"/><w:rPr><w:rFonts w:cstheme="minorHAnsi"/><w:noProof/><w:lang w:val="en-US"/></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szCs w:val="18"/></w:rPr></w:t></w:r></w:p><w:p><w:pPr><w:pStyle w:val="BodyText"/><w:jc w:val="both"/><w:rPr><w:rFonts w:cstheme="minorHAnsi"/><w:noProof/><w:lang w:val="en-US"/></w:rPr></w:pPr><w:r><w:t></w:r></w:t></w:r></w:p><w:p w14:paraId="1F990981" w14:textId="77777777" w:rsidR="00642F84" w:rsidRDefault="00642F84"><w:pPr><w:spacing w:after="0" w:line="240" w:lineRule="auto"/><w:rPr><w:rFonts w:cs="Arial"/><w:noProof/></w:rPr></w:pPr><w:r><w:rPr><w:rFonts w:cs="Arial"/><w:noProof/></w:rPr><w:br w:type="page"/></w:r></w:p><w:p w14:paraId="4D0E6371" w14:textId="77777777" w:rsidR="006713C5" w:rsidRDefault="006713C5" w:rsidP="006713C5"><w:pPr><w:pStyle w:val="Heading1"/><w:rPr><w:noProof/></w:rPr></w:pPr><w:bookmarkStart w:id="92" w:name="_Toc70670943"/><w:bookmarkStart w:id="93" w:name="_Toc73019107"/><w:bookmarkStart w:id="94" w:name="_Toc189322868"/><w:r><w:rPr><w:noProof/></w:rPr><w:lastRenderedPageBreak/><w:t>Valuation Considerations</w:t></w:r><w:bookmarkEnd w:id="92"/><w:bookmarkEnd w:id="93"/><w:bookmarkEnd w:id="94"/></w:p><w:p w14:paraId="3C09CE20" w14:textId="77777777" w:rsidR="006713C5" w:rsidRDefault="006713C5" w:rsidP="006713C5"><w:pPr><w:pStyle w:val="Heading2"/><w:rPr><w:noProof/></w:rPr></w:pPr><w:bookmarkStart w:id="95" w:name="_Toc70670944"/><w:bookmarkStart w:id="96" w:name="_Toc73019108"/><w:bookmarkStart w:id="97" w:name="_Toc189322869"/><w:r><w:rPr><w:noProof/></w:rPr><w:t>Valuation Approach</w:t></w:r><w:bookmarkEnd w:id="95"/><w:bookmarkEnd w:id="96"/><w:bookmarkEnd w:id="97"/></w:p><w:p w14:paraId="5F3586ED" w14:textId="77777777" w:rsidR="006713C5" w:rsidRDefault="006713C5" w:rsidP="006713C5"><w:pPr><w:pStyle w:val="BodyText"/><w:jc w:val="both"/><w:rPr><w:lang w:val="en-GB"/></w:rPr></w:pPr><w:r w:rsidRPr="002437FC"><w:t xml:space="preserve">In providing our opinion as to the market value of the property, we have adopted a </w:t></w:r><w:r w:rsidR="00AC687C"><w:t>market</w:t></w:r><w:r w:rsidRPr="002437FC"><w:t xml:space="preserve"> </w:t></w:r><w:r w:rsidR="00AC687C"><w:t>a</w:t></w:r><w:r w:rsidRPr="002437FC"><w:t>pproach</w:t></w:r><w:r w:rsidR="00AC687C"><w:t>, being the Comparable Transactions Method,</w:t></w:r><w:r w:rsidRPr="002437FC"><w:t xml:space="preserve"> whereby we have compared the subject property with the known sales of comparable properties in the general area, and have made the necessary adjustments to reflect these differences</w:t></w:r><w:r w:rsidRPr="00421F1A"><w:rPr><w:lang w:val="en-GB"/></w:rPr><w:t xml:space="preserve">.  </w:t></w:r></w:p><w:p w14:paraId="2386221E" w14:textId="77777777" w:rsidR="006713C5" w:rsidRDefault="006713C5" w:rsidP="006713C5"><w:pPr><w:pStyle w:val="BodyText"/><w:jc w:val="both"/></w:pPr><w:r w:rsidRPr="002437FC"><w:t>The approach assumes that a typical, prudent and informed buyer of the subject property would be aware of what similar properties had sold for, or are available for in the market.  The approach assumes that the owner would also be aware of such market data or evidence</w:t></w:r><w:r><w:t>.</w:t></w:r></w:p><w:p w14:paraId="6BD7A194" w14:textId="77777777" w:rsidR="006713C5" w:rsidRDefault="006713C5" w:rsidP="006713C5"><w:pPr><w:pStyle w:val="BodyText"/><w:jc w:val="both"/></w:pPr><w:r w:rsidRPr="002437FC"><w:t xml:space="preserve">In summary, the </w:t></w:r><w:r w:rsidR="00AC687C"><w:t>Comparable Transactions Method</w:t></w:r><w:r w:rsidRPr="002437FC"><w:t xml:space="preserve"> is an attempt to predict what a most likely selling price would be under such conditions utilising the highest and best use, and willing buyer – willing seller principles</w:t></w:r><w:r><w:t>.</w:t></w:r></w:p><w:p w14:paraId="4A5E8BF3" w14:textId="77777777" w:rsidR="006713C5" w:rsidRPr="00421F1A" w:rsidRDefault="006713C5" w:rsidP="006713C5"><w:pPr><w:pStyle w:val="BodyText"/><w:jc w:val="both"/><w:rPr><w:lang w:val="en-GB"/></w:rPr></w:pPr></w:p><w:p w14:paraId="282BB362" w14:textId="77777777" w:rsidR="006713C5" w:rsidRDefault="006713C5" w:rsidP="006713C5"><w:pPr><w:pStyle w:val="Heading2"/></w:pPr><w:bookmarkStart w:id="98" w:name="_Toc70670945"/><w:bookmarkStart w:id="99" w:name="_Toc73019109"/><w:bookmarkStart w:id="100" w:name="_Toc189322870"/><w:r><w:t>Sales Evidence</w:t></w:r><w:bookmarkEnd w:id="98"/><w:bookmarkEnd w:id="99"/><w:bookmarkEnd w:id="100"/></w:p><w:p w14:paraId="2F8D82BB" w14:textId="77777777" w:rsidR="006D28E3" w:rsidRDefault="001527E4" w:rsidP="006D28E3"><w:pPr><w:pStyle w:val="BodyText"/><w:jc w:val="both"/><w:rPr><w:rFonts w:cs="Arial"/><w:noProof/></w:rPr></w:pPr><w:bookmarkStart w:id="101" w:name="_Hlk189307623"/><w:r><w:rPr><w:rFonts w:cs="Arial"/><w:noProof/></w:rPr><w:t>We set down the considered comparable sales as follows:</w:t></w:r></w:p><w:bookmarkEnd w:id="101"/><w:tbl><w:tblPr><w:tblW w:w="9203" w:type="dxa"/><w:tblInd w:w="720" w:type="dxa"/><w:tblLook w:val="04A0" w:firstRow="1" w:lastRow="0" w:firstColumn="1" w:lastColumn="0" w:noHBand="0" w:noVBand="1"/></w:tblPr><w:tblGrid><w:gridCol w:w="273"/><w:gridCol w:w="4645"/><w:gridCol w:w="4285"/></w:tblGrid><w:tr w:rsidR="00277C0D" w14:paraId="09AABD6E" w14:textId="77777777" w:rsidTr="00CA3CFA"><w:trPr><w:cantSplit/></w:trPr><w:tc><w:tcPr><w:tcW w:w="273" w:type="dxa"/></w:tcPr><w:p w14:paraId="62DD0863" w14:textId="77777777" w:rsidR="00277C0D" w:rsidRDefault="00277C0D" w:rsidP="00CA3CFA"><w:pPr><w:keepNext/><w:keepLines/><w:spacing w:before="360" w:line="260" w:lineRule="atLeast"/><w:ind w:left="425"/><w:jc w:val="both"/></w:pPr></w:p></w:tc><w:tc><w:tcPr><w:tcW w:w="4645" w:type="dxa"/><w:hideMark/></w:tcPr><w:p w14:paraId="5497B09B" w14:textId="77777777" w:rsidR="00277C0D" w:rsidRPr="00277C0D" w:rsidRDefault="00277C0D" w:rsidP="00CA3CFA"><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5A5F00B3" w14:textId="77777777" w:rsidR="00277C0D" w:rsidRDefault="00277C0D" w:rsidP="00CA3CFA"><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277C0D" w14:paraId="196B48C0" w14:textId="77777777" w:rsidTr="00CA3CFA"><w:trPr><w:cantSplit/></w:trPr><w:tc><w:tcPr><w:tcW w:w="273" w:type="dxa"/></w:tcPr><w:p w14:paraId="7631D5BC" w14:textId="77777777" w:rsidR="00277C0D" w:rsidRDefault="00277C0D" w:rsidP="00CA3CFA"><w:pPr><w:keepNext/><w:keepLines/><w:spacing w:before="120"/><w:ind w:left="357"/></w:pPr></w:p></w:tc><w:tc><w:tcPr><w:tcW w:w="8930" w:type="dxa"/><w:gridSpan w:val="2"/><w:hideMark/></w:tcPr><w:p w14:paraId="70E19703" w14:textId="77777777" w:rsidR="00277C0D" w:rsidRDefault="00277C0D" w:rsidP="00CA3CFA"><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43D2AE90" w14:textId="77777777" w:rsidR="00277C0D" w:rsidRDefault="00277C0D" w:rsidP="00277C0D"><w:pPr><w:pStyle w:val="BodyText"/><w:rPr><w:rFonts w:cs="Arial"/></w:rPr></w:pPr></w:p><w:tbl><w:tblPr><w:tblW w:w="9203" w:type="dxa"/><w:tblInd w:w="720" w:type="dxa"/><w:tblLook w:val="04A0" w:firstRow="1" w:lastRow="0" w:firstColumn="1" w:lastColumn="0" w:noHBand="0" w:noVBand="1"/></w:tblPr><w:tblGrid><w:gridCol w:w="273"/><w:gridCol w:w="4645"/><w:gridCol w:w="4285"/></w:tblGrid><w:tr w:rsidR="00CA3CFA" w14:paraId="0E3E04BC" w14:textId="77777777" w:rsidTr="00A05CDC"><w:trPr><w:cantSplit/></w:trPr><w:tc><w:tcPr><w:tcW w:w="273" w:type="dxa"/></w:tcPr><w:p w14:paraId="047FA8BA" w14:textId="77777777" w:rsidR="00CA3CFA" w:rsidRDefault="00CA3CFA" w:rsidP="00A05CDC"><w:pPr><w:keepNext/><w:keepLines/><w:spacing w:before="360" w:line="260" w:lineRule="atLeast"/><w:ind w:left="425"/><w:jc w:val="both"/></w:pPr></w:p></w:tc><w:tc><w:tcPr><w:tcW w:w="4645" w:type="dxa"/><w:hideMark/></w:tcPr><w:p w14:paraId="307895F4"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D1D75D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01DE898E" w14:textId="77777777" w:rsidTr="00A05CDC"><w:trPr><w:cantSplit/></w:trPr><w:tc><w:tcPr><w:tcW w:w="273" w:type="dxa"/></w:tcPr><w:p w14:paraId="7C48550B" w14:textId="77777777" w:rsidR="00CA3CFA" w:rsidRDefault="00CA3CFA" w:rsidP="00A05CDC"><w:pPr><w:keepNext/><w:keepLines/><w:spacing w:before="120"/><w:ind w:left="357"/></w:pPr></w:p></w:tc><w:tc><w:tcPr><w:tcW w:w="8930" w:type="dxa"/><w:gridSpan w:val="2"/><w:hideMark/></w:tcPr><w:p w14:paraId="7DF38266"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514FC1DC"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003BB90E" w14:textId="77777777" w:rsidTr="00A05CDC"><w:trPr><w:cantSplit/></w:trPr><w:tc><w:tcPr><w:tcW w:w="273" w:type="dxa"/></w:tcPr><w:p w14:paraId="7BCCF461" w14:textId="77777777" w:rsidR="00CA3CFA" w:rsidRDefault="00CA3CFA" w:rsidP="00A05CDC"><w:pPr><w:keepNext/><w:keepLines/><w:spacing w:before="360" w:line="260" w:lineRule="atLeast"/><w:ind w:left="425"/><w:jc w:val="both"/></w:pPr></w:p></w:tc><w:tc><w:tcPr><w:tcW w:w="4645" w:type="dxa"/><w:hideMark/></w:tcPr><w:p w14:paraId="00C82DD2"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A92791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512DDBC" w14:textId="77777777" w:rsidTr="00A05CDC"><w:trPr><w:cantSplit/></w:trPr><w:tc><w:tcPr><w:tcW w:w="273" w:type="dxa"/></w:tcPr><w:p w14:paraId="0E370353" w14:textId="77777777" w:rsidR="00CA3CFA" w:rsidRDefault="00CA3CFA" w:rsidP="00A05CDC"><w:pPr><w:keepNext/><w:keepLines/><w:spacing w:before="120"/><w:ind w:left="357"/></w:pPr></w:p></w:tc><w:tc><w:tcPr><w:tcW w:w="8930" w:type="dxa"/><w:gridSpan w:val="2"/><w:hideMark/></w:tcPr><w:p w14:paraId="6F874FF2"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2FD14F70"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39705CC0" w14:textId="77777777" w:rsidTr="00A05CDC"><w:trPr><w:cantSplit/></w:trPr><w:tc><w:tcPr><w:tcW w:w="273" w:type="dxa"/></w:tcPr><w:p w14:paraId="0BE142DF" w14:textId="77777777" w:rsidR="00CA3CFA" w:rsidRDefault="00CA3CFA" w:rsidP="00A05CDC"><w:pPr><w:keepNext/><w:keepLines/><w:spacing w:before="360" w:line="260" w:lineRule="atLeast"/><w:ind w:left="425"/><w:jc w:val="both"/></w:pPr></w:p></w:tc><w:tc><w:tcPr><w:tcW w:w="4645" w:type="dxa"/><w:hideMark/></w:tcPr><w:p w14:paraId="5BCF2DEA"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36216019"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6462BF8" w14:textId="77777777" w:rsidTr="00A05CDC"><w:trPr><w:cantSplit/></w:trPr><w:tc><w:tcPr><w:tcW w:w="273" w:type="dxa"/></w:tcPr><w:p w14:paraId="26A2F809" w14:textId="77777777" w:rsidR="00CA3CFA" w:rsidRDefault="00CA3CFA" w:rsidP="00A05CDC"><w:pPr><w:keepNext/><w:keepLines/><w:spacing w:before="120"/><w:ind w:left="357"/></w:pPr></w:p></w:tc><w:tc><w:tcPr><w:tcW w:w="8930" w:type="dxa"/><w:gridSpan w:val="2"/><w:hideMark/></w:tcPr><w:p w14:paraId="55123348"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3D11A8A1"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49686CDD" w14:textId="77777777" w:rsidTr="00A05CDC"><w:trPr><w:cantSplit/></w:trPr><w:tc><w:tcPr><w:tcW w:w="273" w:type="dxa"/></w:tcPr><w:p w14:paraId="697EF2AA" w14:textId="77777777" w:rsidR="00CA3CFA" w:rsidRDefault="00CA3CFA" w:rsidP="00A05CDC"><w:pPr><w:keepNext/><w:keepLines/><w:spacing w:before="360" w:line="260" w:lineRule="atLeast"/><w:ind w:left="425"/><w:jc w:val="both"/></w:pPr></w:p></w:tc><w:tc><w:tcPr><w:tcW w:w="4645" w:type="dxa"/><w:hideMark/></w:tcPr><w:p w14:paraId="46305D37"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4874F1AE"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54D1A22B" w14:textId="77777777" w:rsidTr="00A05CDC"><w:trPr><w:cantSplit/></w:trPr><w:tc><w:tcPr><w:tcW w:w="273" w:type="dxa"/></w:tcPr><w:p w14:paraId="46252D28" w14:textId="77777777" w:rsidR="00CA3CFA" w:rsidRDefault="00CA3CFA" w:rsidP="00A05CDC"><w:pPr><w:keepNext/><w:keepLines/><w:spacing w:before="120"/><w:ind w:left="357"/></w:pPr></w:p></w:tc><w:tc><w:tcPr><w:tcW w:w="8930" w:type="dxa"/><w:gridSpan w:val="2"/><w:hideMark/></w:tcPr><w:p w14:paraId="1B422D54"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09471D5F" w14:textId="77777777" w:rsidR="00CA3CFA" w:rsidRDefault="00CA3CFA" w:rsidP="006713C5"><w:pPr><w:pStyle w:val="BodyText"/><w:rPr><w:lang w:eastAsia="x-none"/></w:rPr></w:pPr></w:p><w:p w14:paraId="083E7F83" w14:textId="77777777" w:rsidR="006713C5" w:rsidRDefault="006713C5" w:rsidP="006713C5"><w:pPr><w:pStyle w:val="BodyText"/><w:rPr><w:lang w:eastAsia="x-none"/></w:rPr></w:pPr><w:r><w:rPr><w:lang w:eastAsia="x-none"/></w:rPr><w:t>The above considered sales are summarised in ascending value order as follows:</w:t></w:r></w:p><w:p w14:paraId="60AE6854" w14:textId="77777777" w:rsidR="006713C5" w:rsidRDefault="006713C5" w:rsidP="002D549A"><w:pPr><w:spacing w:before="80" w:after="80"/><w:ind w:left="851"/><w:rPr><w:rFonts w:cs="Arial"/></w:rPr></w:pPr><w:r w:rsidRPr="001A589B"><w:rPr><w:rFonts w:cs="Arial"/></w:rPr><w:lastRenderedPageBreak/><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1DE55102" w14:textId="77777777" w:rsidR="001527E4" w:rsidRPr="002D549A" w:rsidRDefault="001527E4" w:rsidP="002D549A"><w:pPr><w:spacing w:before="80" w:after="80"/><w:ind w:left="851"/><w:rPr><w:rFonts w:cs="Arial"/></w:rPr></w:pPr><w:r><w:rPr><w:rFonts w:cs="Arial"/></w:rPr><w:t xml:space="preserve">We understand that the above sale prices are including GST, if any. </w:t></w:r></w:p><w:p w14:paraId="01618230" w14:textId="77777777" w:rsidR="006713C5" w:rsidRDefault="006713C5" w:rsidP="006713C5"><w:pPr><w:pStyle w:val="BodyText"/><w:jc w:val="both"/></w:pPr><w:r w:rsidRPr="00421F1A"><w:rPr><w:lang w:val="en-GB"/></w:rPr><w:t xml:space="preserve"> </w:t></w:r><w:r w:rsidRPr="003A5B68"><w:t xml:space="preserve"> </w:t></w:r></w:p><w:p w14:paraId="14CC115B" w14:textId="77777777" w:rsidR="005C46D1" w:rsidRDefault="005C46D1" w:rsidP="005C46D1"><w:pPr><w:pStyle w:val="Heading2"/><w:rPr><w:noProof/></w:rPr></w:pPr><w:bookmarkStart w:id="102" w:name="_Toc73018475"/><w:bookmarkStart w:id="103" w:name="_Toc83898431"/><w:bookmarkStart w:id="104" w:name="_Toc189322871"/><w:r><w:rPr><w:noProof/></w:rPr><w:t>Previous Sale</w:t></w:r><w:bookmarkEnd w:id="102"/><w:bookmarkEnd w:id="103"/><w:bookmarkEnd w:id="104"/></w:p><w:p><w:pPr><w:ind w:left="851"/><w:jc w:val="both"/></w:pPr><w:ind w:left="851"/><w:jc w:val="both"/><w:r w:rsidRPr="006E53E8"><w:t xml:space="preserve">There are no sales listed for the property within the last three years.  </w:t></w:r><w:r w:rsidR="00C44345" w:rsidRPr="006E53E8"><w:t></w:t></w:r><w:r w:rsidR="00C44345"><w:rPr><w:highlight w:val="cyan"/></w:rPr></w:p><w:p><w:pPr><w:ind w:left="851"/><w:jc w:val="both"/></w:pPr><w:r><w:t></w:r></w:t></w:r></w:p><w:p w14:paraId="07B8C1E5" w14:textId="77777777" w:rsidR="005C46D1" w:rsidRDefault="005C46D1" w:rsidP="005C46D1"><w:pPr><w:ind w:left="851"/></w:pPr></w:p><w:p w14:paraId="55F32DA8" w14:textId="77777777" w:rsidR="005C46D1" w:rsidRDefault="005C46D1" w:rsidP="005C46D1"><w:pPr><w:pStyle w:val="Heading2"/><w:rPr><w:noProof/></w:rPr></w:pPr><w:bookmarkStart w:id="105" w:name="_Toc73018476"/><w:bookmarkStart w:id="106" w:name="_Toc83898432"/><w:bookmarkStart w:id="107" w:name="_Toc189322872"/><w:r><w:rPr><w:noProof/></w:rPr><w:t>Contract for Sale</w:t></w:r><w:bookmarkEnd w:id="105"/><w:bookmarkEnd w:id="106"/><w:bookmarkEnd w:id="107"/></w:p><w:p><w:pPr><w:ind w:left="851"/></w:pPr><w:ind w:left="851"/><w:r w:rsidRPr="006E53E8"><w:t xml:space="preserve">To the best of our knowledge, we are not aware of any current contract for sale on the property. </w:t></w:r><w:r w:rsidR="00C44345" w:rsidRPr="006E53E8"><w:t></w:t></w:r><w:r w:rsidR="00C44345"><w:rPr><w:highlight w:val="cyan"/></w:rPr></w:p><w:p><w:pPr><w:ind w:left="851"/></w:pPr><w:r><w:t></w:r></w:t></w:r></w:p><w:p w14:paraId="49DD9C75" w14:textId="77777777" w:rsidR="005C46D1" w:rsidRPr="003A5B68" w:rsidRDefault="005C46D1" w:rsidP="006713C5"><w:pPr><w:pStyle w:val="BodyText"/><w:jc w:val="both"/></w:pPr></w:p><w:p w14:paraId="55C81336" w14:textId="77777777" w:rsidR="006713C5" w:rsidRDefault="006713C5" w:rsidP="006713C5"><w:pPr><w:pStyle w:val="Heading2"/></w:pPr><w:bookmarkStart w:id="108" w:name="_Toc70670948"/><w:bookmarkStart w:id="109" w:name="_Toc73019110"/><w:bookmarkStart w:id="110" w:name="_Toc189322873"/><w:r><w:t>SWOT Analysis</w:t></w:r><w:bookmarkEnd w:id="108"/><w:bookmarkEnd w:id="109"/><w:bookmarkEnd w:id="110"/></w:p><w:p w14:paraId="0F8F9B06" w14:textId="77777777" w:rsidR="002E64E8" w:rsidRPr="006E53E8" w:rsidRDefault="002E64E8" w:rsidP="00A57F91"><w:pPr><w:pStyle w:val="BodyText"/><w:ind w:left="851"/><w:jc w:val="both"/><w:rPr><w:b/><w:bCs/></w:rPr></w:pPr><w:r w:rsidRPr="006E53E8"><w:rPr><w:b/><w:bCs/></w:rPr><w:t>Strengths/Opportunities</w:t></w:r></w:p><w:p w14:paraId="79C4C2A8" w14:textId="77777777" w:rsidR="002E64E8" w:rsidRPr="00A57F91" w:rsidRDefault="002E64E8" w:rsidP="00A57F91"><w:pPr><w:pStyle w:val="BodyText"/><w:ind w:left="851"/><w:jc w:val="both"/></w:pPr><w:r w:rsidRPr="00A57F91"><w:t/></w:r></w:p><w:p w14:paraId="065BBBF1" w14:textId="77777777" w:rsidR="00A57F91" w:rsidRDefault="00A57F91" w:rsidP="00A57F91"><w:pPr><w:pStyle w:val="BodyText"/><w:ind w:left="851"/><w:jc w:val="both"/></w:pPr></w:p><w:p w14:paraId="756FAC12" w14:textId="6AACE861" w:rsidR="002E64E8" w:rsidRPr="006E53E8" w:rsidRDefault="002E64E8" w:rsidP="00A57F91"><w:pPr><w:pStyle w:val="BodyText"/><w:ind w:left="851"/><w:jc w:val="both"/><w:rPr><w:b/><w:bCs/></w:rPr></w:pPr><w:r w:rsidRPr="006E53E8"><w:rPr><w:b/><w:bCs/></w:rPr><w:t>Weaknesses/Threats</w:t></w:r></w:p><w:p w14:paraId="5829363C" w14:textId="77777777" w:rsidR="002E64E8" w:rsidRPr="00A57F91" w:rsidRDefault="002E64E8" w:rsidP="00A57F91"><w:pPr><w:pStyle w:val="BodyText"/><w:ind w:left="851"/><w:jc w:val="both"/></w:pPr><w:r w:rsidRPr="00A57F91"><w:t/></w:r></w:p><w:p w14:paraId="7A6B19AC" w14:textId="77777777" w:rsidR="002E64E8" w:rsidRDefault="002E64E8" w:rsidP="0083156F"><w:pPr><w:pStyle w:val="List"/><w:numPr><w:ilvl w:val="0"/><w:numId w:val="0"/></w:numPr><w:ind w:left="709" w:firstLine="142"/><w:rPr><w:rFonts w:cs="Arial"/><w:noProof/><w:lang w:val="en-GB"/></w:rPr></w:pPr></w:p><w:p w14:paraId="72C16AA0" w14:textId="77777777" w:rsidR="006713C5" w:rsidRDefault="006713C5" w:rsidP="006713C5"><w:pPr><w:pStyle w:val="BodyText"/><w:ind w:left="0"/><w:rPr><w:lang w:val="en-GB"/></w:rPr></w:pPr></w:p><w:p w14:paraId="012462B5" w14:textId="77777777" w:rsidR="006713C5" w:rsidRDefault="006713C5" w:rsidP="006623C0"><w:pPr><w:pStyle w:val="Heading2"/></w:pPr><w:bookmarkStart w:id="111" w:name="_Toc70670949"/><w:bookmarkStart w:id="112" w:name="_Toc73019111"/><w:bookmarkStart w:id="113" w:name="_Toc189322874"/><w:r><w:t>Risk Analysis</w:t></w:r><w:bookmarkEnd w:id="111"/><w:bookmarkEnd w:id="112"/><w:bookmarkEnd w:id="113"/></w:p><w:p w14:paraId="6BEB607D" w14:textId="77777777" w:rsidR="006713C5" w:rsidRDefault="006713C5" w:rsidP="006623C0"><w:pPr><w:pStyle w:val="BodyText"/><w:ind w:left="851"/><w:jc w:val="both"/></w:pPr><w:r><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w:r></w:p><w:p w14:paraId="3FE19818" w14:textId="77777777" w:rsidR="006713C5" w:rsidRDefault="006713C5" w:rsidP="006623C0"><w:pPr><w:pStyle w:val="BodyText"/><w:ind w:left="851"/><w:jc w:val="both"/></w:pPr><w:r><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w:r></w:p><w:p w14:paraId="4C949953" w14:textId="77777777" w:rsidR="006713C5" w:rsidRDefault="006713C5" w:rsidP="006623C0"><w:pPr><w:ind w:left="851"/><w:rPr><w:rFonts w:cs="Arial"/></w:rPr></w:pPr><w:r w:rsidRPr="001A589B"><w:rPr><w:rFonts w:cs="Arial"/></w:rPr><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7BCADF5D" w14:textId="77777777" w:rsidR="006713C5" w:rsidRDefault="006713C5" w:rsidP="006623C0"><w:pPr><w:pStyle w:val="BodyText"/><w:ind w:left="851"/><w:jc w:val="both"/></w:pPr><w:r><w:t>A risk rating of 1-2 is an indication of no aspect warranting comment. Risk ratings of 3-4 are an indication of an adverse aspect that is detailed below. A risk rating of 5 indicates an adverse aspect that could have a major impact on value and/or marketability.</w:t></w:r></w:p><w:p w14:paraId="30E7E74D" w14:textId="77777777" w:rsidR="006713C5" w:rsidRDefault="006713C5" w:rsidP="006623C0"><w:pPr><w:pStyle w:val="BodyText"/><w:ind w:left="851"/><w:jc w:val="both"/></w:pPr><w:r><w:t>Risk ratings of 3 or above are detailed as follows:</w:t></w:r></w:p><w:p w14:paraId="4BA139D5" w14:textId="4E84EEB4" w:rsidR="006713C5" w:rsidRDefault="006713C5" w:rsidP="006623C0"><w:pPr><w:pStyle w:val="BodyText"/><w:ind w:left="851"/><w:jc w:val="both"/><w:rPr><w:rFonts w:cs="Arial"/><w:noProof/></w:rPr></w:pPr><w:r><w:rPr><w:b/><w:bCs/></w:rPr><w:t>Recent Market Direction:</w:t></w:r><w:r><w:t xml:space="preserve"> </w:t></w:r><w:r w:rsidR="0057512E" w:rsidRPr="00A57F91"><w:rPr><w:rFonts w:cstheme="minorHAnsi"/><w:noProof/><w:szCs w:val="18"/></w:rPr><w:t xml:space="preserve">New Zealand’s housing market is showing signs of cautious recovery in early 2025, with national values stable or rising slighlty in February, marking the end of the 2024 downturn. The recovery is influenced by monetary policy shifts, though market conditions across the Auckland Isthmus remain mixed, with areas experiencing growth, stability, or decline. Overall, market risk remains at a medium level. </w:t></w:r><w:r w:rsidR="00906CD7" w:rsidRPr="00A57F91"><w:rPr><w:rFonts w:cstheme="minorHAnsi"/><w:noProof/><w:szCs w:val="18"/></w:rPr><w:t></w:t></w:r><w:r w:rsidR="0057512E" w:rsidRPr="00A57F91"><w:rPr><w:rFonts w:cstheme="minorHAnsi"/><w:noProof/><w:szCs w:val="18"/></w:rPr><w:t></w:t></w:r><w:r w:rsidR="00A57F91"><w:rPr><w:rFonts w:cs="Arial"/><w:noProof/></w:rPr><w:t xml:space="preserve"> </w:t></w:r></w:p><w:p w14:paraId="03347773" w14:textId="591401B7" w:rsidR="006713C5" w:rsidRDefault="006713C5" w:rsidP="006623C0"><w:pPr><w:pStyle w:val="BodyText"/><w:ind w:left="851"/><w:jc w:val="both"/><w:rPr><w:rFonts w:cs="Arial"/><w:noProof/></w:rPr></w:pPr><w:r><w:rPr><w:b/><w:bCs/></w:rPr><w:t>Market Volatility:</w:t></w:r><w:r><w:t xml:space="preserve">  </w:t></w:r><w:r w:rsidR="0057512E" w:rsidRPr="00A57F91"><w:rPr><w:rFonts w:cstheme="minorHAnsi"/><w:noProof/><w:szCs w:val="18"/></w:rPr><w:t xml:space="preserve">As described above, the market has been a state of flux. Price changes have levelled out somewhat, however in many markets it is difficult to determine whether there is to be some continued price stable, or more likely to be price increases. As such, a moderate level of volatility remains. </w:t></w:r><w:r w:rsidR="00906CD7" w:rsidRPr="00A57F91"><w:rPr><w:rFonts w:cstheme="minorHAnsi"/><w:noProof/><w:szCs w:val="18"/></w:rPr><w:t></w:t></w:r><w:r w:rsidR="0057512E" w:rsidRPr="00A57F91"><w:rPr><w:rFonts w:cstheme="minorHAnsi"/><w:noProof/><w:szCs w:val="18"/></w:rPr><w:t></w:t></w:r></w:p><w:p w14:paraId="0ED72CCE" w14:textId="0845B2D8" w:rsidR="006713C5" w:rsidRDefault="006713C5" w:rsidP="006623C0"><w:pPr><w:pStyle w:val="BodyText"/><w:ind w:left="851"/><w:jc w:val="both"/><w:rPr><w:rFonts w:cs="Arial"/><w:noProof/></w:rPr></w:pPr><w:r><w:rPr><w:b/><w:bCs/></w:rPr><w:t>Market Segment Conditions:</w:t></w:r><w:r><w:t xml:space="preserve">  </w:t></w:r><w:r w:rsidR="002E64E8"><w:rPr><w:rFonts w:cs="Arial"/><w:noProof/></w:rPr><w:t/></w:r><w:r w:rsidR="00906CD7"><w:rPr><w:rFonts w:cs="Arial"/><w:noProof/></w:rPr><w:t></w:t></w:r><w:r w:rsidR="002E64E8"><w:rPr><w:rFonts w:cs="Arial"/><w:noProof/></w:rPr><w:t></w:t></w:r></w:p><w:p w14:paraId="7DECA3E0" w14:textId="12926C0F" w:rsidR="0057512E" w:rsidRPr="008678AA" w:rsidRDefault="0057512E" w:rsidP="0057512E"><w:pPr><w:pStyle w:val="BodyText"/><w:ind w:left="851"/><w:jc w:val="both"/><w:rPr><w:lang w:val="en-US" w:eastAsia="zh-CN"/></w:rPr></w:pPr><w:r w:rsidRPr="0019394E"><w:rPr><w:b/><w:bCs/></w:rPr><w:t xml:space="preserve">Local Economy Impact: </w:t></w:r><w:r><w:rPr><w:b/><w:bCs/></w:rPr><w:t xml:space="preserve">  </w:t></w:r><w:r><w:rPr><w:rFonts w:ascii="Calibri" w:hAnsi="Calibri" w:cs="Arial"/><w:noProof/><w:szCs w:val="18"/></w:rPr><w:t xml:space="preserve">The housing market outlook remains mixed, with cautious optimism driven by increased mortgage pre-approvals and improving auction clearance rates. Expected OCR cuts may boost buyer eligibility, while investors benefit from tax reforms and equity growth. However, rising unemployment poses a risk, potentially leading to more forced sales. House prices are projected to grow moderately, contingent on stable employment and controlled construction costs. As such, a moderate level of risk remains.</w:t></w:r><w:r w:rsidR="00906CD7"><w:rPr><w:rFonts w:ascii="Calibri" w:hAnsi="Calibri" w:cs="Arial"/><w:noProof/><w:szCs w:val="18"/></w:rPr><w:t></w:t></w:r><w:r><w:rPr><w:rFonts w:ascii="Calibri" w:hAnsi="Calibri" w:cs="Arial"/><w:noProof/><w:szCs w:val="18"/></w:rPr><w:t></w:t></w:r><w:r><w:t xml:space="preserve">   </w:t></w:r></w:p><w:p w14:paraId="7F370CA2" w14:textId="77777777" w:rsidR="0057512E" w:rsidRDefault="0057512E" w:rsidP="006623C0"><w:pPr><w:pStyle w:val="BodyText"/><w:ind w:left="851"/><w:jc w:val="both"/><w:rPr><w:rFonts w:cs="Arial"/><w:noProof/></w:rPr></w:pPr></w:p><w:p w14:paraId="6FDE8CE3" w14:textId="77777777" w:rsidR="00AC687C" w:rsidRDefault="00AC687C" w:rsidP="006713C5"><w:pPr><w:pStyle w:val="BodyText"/><w:ind w:left="851"/><w:jc w:val="both"/></w:pPr></w:p><w:p w14:paraId="47CFDE32" w14:textId="77777777" w:rsidR="00AC687C" w:rsidRDefault="00AC687C" w:rsidP="00AC687C"><w:pPr><w:pStyle w:val="Heading2"/></w:pPr><w:bookmarkStart w:id="114" w:name="_Toc189322875"/><w:r><w:lastRenderedPageBreak/><w:t>Sales Evidence Disclosure</w:t></w:r><w:bookmarkEnd w:id="114"/></w:p><w:p w14:paraId="0C8BF610" w14:textId="77777777" w:rsidR="00AC687C" w:rsidRDefault="00AC687C" w:rsidP="006713C5"><w:pPr><w:pStyle w:val="BodyText"/><w:ind w:left="851"/><w:jc w:val="both"/></w:pPr><w:r><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w:r></w:p><w:p w14:paraId="706B8BBE" w14:textId="77777777" w:rsidR="00AC687C" w:rsidRDefault="00AC687C" w:rsidP="006713C5"><w:pPr><w:pStyle w:val="BodyText"/><w:ind w:left="851"/><w:jc w:val="both"/></w:pPr><w:r><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w:r></w:p><w:p w14:paraId="68DCE03F" w14:textId="77777777" w:rsidR="00AC687C" w:rsidRPr="005B2F7A" w:rsidRDefault="00AC687C" w:rsidP="006713C5"><w:pPr><w:pStyle w:val="BodyText"/><w:ind w:left="851"/><w:jc w:val="both"/></w:pPr><w:r><w:t xml:space="preserve">As such, where this report does not meet a minimum threshold of </w:t></w:r><w:r w:rsidR="00EA0186"><w:t>five sales within a 20% range of the assessed market value or within six months of the valuation date, this is a reflection that the valuer considers the sales utilised to be the best available comparable evidence as at the date of valuation.</w:t></w:r></w:p><w:p w14:paraId="7C93C433" w14:textId="77777777" w:rsidR="006713C5" w:rsidRDefault="006713C5" w:rsidP="006713C5"><w:pPr><w:pStyle w:val="BodyText"/><w:ind w:left="0"/><w:rPr><w:lang w:val="en-GB"/></w:rPr></w:pPr></w:p><w:p w14:paraId="4BDAC745" w14:textId="77777777" w:rsidR="006713C5" w:rsidRDefault="006713C5" w:rsidP="006713C5"><w:pPr><w:pStyle w:val="Heading2"/></w:pPr><w:bookmarkStart w:id="115" w:name="_Toc70670950"/><w:bookmarkStart w:id="116" w:name="_Toc73019112"/><w:bookmarkStart w:id="117" w:name="_Toc189322876"/><w:r><w:t>Conclusion on Sales Evidence</w:t></w:r><w:bookmarkEnd w:id="115"/><w:bookmarkEnd w:id="116"/><w:bookmarkEnd w:id="117"/></w:p><w:p w14:paraId="231B8DBE" w14:textId="77777777" w:rsidR="006713C5" w:rsidRDefault="006713C5" w:rsidP="006713C5"><w:pPr><w:pStyle w:val="BodyText"/><w:jc w:val="both"/><w:rPr><w:rFonts w:cs="Arial"/></w:rPr></w:pPr><w:r w:rsidRPr="002437FC"><w:rPr><w:rFonts w:cs="Arial"/></w:rPr><w:t>Although no one sale can be isolated as being directly comparable to the subject, they all provide some means of comparison from which value conclusions can be drawn</w:t></w:r><w:r w:rsidRPr="00A231D6"><w:rPr><w:rFonts w:cs="Arial"/></w:rPr><w:t xml:space="preserve">. </w:t></w:r></w:p><w:p w14:paraId="7319662C" w14:textId="77777777" w:rsidR="006713C5" w:rsidRDefault="006713C5" w:rsidP="006713C5"><w:pPr><w:pStyle w:val="BodyText"/><w:jc w:val="both"/><w:rPr><w:rFonts w:cs="Arial"/><w:noProof/></w:rPr></w:pPr><w:r w:rsidRPr="0010159B"><w:rPr><w:rFonts w:cs="Arial"/><w:noProof/></w:rPr><w:fldChar w:fldCharType="begin"/></w:r><w:r w:rsidRPr="0010159B"><w:rPr><w:rFonts w:cs="Arial"/><w:noProof/></w:rPr><w:instrText xml:space="preserve"> MERGEFIELD  data  \* MERGEFORMAT </w:instrText></w:r><w:r w:rsidRPr="0010159B"><w:rPr><w:rFonts w:cs="Arial"/><w:noProof/></w:rPr><w:fldChar w:fldCharType="separate"/></w:r><w:r w:rsidR="00101B75"><w:rPr><w:rFonts w:cs="Arial"/><w:noProof/></w:rPr><w:t>«</w:t></w:r><w:r w:rsidR="00101B75" w:rsidRPr="00101B75"><w:rPr><w:rFonts w:cs="Arial"/><w:noProof/><w:highlight w:val="green"/></w:rPr><w:t>data</w:t></w:r><w:r w:rsidR="00101B75"><w:rPr><w:rFonts w:cs="Arial"/><w:noProof/></w:rPr><w:t>»</w:t></w:r><w:r w:rsidRPr="0010159B"><w:rPr><w:rFonts w:cs="Arial"/><w:noProof/></w:rPr><w:fldChar w:fldCharType="end"/></w:r></w:p><w:p w14:paraId="30719002" w14:textId="77777777" w:rsidR="006713C5" w:rsidRDefault="006713C5" w:rsidP="006713C5"><w:pPr><w:ind w:left="850"/><w:jc w:val="both"/><w:rPr><w:rFonts w:cs="Arial"/></w:rPr></w:pPr><w:r w:rsidRPr="002437FC"><w:rPr><w:rFonts w:cs="Arial"/></w:rPr><w:t>On balance, and taking into account the physical attributes of the property including its age, size, condition, views, and aspect, together with also allowing for the prevailing market conditions, we believe the subject property would warrant a market value ranging between</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b/></w:rPr><w:t xml:space="preserve"> </w:t></w:r><w:r w:rsidRPr="002437FC"><w:rPr><w:b/></w:rPr><w:t>–</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 and we deem it appropriate in this instance to adopt the mid</w:t></w:r><w:r w:rsidR="00E05DB3"><w:rPr><w:rFonts w:cs="Arial"/></w:rPr><w:t>-</w:t></w:r><w:r w:rsidRPr="002437FC"><w:rPr><w:rFonts w:cs="Arial"/></w:rPr><w:t xml:space="preserve">point of this range at a figure of </w:t></w:r><w:r w:rsidRPr="002437FC"><w:rPr><w:rFonts w:cs="Arial"/><w:b/></w:rPr><w:t>$</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w:t></w:r></w:p><w:p w14:paraId="0FAE7778" w14:textId="77777777" w:rsidR="006713C5" w:rsidRPr="002437FC" w:rsidRDefault="006713C5" w:rsidP="006713C5"><w:pPr><w:ind w:left="850"/><w:rPr><w:rFonts w:cs="Arial"/></w:rPr></w:pPr><w:r w:rsidRPr="002437FC"><w:rPr><w:rFonts w:cs="Arial"/></w:rPr><w:t>We set down our valuation in detail as follows</w:t></w:r><w:r><w:rPr><w:rFonts w:cs="Arial"/></w:rPr><w:t>:</w:t></w:r></w:p><w:p w14:paraId="3329E8CC" w14:textId="77777777" w:rsidR="00642F84" w:rsidRDefault="00642F84"><w:pPr><w:spacing w:after="0" w:line="240" w:lineRule="auto"/><w:rPr><w:rFonts w:cs="Arial"/></w:rPr></w:pPr><w:r><w:rPr><w:rFonts w:cs="Arial"/></w:rPr><w:br w:type="page"/></w:r></w:p><w:p w14:paraId="69D4A868" w14:textId="77777777" w:rsidR="006713C5" w:rsidRPr="00562B28" w:rsidRDefault="00642F84" w:rsidP="006713C5"><w:pPr><w:pStyle w:val="Heading1"/></w:pPr><w:bookmarkStart w:id="118" w:name="_Toc70670951"/><w:bookmarkStart w:id="119" w:name="_Toc73019113"/><w:bookmarkStart w:id="120" w:name="_Toc189322877"/><w:r w:rsidRPr="00562B28"><w:lastRenderedPageBreak/><w:t xml:space="preserve">Market </w:t></w:r><w:r w:rsidR="006713C5" w:rsidRPr="00562B28"><w:t>Valuation</w:t></w:r><w:bookmarkEnd w:id="118"/><w:bookmarkEnd w:id="119"/><w:bookmarkEnd w:id="120"/></w:p><w:p w14:paraId="1E4D96DE" w14:textId="44EE15D7" w:rsidR="006713C5" w:rsidRDefault="006713C5" w:rsidP="006713C5"><w:pPr><w:pStyle w:val="Heading2"/></w:pPr><w:bookmarkStart w:id="121" w:name="_Toc70670952"/><w:bookmarkStart w:id="122" w:name="_Toc73019114"/><w:bookmarkStart w:id="123" w:name="_Toc189322878"/><w:r><w:t xml:space="preserve">Market Value Assessment as at </w:t></w:r><w:bookmarkEnd w:id="121"/><w:bookmarkEnd w:id="122"/><w:bookmarkEnd w:id="123"/><w:r w:rsidR="00766371"><w:rPr><w:rFonts w:ascii="Calibri Bold" w:hAnsi="Calibri Bold" w:cs="Arial"/><w:noProof/></w:rPr><w:t xml:space="preserve">02 Sep 2025</w:t></w:r></w:p><w:tbl><w:tblPr><w:tblStyle w:val="TableGrid"/><w:tblW w:w="0" w:type="auto"/><w:tblInd w:w="851"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544"/><w:gridCol w:w="3062"/></w:tblGrid><w:tr w:rsidR="001B16F3" w14:paraId="1CA0D7DE" w14:textId="77777777" w:rsidTr="00A05CDC"><w:tc><w:tcPr><w:tcW w:w="6095" w:type="dxa"/><w:gridSpan w:val="2"/><w:tcBorders><w:top w:val="single" w:sz="8" w:space="0" w:color="auto"/></w:tcBorders></w:tcPr><w:p w14:paraId="6CFF63B4" w14:textId="49F5AEAC" w:rsidR="001B16F3" w:rsidRPr="00F01F50" w:rsidRDefault="001B16F3" w:rsidP="001B16F3"><w:pPr><w:pStyle w:val="SWOTHeading"/><w:spacing w:after="120"/><w:jc w:val="center"/><w:rPr><w:rFonts w:asciiTheme="minorHAnsi" w:hAnsiTheme="minorHAnsi" w:cstheme="minorHAnsi"/><w:noProof/><w:color w:val="EE0000"/><w:sz w:val="18"/><w:szCs w:val="18"/><w:highlight w:val="yellow"/></w:rPr></w:pPr><w:r w:rsidRPr="00F26DA5"><w:rPr><w:rFonts w:asciiTheme="minorHAnsi" w:hAnsiTheme="minorHAnsi" w:cstheme="minorHAnsi"/><w:sz w:val="18"/><w:szCs w:val="18"/><w:lang w:val="en-US" w:eastAsia="zh-CN"/></w:rPr><w:t/></w:r></w:p></w:tc></w:tr><w:tr w:rsidR="001B16F3" w14:paraId="74780C2B" w14:textId="77777777" w:rsidTr="00A05CDC"><w:tc><w:tcPr><w:tcW w:w="6095" w:type="dxa"/><w:gridSpan w:val="2"/><w:tcBorders><w:bottom w:val="single" w:sz="4" w:space="0" w:color="auto"/></w:tcBorders></w:tcPr><w:p w14:paraId="618633A4" w14:textId="4F7B9F37" w:rsidR="001B16F3" w:rsidRPr="00F01F50" w:rsidRDefault="00FE1EA0" w:rsidP="00FE1EA0"><w:pPr><w:pStyle w:val="SWOTHeading"/><w:spacing w:after="120"/><w:jc w:val="center"/><w:rPr><w:rFonts w:asciiTheme="minorHAnsi" w:hAnsiTheme="minorHAnsi" w:cstheme="minorHAnsi"/><w:color w:val="EE0000"/><w:sz w:val="18"/><w:szCs w:val="18"/><w:highlight w:val="yellow"/></w:rPr></w:pPr><w:r w:rsidRPr="00F26DA5"><w:rPr><w:rFonts w:asciiTheme="minorHAnsi" w:hAnsiTheme="minorHAnsi" w:cstheme="minorHAnsi"/><w:sz w:val="18"/><w:szCs w:val="18"/><w:lang w:val="en-US" w:eastAsia="zh-CN"/></w:rPr><w:t/></w:r><w:r><w:rPr><w:rFonts w:asciiTheme="minorHAnsi" w:hAnsiTheme="minorHAnsi" w:cstheme="minorHAnsi"/><w:sz w:val="18"/><w:szCs w:val="18"/><w:lang w:val="en-US" w:eastAsia="zh-CN"/></w:rPr><w:t></w:t></w:r><w:r w:rsidRPr="00F26DA5"><w:rPr><w:rFonts w:asciiTheme="minorHAnsi" w:hAnsiTheme="minorHAnsi" w:cstheme="minorHAnsi"/><w:sz w:val="18"/><w:szCs w:val="18"/><w:lang w:val="en-US" w:eastAsia="zh-CN"/></w:rPr><w:t></w:t></w:r></w:p></w:tc></w:tr><w:tr w:rsidR="00941C0C" w14:paraId="612BC9D6" w14:textId="77777777" w:rsidTr="00A05CDC"><w:tc><w:tcPr><w:tcW w:w="3544" w:type="dxa"/><w:tcBorders><w:top w:val="single" w:sz="8" w:space="0" w:color="auto"/></w:tcBorders></w:tcPr><w:p w14:paraId="3C77B58C" w14:textId="77777777" w:rsidR="00941C0C" w:rsidRDefault="00941C0C" w:rsidP="00A05CDC"><w:pPr><w:spacing w:before="80" w:after="80"/><w:rPr><w:rFonts w:cs="Arial"/></w:rPr></w:pPr><w:r w:rsidRPr="00642F97"><w:rPr><w:rFonts w:cs="Arial"/></w:rPr><w:t>Apportioned as follows:</w:t></w:r></w:p></w:tc><w:tc><w:tcPr><w:tcW w:w="2551" w:type="dxa"/><w:tcBorders><w:top w:val="single" w:sz="8" w:space="0" w:color="auto"/></w:tcBorders></w:tcPr><w:p w14:paraId="577C934D" w14:textId="77777777" w:rsidR="00941C0C" w:rsidRDefault="00941C0C" w:rsidP="00A05CDC"><w:pPr><w:spacing w:before="80" w:after="80"/><w:rPr><w:rFonts w:cs="Arial"/></w:rPr></w:pPr></w:p></w:tc></w:tr><w:tr w:rsidR="00941C0C" w14:paraId="310A9F07" w14:textId="77777777" w:rsidTr="00A05CDC"><w:tc><w:tcPr><w:tcW w:w="3544" w:type="dxa"/></w:tcPr><w:p w14:paraId="67EB00EA" w14:textId="77777777" w:rsidR="00941C0C" w:rsidRDefault="00941C0C" w:rsidP="00A05CDC"><w:pPr><w:spacing w:before="80" w:after="80"/><w:rPr><w:rFonts w:cs="Arial"/></w:rPr></w:pPr><w:r w:rsidRPr="00245A79"><w:rPr><w:rFonts w:cs="Arial"/></w:rPr><w:t>Improvements Value</w:t></w:r></w:p></w:tc><w:tc><w:tcPr><w:tcW w:w="2551" w:type="dxa"/></w:tcPr><w:p w14:paraId="3D8EF99C" w14:textId="19EC970B" w:rsidR="00941C0C" w:rsidRPr="00BD20B5" w:rsidRDefault="00BD20B5" w:rsidP="00A05CDC"><w:pPr><w:spacing w:before="80" w:after="80"/><w:rPr><w:rFonts w:cs="Arial"/><w:lang w:val="en-US" w:eastAsia="zh-CN"/></w:rPr></w:pPr><w:r><w:rPr><w:rFonts w:cs="Arial"/><w:lang w:val="en-US" w:eastAsia="zh-CN"/></w:rPr><w:t/></w:r></w:p></w:tc></w:tr><w:tr w:rsidR="00941C0C" w14:paraId="1BE514A1" w14:textId="77777777" w:rsidTr="00A05CDC"><w:tc><w:tcPr><w:tcW w:w="3544" w:type="dxa"/></w:tcPr><w:p w14:paraId="7F83A2B6" w14:textId="77777777" w:rsidR="00941C0C" w:rsidRDefault="00941C0C" w:rsidP="00A05CDC"><w:pPr><w:spacing w:before="80" w:after="80"/><w:rPr><w:rFonts w:cs="Arial"/></w:rPr></w:pPr><w:r w:rsidRPr="00245A79"><w:rPr><w:rFonts w:cs="Arial"/></w:rPr><w:t xml:space="preserve">Land Value </w:t></w:r></w:p></w:tc><w:tc><w:tcPr><w:tcW w:w="2551" w:type="dxa"/></w:tcPr><w:p w14:paraId="780611C8" w14:textId="7DCE2002" w:rsidR="00941C0C" w:rsidRDefault="00BD20B5" w:rsidP="00A05CDC"><w:pPr><w:spacing w:before="80" w:after="80"/><w:rPr><w:rFonts w:cs="Arial"/></w:rPr></w:pPr><w:r><w:rPr><w:rFonts w:cs="Arial"/></w:rPr><w:t/></w:r></w:p></w:tc></w:tr><w:tr w:rsidR="00941C0C" w:rsidRPr="00FE1EA0" w14:paraId="63453426" w14:textId="77777777" w:rsidTr="00A05CDC"><w:tc><w:tcPr><w:tcW w:w="3544" w:type="dxa"/><w:tcBorders><w:bottom w:val="single" w:sz="8" w:space="0" w:color="auto"/></w:tcBorders></w:tcPr><w:p w14:paraId="3E55186A" w14:textId="77777777" w:rsidR="00941C0C" w:rsidRDefault="00941C0C" w:rsidP="00A05CDC"><w:pPr><w:spacing w:before="80" w:after="80"/><w:rPr><w:rFonts w:cs="Arial"/></w:rPr></w:pPr><w:r w:rsidRPr="00245A79"><w:rPr><w:rFonts w:cs="Arial"/></w:rPr><w:t>Chattels</w:t></w:r></w:p></w:tc><w:tc><w:tcPr><w:tcW w:w="2551" w:type="dxa"/><w:tcBorders><w:bottom w:val="single" w:sz="8" w:space="0" w:color="auto"/></w:tcBorders></w:tcPr><w:p w14:paraId="61966FA0" w14:textId="79D6A891" w:rsidR="00941C0C" w:rsidRDefault="00BD20B5" w:rsidP="00A05CDC"><w:pPr><w:spacing w:before="80" w:after="80"/><w:rPr><w:rFonts w:cs="Arial"/></w:rPr></w:pPr><w:r><w:rPr><w:rFonts w:cs="Arial"/></w:rPr><w:t/></w:r></w:p></w:tc></w:tr><w:tr w:rsidR="00941C0C" w14:paraId="43041A30" w14:textId="77777777" w:rsidTr="00A05CDC"><w:tc><w:tcPr><w:tcW w:w="3544" w:type="dxa"/><w:tcBorders><w:top w:val="single" w:sz="8" w:space="0" w:color="auto"/><w:bottom w:val="single" w:sz="8" w:space="0" w:color="auto"/></w:tcBorders></w:tcPr><w:p w14:paraId="70EE8CA3" w14:textId="77777777" w:rsidR="00941C0C" w:rsidRDefault="00941C0C" w:rsidP="00A05CDC"><w:pPr><w:spacing w:before="80" w:after="80"/><w:rPr><w:rFonts w:cs="Arial"/></w:rPr></w:pPr><w:r w:rsidRPr="00245A79"><w:rPr><w:rFonts w:cs="Arial"/></w:rPr><w:t>Market Value</w:t></w:r></w:p></w:tc><w:tc><w:tcPr><w:tcW w:w="2551" w:type="dxa"/><w:tcBorders><w:top w:val="single" w:sz="8" w:space="0" w:color="auto"/><w:bottom w:val="single" w:sz="8" w:space="0" w:color="auto"/></w:tcBorders></w:tcPr><w:p w14:paraId="0A964C91" w14:textId="45579CFE" w:rsidR="00941C0C" w:rsidRDefault="00BD20B5" w:rsidP="00A05CDC"><w:pPr><w:spacing w:before="80" w:after="80"/><w:rPr><w:rFonts w:cs="Arial"/></w:rPr></w:pPr><w:r w:rsidRPr="00A57F91"><w:rPr><w:rFonts w:cstheme="minorHAnsi"/><w:noProof/><w:color w:val="000000" w:themeColor="text1"/><w:szCs w:val="18"/></w:rPr><w:t/></w:r><w:r w:rsidR="00941C0C" w:rsidRPr="00A57F91"><w:rPr><w:rFonts w:cs="Arial"/><w:color w:val="000000" w:themeColor="text1"/></w:rPr><w:t xml:space="preserve"> </w:t></w:r></w:p></w:tc></w:tr></w:tbl><w:p w14:paraId="36206770" w14:textId="77777777" w:rsidR="00A57F91" w:rsidRDefault="00A57F91" w:rsidP="006713C5"><w:pPr><w:pStyle w:val="BodyText"/><w:rPr><w:lang w:val="en-GB"/></w:rPr></w:pPr></w:p><w:p w14:paraId="4D4B581F" w14:textId="4FD8401D" w:rsidR="00BE3F61" w:rsidRDefault="006713C5" w:rsidP="006713C5"><w:pPr><w:pStyle w:val="BodyText"/><w:rPr><w:lang w:val="en-GB"/></w:rPr></w:pPr><w:r><w:rPr><w:lang w:val="en-GB"/></w:rPr><w:t xml:space="preserve">The above figure is </w:t></w:r><w:r w:rsidR="00477965"><w:rPr><w:lang w:val="en-GB"/></w:rPr><w:t>inclusive of</w:t></w:r><w:r><w:rPr><w:lang w:val="en-GB"/></w:rPr><w:t xml:space="preserve"> GST, if any.</w:t></w:r><w:r w:rsidR="00471944"><w:rPr><w:lang w:val="en-GB"/></w:rPr><w:t xml:space="preserve">  </w:t></w:r></w:p><w:p w14:paraId="5E806E42" w14:textId="77777777" w:rsidR="006713C5" w:rsidRDefault="00471944" w:rsidP="006713C5"><w:pPr><w:pStyle w:val="BodyText"/><w:rPr><w:lang w:val="en-GB"/></w:rPr></w:pPr><w:r><w:rPr><w:lang w:val="en-GB"/></w:rPr><w:t xml:space="preserve">The estimate </w:t></w:r><w:r w:rsidR="00782923"><w:rPr><w:lang w:val="en-GB"/></w:rPr><w:t xml:space="preserve">marketing </w:t></w:r><w:r><w:rPr><w:lang w:val="en-GB"/></w:rPr><w:t xml:space="preserve">period for this property is </w:t></w:r><w:r w:rsidRPr="00471944"><w:rPr><w:highlight w:val="green"/><w:lang w:val="en-GB"/></w:rPr><w:t>one</w:t></w:r><w:r><w:rPr><w:lang w:val="en-GB"/></w:rPr><w:t xml:space="preserve"> to </w:t></w:r><w:r w:rsidRPr="00471944"><w:rPr><w:highlight w:val="green"/><w:lang w:val="en-GB"/></w:rPr><w:t>three</w:t></w:r><w:r><w:rPr><w:lang w:val="en-GB"/></w:rPr><w:t xml:space="preserve"> months.</w:t></w:r></w:p><w:p w14:paraId="7450CD1C" w14:textId="77777777" w:rsidR="00766371" w:rsidRDefault="00766371" w:rsidP="006713C5"><w:pPr><w:pStyle w:val="BodyText"/><w:rPr><w:lang w:val="en-GB"/></w:rPr></w:pPr></w:p><w:p w14:paraId="678B41EB" w14:textId="1C8DA6AD" w:rsidR="00766371" w:rsidRDefault="00243C1B" w:rsidP="00243C1B"><w:pPr><w:pStyle w:val="Heading2"/></w:pPr><w:r><w:t>Special Assumptions</w:t></w:r></w:p><w:p w14:paraId="2A59389C" w14:textId="77777777" w:rsidR="00243C1B" w:rsidRPr="00937328" w:rsidRDefault="00243C1B" w:rsidP="00937328"><w:pPr><w:pStyle w:val="BodyText"/><w:rPr><w:lang w:val="en-GB"/></w:rPr></w:pPr><w:r w:rsidRPr="00937328"><w:rPr><w:lang w:val="en-GB"/></w:rPr><w:t>Valuation contained herein is conditional on the following:</w:t></w:r></w:p><w:p w14:paraId="054695C0" w14:textId="77777777" w:rsidR="00937328" w:rsidRPr="00A57F91" w:rsidRDefault="00937328" w:rsidP="00A57F91"><w:pPr><w:pStyle w:val="BodyText"/><w:numPr><w:ilvl w:val="0"/><w:numId w:val="5"/></w:numPr><w:rPr><w:lang w:val="en-GB"/></w:rPr></w:pPr><w:r w:rsidRPr="00A57F91"><w:rPr><w:lang w:val="en-GB"/></w:rPr><w:t xml:space="preserve">n/a</w:t></w:r></w:p><w:p w14:paraId="0012C162" w14:textId="77777777" w:rsidR="006713C5" w:rsidRDefault="006713C5" w:rsidP="006713C5"><w:pPr><w:pStyle w:val="BodyText"/><w:rPr><w:lang w:val="en-GB"/></w:rPr></w:pPr></w:p><w:p w14:paraId="6A917330" w14:textId="77777777" w:rsidR="006713C5" w:rsidRDefault="006713C5" w:rsidP="006713C5"><w:pPr><w:pStyle w:val="BodyText"/><w:rPr><w:lang w:val="en-GB"/></w:rPr></w:pPr></w:p><w:p w14:paraId="68FCE72E" w14:textId="77777777" w:rsidR="006713C5" w:rsidRPr="00BD20B5" w:rsidRDefault="006713C5" w:rsidP="006713C5"><w:pPr><w:spacing w:after="0" w:line="240" w:lineRule="auto"/><w:rPr><w:lang w:val="en-US" w:eastAsia="zh-CN"/></w:rPr></w:pPr><w:r><w:rPr><w:lang w:val="en-GB"/></w:rPr><w:br w:type="page"/></w:r></w:p><w:p w14:paraId="493DC905" w14:textId="77777777" w:rsidR="006713C5" w:rsidRDefault="006713C5" w:rsidP="00E05DB3"><w:pPr><w:pStyle w:val="Heading1"/><w:spacing w:before="120"/><w:contextualSpacing w:val="0"/></w:pPr><w:bookmarkStart w:id="124" w:name="_Toc70670953"/><w:bookmarkStart w:id="125" w:name="_Toc73019115"/><w:bookmarkStart w:id="126" w:name="_Toc189322879"/><w:r><w:lastRenderedPageBreak/><w:t>Statement of General Valuation Policies</w:t></w:r><w:bookmarkEnd w:id="124"/><w:bookmarkEnd w:id="125"/><w:bookmarkEnd w:id="126"/></w:p><w:p w14:paraId="6255A193" w14:textId="77777777" w:rsidR="006713C5" w:rsidRDefault="006713C5" w:rsidP="006713C5"><w:pPr><w:pStyle w:val="Heading2"/></w:pPr><w:bookmarkStart w:id="127" w:name="_Toc70670954"/><w:bookmarkStart w:id="128" w:name="_Toc73019116"/><w:bookmarkStart w:id="129" w:name="_Toc189322880"/><w:r><w:t>Publication</w:t></w:r><w:bookmarkEnd w:id="127"/><w:bookmarkEnd w:id="128"/><w:bookmarkEnd w:id="129"/></w:p><w:p w14:paraId="0A247FAA" w14:textId="77777777" w:rsidR="006713C5" w:rsidRDefault="006713C5" w:rsidP="006713C5"><w:pPr><w:pStyle w:val="BodyText"/><w:jc w:val="both"/><w:rPr><w:lang w:val="en-GB"/></w:rPr></w:pPr><w:r w:rsidRPr="00C13B08"><w:rPr><w:lang w:val="en-GB"/></w:rPr><w:t>Neither the whole nor any part of this valuation report or any reference to it may be included in any published document, circular or statement without the written approval of Gribble Churton Taylor Limited as to the form and context in which it may appear.</w:t></w:r></w:p><w:p w14:paraId="35424884" w14:textId="77777777" w:rsidR="006713C5" w:rsidRDefault="006713C5" w:rsidP="006713C5"><w:pPr><w:pStyle w:val="BodyText"/><w:jc w:val="both"/><w:rPr><w:lang w:val="en-GB"/></w:rPr></w:pPr></w:p><w:p w14:paraId="4AE4CCCA" w14:textId="77777777" w:rsidR="006713C5" w:rsidRDefault="006713C5" w:rsidP="006713C5"><w:pPr><w:pStyle w:val="Heading2"/></w:pPr><w:bookmarkStart w:id="130" w:name="_Toc70670955"/><w:bookmarkStart w:id="131" w:name="_Toc73019117"/><w:bookmarkStart w:id="132" w:name="_Toc189322881"/><w:r><w:t>Total Compliance</w:t></w:r><w:bookmarkEnd w:id="130"/><w:bookmarkEnd w:id="131"/><w:bookmarkEnd w:id="132"/></w:p><w:p w14:paraId="46913D3F" w14:textId="77777777" w:rsidR="006713C5" w:rsidRDefault="006713C5" w:rsidP="006713C5"><w:pPr><w:pStyle w:val="BodyText"/><w:jc w:val="both"/><w:rPr><w:lang w:val="en-GB"/></w:rPr></w:pPr><w:r w:rsidRPr="00C13B08"><w:rPr><w:lang w:val="en-GB"/></w:rPr><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w:r></w:p><w:p w14:paraId="4CE767E3" w14:textId="77777777" w:rsidR="006713C5" w:rsidRDefault="006713C5" w:rsidP="006713C5"><w:pPr><w:pStyle w:val="BodyText"/><w:jc w:val="both"/><w:rPr><w:lang w:val="en-GB"/></w:rPr></w:pPr></w:p><w:p w14:paraId="64894CAC" w14:textId="77777777" w:rsidR="006713C5" w:rsidRDefault="006713C5" w:rsidP="006713C5"><w:pPr><w:pStyle w:val="Heading2"/></w:pPr><w:bookmarkStart w:id="133" w:name="_Toc70670956"/><w:bookmarkStart w:id="134" w:name="_Toc73019118"/><w:bookmarkStart w:id="135" w:name="_Toc189322882"/><w:r><w:t>General</w:t></w:r><w:bookmarkEnd w:id="133"/><w:bookmarkEnd w:id="134"/><w:bookmarkEnd w:id="135"/></w:p><w:p w14:paraId="024F6131" w14:textId="77777777" w:rsidR="006713C5" w:rsidRPr="00A43022" w:rsidRDefault="006713C5" w:rsidP="006713C5"><w:pPr><w:pStyle w:val="BodyText"/><w:jc w:val="both"/><w:rPr><w:lang w:val="en-GB"/></w:rPr></w:pPr><w:r w:rsidRPr="00A43022"><w:rPr><w:lang w:val="en-GB"/></w:rPr><w:t xml:space="preserve">Where it is stated in the report that information has been supplied to us by another party, this information is believed to be </w:t></w:r><w:proofErr w:type="gramStart"/><w:r w:rsidRPr="00A43022"><w:rPr><w:lang w:val="en-GB"/></w:rPr><w:t>reliable</w:t></w:r><w:proofErr w:type="gramEnd"/><w:r w:rsidRPr="00A43022"><w:rPr><w:lang w:val="en-GB"/></w:rPr><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w:r></w:p><w:p w14:paraId="3A504E32" w14:textId="77777777" w:rsidR="006713C5" w:rsidRPr="00A43022" w:rsidRDefault="006713C5" w:rsidP="006713C5"><w:pPr><w:pStyle w:val="BodyText"/><w:jc w:val="both"/><w:rPr><w:lang w:val="en-GB"/></w:rPr></w:pPr><w:r w:rsidRPr="00A43022"><w:rPr><w:lang w:val="en-GB"/></w:rPr><w:t xml:space="preserve">This report contains some information that is confidential to the Addressee or the Client.  It is therefore subject to the terms and conditions of the Privacy Act 1993.  </w:t></w:r></w:p><w:p w14:paraId="35D4B340" w14:textId="77777777" w:rsidR="006713C5" w:rsidRPr="00A43022" w:rsidRDefault="006713C5" w:rsidP="006713C5"><w:pPr><w:pStyle w:val="BodyText"/><w:jc w:val="both"/><w:rPr><w:lang w:val="en-GB"/></w:rPr></w:pPr><w:r w:rsidRPr="00A43022"><w:rPr><w:lang w:val="en-GB"/></w:rPr><w:t xml:space="preserve">No responsibility is assumed for legal matters, questions of survey, opinions of Identifier, hidden or unapparent conditions of the property, soil or sub soil conditions, engineering or other technical matters, which might render the property </w:t></w:r><w:proofErr w:type="gramStart"/><w:r w:rsidRPr="00A43022"><w:rPr><w:lang w:val="en-GB"/></w:rPr><w:t>more or less valuable</w:t></w:r><w:proofErr w:type="gramEnd"/><w:r w:rsidRPr="00A43022"><w:rPr><w:lang w:val="en-GB"/></w:rPr><w:t xml:space="preserve"> than stated herein.  </w:t></w:r></w:p><w:p w14:paraId="3BED7BFC" w14:textId="77777777" w:rsidR="006713C5" w:rsidRPr="00A43022" w:rsidRDefault="006713C5" w:rsidP="006713C5"><w:pPr><w:pStyle w:val="BodyText"/><w:jc w:val="both"/><w:rPr><w:lang w:val="en-GB"/></w:rPr></w:pPr><w:r w:rsidRPr="00A43022"><w:rPr><w:lang w:val="en-GB"/></w:rPr><w:t xml:space="preserve">We certify that the registered valuer who </w:t></w:r><w:r w:rsidR="00642F84" w:rsidRPr="00A43022"><w:rPr><w:lang w:val="en-GB"/></w:rPr><w:t>ha</w:t></w:r><w:r w:rsidR="00CE0078"><w:rPr><w:lang w:val="en-GB"/></w:rPr><w:t>s</w:t></w:r><w:r w:rsidRPr="00A43022"><w:rPr><w:lang w:val="en-GB"/></w:rPr><w:t xml:space="preserve"> signed this report hold</w:t></w:r><w:r w:rsidR="00CE0078"><w:rPr><w:lang w:val="en-GB"/></w:rPr><w:t>s</w:t></w:r><w:r w:rsidRPr="00A43022"><w:rPr><w:lang w:val="en-GB"/></w:rPr><w:t xml:space="preserve"> a current practising certificate and </w:t></w:r><w:r w:rsidR="00CE0078"><w:rPr><w:lang w:val="en-GB"/></w:rPr><w:t>is</w:t></w:r><w:r w:rsidRPr="00A43022"><w:rPr><w:lang w:val="en-GB"/></w:rPr><w:t xml:space="preserve"> at least ANZIV qualified, as is indicated.</w:t></w:r></w:p><w:p w14:paraId="20BA554E" w14:textId="77777777" w:rsidR="006713C5" w:rsidRPr="00A43022" w:rsidRDefault="006713C5" w:rsidP="006713C5"><w:pPr><w:rPr><w:lang w:val="en-GB"/></w:rPr></w:pPr></w:p><w:p w14:paraId="27675440" w14:textId="77777777" w:rsidR="006713C5" w:rsidRDefault="006713C5" w:rsidP="00F30AA1"><w:pPr><w:ind w:left="851"/><w:rPr><w:lang w:val="en-GB"/></w:rPr></w:pPr><w:r w:rsidRPr="00A43022"><w:rPr><w:lang w:val="en-GB"/></w:rPr><w:t>We remain available if you require any further information or assistance.</w:t></w:r></w:p><w:p w14:paraId="4217D698" w14:textId="77777777" w:rsidR="00642F84" w:rsidRDefault="00642F84" w:rsidP="00F30AA1"><w:pPr><w:ind w:left="851"/><w:rPr><w:lang w:val="en-GB"/></w:rPr></w:pPr></w:p><w:p w14:paraId="279059AA" w14:textId="77777777" w:rsidR="006713C5" w:rsidRDefault="00642F84" w:rsidP="00F30AA1"><w:pPr><w:ind w:left="851"/><w:rPr><w:lang w:val="en-GB"/></w:rPr></w:pPr><w:r w:rsidRPr="00642F84"><w:rPr><w:lang w:val="en-GB"/></w:rPr><w:t>Yours faithfully</w:t></w:r></w:p><w:tbl><w:tblPr><w:tblStyle w:val="TableGrid"/><w:tblW w:w="0" w:type="auto"/><w:tblInd w:w="854"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4136"/><w:gridCol w:w="4255"/></w:tblGrid><w:tr w:rsidR="00642F84" w14:paraId="4AD94891" w14:textId="77777777" w:rsidTr="00A05CDC"><w:tc><w:tcPr><w:tcW w:w="4136" w:type="dxa"/></w:tcPr><w:p w14:paraId="67CC9D6E" w14:textId="77777777" w:rsidR="00642F84" w:rsidRPr="00B20E2B" w:rsidRDefault="00642F84" w:rsidP="00A05CDC"><w:pPr><w:ind w:hanging="115"/><w:rPr><w:rFonts w:ascii="Calibri" w:hAnsi="Calibri" w:cs="Calibri"/><w:b/><w:szCs w:val="18"/><w:lang w:eastAsia="en-AU"/></w:rPr></w:pPr><w:r w:rsidRPr="00B20E2B"><w:rPr><w:rFonts w:ascii="Calibri" w:hAnsi="Calibri" w:cs="Calibri"/><w:b/><w:szCs w:val="18"/><w:lang w:eastAsia="en-AU"/></w:rPr><w:t>Gribble Churton Taylor Limited</w:t></w:r></w:p><w:p w14:paraId="2FC07A86" w14:textId="77777777" w:rsidR="00642F84" w:rsidRPr="00B20E2B" w:rsidRDefault="00642F84" w:rsidP="00A05CDC"><w:pPr><w:ind w:hanging="115"/><w:rPr><w:rFonts w:ascii="Calibri" w:hAnsi="Calibri" w:cs="Calibri"/><w:szCs w:val="18"/><w:lang w:eastAsia="en-AU"/></w:rPr></w:pPr></w:p><w:p w14:paraId="0629404C" w14:textId="77777777" w:rsidR="00642F84" w:rsidRDefault="00642F84" w:rsidP="00A05CDC"><w:pPr><w:spacing w:after="0"/><w:ind w:left="171" w:hanging="283"/><w:rPr><w:rFonts w:ascii="Calibri" w:hAnsi="Calibri" w:cs="Calibri"/><w:noProof/><w:szCs w:val="18"/></w:rPr></w:pPr><w:r w:rsidRPr="00C81700"><w:rPr><w:rFonts w:ascii="Calibri" w:hAnsi="Calibri" w:cs="Calibri"/><w:noProof/></w:rPr><w:drawing><wp:inline distT="0" distB="0" distL="0" distR="0" wp14:anchorId="4C01A132" wp14:editId="7591C976"><wp:extent cx="1197610" cy="542415"/><wp:effectExtent l="0" t="0" r="2540" b="0"/><wp:docPr id="58" name="Picture 1" descr="A signature of a pers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Picture 58" descr="A signature of a person&#xA;&#xA;Description automatically generated"/><pic:cNvPicPr><a:picLocks noChangeAspect="1" noChangeArrowheads="1"/></pic:cNvPicPr></pic:nvPicPr><pic:blipFill><a:blip r:embed="rId23"><a:extLst><a:ext uri="{28A0092B-C50C-407E-A947-70E740481C1C}"><a14:useLocalDpi xmlns:a14="http://schemas.microsoft.com/office/drawing/2010/main" val="0"/></a:ext></a:extLst></a:blip><a:stretch><a:fillRect/></a:stretch></pic:blipFill><pic:spPr bwMode="auto"><a:xfrm><a:off x="0" y="0"/><a:ext cx="1197610" cy="542415"/></a:xfrm><a:prstGeom prst="rect"><a:avLst/></a:prstGeom><a:noFill/><a:ln><a:noFill/></a:ln></pic:spPr></pic:pic></a:graphicData></a:graphic></wp:inline></w:drawing></w:r></w:p><w:p w14:paraId="77946060" w14:textId="77777777" w:rsidR="00642F84" w:rsidRPr="00B20E2B" w:rsidRDefault="00642F84" w:rsidP="00A05CDC"><w:pPr><w:spacing w:after="0"/><w:ind w:left="-426" w:hanging="115"/><w:rPr><w:rFonts w:ascii="Calibri" w:hAnsi="Calibri" w:cs="Calibri"/><w:szCs w:val="18"/><w:lang w:eastAsia="en-AU"/></w:rPr></w:pPr></w:p><w:p w14:paraId="124228A1" w14:textId="77777777" w:rsidR="00642F84" w:rsidRPr="00C81700" w:rsidRDefault="00642F84" w:rsidP="00A05CDC"><w:pPr><w:pStyle w:val="BodyText"/><w:spacing w:after="0" w:line="240" w:lineRule="auto"/><w:ind w:left="0" w:hanging="115"/><w:rPr><w:rFonts w:ascii="Calibri" w:hAnsi="Calibri" w:cs="Calibri"/></w:rPr></w:pPr><w:r w:rsidRPr="00C81700"><w:rPr><w:rFonts w:ascii="Calibri" w:hAnsi="Calibri" w:cs="Calibri"/><w:b/></w:rPr><w:t xml:space="preserve">Lihong Sun ANZIV MPINZ </w:t></w:r></w:p><w:p w14:paraId="0F1D7598" w14:textId="77777777" w:rsidR="00642F84" w:rsidRPr="00C13B08" w:rsidRDefault="00642F84" w:rsidP="00A05CDC"><w:pPr><w:pStyle w:val="BodyText"/><w:spacing w:after="0" w:line="240" w:lineRule="auto"/><w:ind w:left="0" w:hanging="115"/><w:rPr><w:lang w:val="en-GB"/></w:rPr></w:pPr><w:r w:rsidRPr="00B20E2B"><w:rPr><w:rFonts w:ascii="Calibri" w:hAnsi="Calibri" w:cs="Calibri"/><w:szCs w:val="18"/></w:rPr><w:t>Registered Valuer</w:t></w:r></w:p><w:p w14:paraId="7834F82B" w14:textId="77777777" w:rsidR="00642F84" w:rsidRDefault="00642F84" w:rsidP="00A05CDC"><w:pPr><w:jc w:val="both"/><w:rPr><w:lang w:val="en-GB"/></w:rPr></w:pPr></w:p></w:tc><w:tc><w:tcPr><w:tcW w:w="4255" w:type="dxa"/></w:tcPr><w:p w14:paraId="2321936B" w14:textId="77777777" w:rsidR="00642F84" w:rsidRDefault="00642F84" w:rsidP="00A05CDC"><w:pPr><w:pStyle w:val="BodyText"/><w:spacing w:after="0" w:line="240" w:lineRule="auto"/><w:ind w:left="0"/><w:rPr><w:rFonts w:ascii="Calibri" w:hAnsi="Calibri" w:cs="Calibri"/><w:szCs w:val="18"/></w:rPr></w:pPr></w:p><w:p w14:paraId="5A2124D8" w14:textId="77777777" w:rsidR="00642F84" w:rsidRPr="00B20E2B" w:rsidRDefault="00642F84" w:rsidP="00A05CDC"><w:pPr><w:pStyle w:val="BodyText"/><w:spacing w:after="0" w:line="240" w:lineRule="auto"/><w:ind w:left="0"/><w:rPr><w:rFonts w:ascii="Calibri" w:hAnsi="Calibri" w:cs="Calibri"/><w:szCs w:val="18"/></w:rPr></w:pPr></w:p><w:p w14:paraId="448F5C6B" w14:textId="77777777" w:rsidR="00642F84" w:rsidRDefault="00642F84" w:rsidP="00A05CDC"><w:pPr><w:pStyle w:val="BodyText"/><w:spacing w:before="240" w:after="0" w:line="240" w:lineRule="auto"/><w:ind w:left="0"/><w:rPr><w:lang w:val="en-GB"/></w:rPr></w:pPr></w:p></w:tc></w:tr></w:tbl><w:p w14:paraId="0CC1B866" w14:textId="77777777" w:rsidR="00642F84" w:rsidRDefault="00642F84" w:rsidP="007E1746"><w:pPr><w:spacing w:after="0" w:line="240" w:lineRule="auto"/><w:ind w:left="851"/><w:rPr><w:lang w:val="en-GB"/></w:rPr></w:pPr></w:p><w:p w14:paraId="7ECBCCBC" w14:textId="77777777" w:rsidR="006713C5" w:rsidRPr="00C13B08" w:rsidRDefault="006713C5" w:rsidP="006713C5"><w:pPr><w:rPr><w:lang w:val="en-GB"/></w:rPr></w:pPr></w:p><w:p w14:paraId="6B7A4487" w14:textId="77777777" w:rsidR="006713C5" w:rsidRDefault="006713C5"><w:pPr><w:spacing w:after="0" w:line="240" w:lineRule="auto"/></w:pPr></w:p><w:p w14:paraId="4CA3CF07" w14:textId="77777777" w:rsidR="00CA3CFA" w:rsidRDefault="00CA3CFA" w:rsidP="00CA3CFA"><w:pPr><w:spacing w:after="0" w:line="240" w:lineRule="auto"/><w:jc w:val="center"/><w:rPr><w:b/><w:bCs/><w:sz w:val="20"/><w:szCs w:val="18"/></w:rPr></w:pPr><w:r w:rsidRPr="00B760BE"><w:rPr><w:b/><w:bCs/><w:sz w:val="20"/><w:szCs w:val="18"/></w:rPr><w:lastRenderedPageBreak/><w:t>Appendix A Record of Title</w:t></w:r></w:p><w:p w14:paraId="434A0D3E" w14:textId="77777777" w:rsidR="00CA3CFA" w:rsidRDefault="00CA3CFA" w:rsidP="00CA3CFA"><w:pPr><w:spacing w:after="0" w:line="240" w:lineRule="auto"/><w:jc w:val="center"/><w:rPr><w:b/><w:bCs/><w:sz w:val="20"/><w:szCs w:val="18"/></w:rPr></w:pPr></w:p><w:p w14:paraId="0AEAEB3A" w14:textId="77777777" w:rsidR="00CA3CFA" w:rsidRDefault="00CA3CFA" w:rsidP="00CA3CFA"><w:pPr><w:spacing w:after="0" w:line="240" w:lineRule="auto"/><w:jc w:val="center"/><w:rPr><w:b/><w:bCs/><w:sz w:val="20"/><w:szCs w:val="18"/></w:rPr></w:pPr></w:p><w:sectPr w:rsidR="00CA3CFA" w:rsidSect="00F51468"><w:footerReference w:type="default" r:id="rId24"/><w:type w:val="continuous"/><w:pgSz w:w="11907" w:h="16840" w:code="9"/><w:pgMar w:top="2268" w:right="1418" w:bottom="2098" w:left="680" w:header="567" w:footer="964" w:gutter="0"/><w:paperSrc w:first="15" w:other="15"/><w:cols w:space="708"/><w:docGrid w:linePitch="360"/></w:sectPr></w:body></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4DC22" w14:textId="77777777" w:rsidR="006B4CBB" w:rsidRDefault="006B4CBB" w:rsidP="00C4796C">
      <w:r>
        <w:separator/>
      </w:r>
    </w:p>
  </w:endnote>
  <w:endnote w:type="continuationSeparator" w:id="0">
    <w:p w14:paraId="4EA7BAB9" w14:textId="77777777" w:rsidR="006B4CBB" w:rsidRDefault="006B4CBB"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 xml:space="preserve">2/29 Salisbury Road, Birkdale, Auckland</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9D3C9" w14:textId="77777777" w:rsidR="006B4CBB" w:rsidRDefault="006B4CBB" w:rsidP="00C4796C">
      <w:r>
        <w:separator/>
      </w:r>
    </w:p>
  </w:footnote>
  <w:footnote w:type="continuationSeparator" w:id="0">
    <w:p w14:paraId="6FEBE199" w14:textId="77777777" w:rsidR="006B4CBB" w:rsidRDefault="006B4CBB"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61</TotalTime>
  <Pages>23</Pages>
  <Words>3168</Words>
  <Characters>18514</Characters>
  <Application>Microsoft Office Word</Application>
  <DocSecurity>0</DocSecurity>
  <Lines>606</Lines>
  <Paragraphs>351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21459</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16</cp:revision>
  <cp:lastPrinted>2021-11-10T21:48:00Z</cp:lastPrinted>
  <dcterms:created xsi:type="dcterms:W3CDTF">2025-09-06T08:38:00Z</dcterms:created>
  <dcterms:modified xsi:type="dcterms:W3CDTF">2025-09-07T08:26:00Z</dcterms:modified>
</cp:coreProperties>
</file>