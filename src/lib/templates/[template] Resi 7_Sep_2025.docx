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rFonts w:hint="eastAsia"/>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3B302F6F" w14:textId="77777777" w:rsidR="00E506B8" w:rsidRPr="00B8385B"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7F82B50F">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11EF1CBE" w14:textId="77777777" w:rsidR="00F63ED4" w:rsidRDefault="00F63ED4" w:rsidP="00F63ED4">
      <w:pPr>
        <w:pStyle w:val="BodyText"/>
        <w:jc w:val="center"/>
      </w:pPr>
      <w:r>
        <w:rPr>
          <w:noProof/>
        </w:rPr>
        <w:drawing>
          <wp:inline distT="0" distB="0" distL="0" distR="0" wp14:anchorId="577A69AA" wp14:editId="6960F97D">
            <wp:extent cx="2520000" cy="1890000"/>
            <wp:effectExtent l="0" t="0" r="0" b="0"/>
            <wp:docPr id="2025610584" name="Picture 19" descr="{%image_placeholder_NatureofProper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image_placeholder_NatureofProperty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590CB62" w14:textId="77777777" w:rsidR="005E39C8" w:rsidRDefault="00F63ED4" w:rsidP="005E39C8">
      <w:pPr>
        <w:pStyle w:val="BodyText"/>
        <w:jc w:val="center"/>
        <w:rPr>
          <w:lang w:eastAsia="zh-CN"/>
        </w:rP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1F70E" w14:textId="77777777" w:rsidR="00D40F11" w:rsidRDefault="00D40F11" w:rsidP="00C4796C">
      <w:r>
        <w:separator/>
      </w:r>
    </w:p>
  </w:endnote>
  <w:endnote w:type="continuationSeparator" w:id="0">
    <w:p w14:paraId="578C5624" w14:textId="77777777" w:rsidR="00D40F11" w:rsidRDefault="00D40F11"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3D8B7" w14:textId="77777777" w:rsidR="00D40F11" w:rsidRDefault="00D40F11" w:rsidP="00C4796C">
      <w:r>
        <w:separator/>
      </w:r>
    </w:p>
  </w:footnote>
  <w:footnote w:type="continuationSeparator" w:id="0">
    <w:p w14:paraId="64E1BF00" w14:textId="77777777" w:rsidR="00D40F11" w:rsidRDefault="00D40F11"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90</TotalTime>
  <Pages>23</Pages>
  <Words>3832</Words>
  <Characters>22379</Characters>
  <Application>Microsoft Office Word</Application>
  <DocSecurity>0</DocSecurity>
  <Lines>745</Lines>
  <Paragraphs>494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25717</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18</cp:revision>
  <cp:lastPrinted>2021-11-10T21:48:00Z</cp:lastPrinted>
  <dcterms:created xsi:type="dcterms:W3CDTF">2025-09-06T08:38:00Z</dcterms:created>
  <dcterms:modified xsi:type="dcterms:W3CDTF">2025-09-07T14:45:00Z</dcterms:modified>
</cp:coreProperties>
</file>