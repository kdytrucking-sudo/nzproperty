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546E67" w:rsidRDefault="008A5AB7" w:rsidP="005E39C8">
            <w:pPr>
              <w:pStyle w:val="SummaryHeadings"/>
              <w:spacing w:before="120" w:after="120"/>
              <w:jc w:val="both"/>
              <w:rPr>
                <w:rFonts w:asciiTheme="minorHAnsi" w:hAnsiTheme="minorHAnsi"/>
                <w:b w:val="0"/>
                <w:bCs/>
                <w:noProof/>
                <w:sz w:val="18"/>
                <w:szCs w:val="18"/>
                <w:highlight w:val="yellow"/>
                <w:lang w:val="en-US" w:eastAsia="zh-CN"/>
              </w:rPr>
            </w:pPr>
            <w:r w:rsidRPr="005E39C8">
              <w:rPr>
                <w:rFonts w:asciiTheme="minorHAnsi" w:eastAsia="Times New Roman" w:hAnsiTheme="minorHAnsi"/>
                <w:b w:val="0"/>
                <w:bCs/>
                <w:sz w:val="18"/>
                <w:szCs w:val="18"/>
                <w:highlight w:val="yellow"/>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{%Image_BriefDescription}</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[Replace_ReportVersion]</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r w:rsidR="002F6713">
              <w:rPr>
                <w:rFonts w:eastAsia="Times New Roman"/>
                <w:b/>
                <w:bCs/>
                <w:lang w:val="en-US" w:eastAsia="zh-CN"/>
              </w:rPr>
              <w:t>place_JobNo</w:t>
            </w:r>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1C675E76">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[Replace_PrincipalUse]</w:t>
            </w:r>
            <w:r w:rsidR="00C96E55" w:rsidRPr="005E39C8">
              <w:rPr>
                <w:rFonts w:ascii="Calibri Bold" w:eastAsia="Times New Roman" w:hAnsi="Calibri Bold" w:cs="Arial"/>
                <w:b/>
                <w:bCs/>
                <w:noProof/>
                <w:sz w:val="18"/>
                <w:szCs w:val="18"/>
              </w:rPr>
              <w:br/>
            </w: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[Replace_AddressMultiLine]</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r w:rsidR="00DB2717" w:rsidRPr="005E39C8">
        <w:t>Replace_Instructions</w:t>
      </w:r>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[Replace</w:t>
      </w:r>
      <w:r w:rsidR="00C44345" w:rsidRPr="005E39C8">
        <w:t>_SuppliedDoc]</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6830C8E9" w14:textId="77777777" w:rsidR="00466875" w:rsidRDefault="00466875" w:rsidP="005E39C8">
      <w:pPr>
        <w:pStyle w:val="BodyText"/>
        <w:jc w:val="center"/>
        <w:rPr>
          <w:lang w:eastAsia="zh-CN"/>
        </w:rPr>
      </w:pPr>
    </w:p>
    <w:p w14:paraId="2129D8C6" w14:textId="77777777" w:rsidR="00466875" w:rsidRDefault="00466875" w:rsidP="005E39C8">
      <w:pPr>
        <w:pStyle w:val="BodyText"/>
        <w:jc w:val="center"/>
        <w:rPr>
          <w:lang w:eastAsia="zh-CN"/>
        </w:rPr>
      </w:pPr>
    </w:p>
    <w:tbl>
      <w:tblPr>
        <w:tblStyle w:val="TableGrid"/>
        <w:tblW w:w="0" w:type="auto"/>
        <w:tblInd w:w="850" w:type="dxa"/>
        <w:tblLook w:val="04A0" w:firstRow="1" w:lastRow="0" w:firstColumn="1" w:lastColumn="0" w:noHBand="0" w:noVBand="1"/>
      </w:tblPr>
      <w:tblGrid>
        <w:gridCol w:w="4388"/>
        <w:gridCol w:w="4561"/>
      </w:tblGrid>
      <w:tr w:rsidR="00466875" w14:paraId="40C8B226" w14:textId="77777777" w:rsidTr="00466875">
        <w:tc>
          <w:tcPr>
            <w:tcW w:w="4899"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900"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466875">
        <w:tc>
          <w:tcPr>
            <w:tcW w:w="4899"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900"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[Replace_Title</w:t>
      </w:r>
      <w:r w:rsidR="00610FE8" w:rsidRPr="005E39C8">
        <w:rPr>
          <w:rFonts w:cstheme="minorHAnsi"/>
          <w:szCs w:val="18"/>
          <w:lang w:val="en-US" w:eastAsia="zh-CN"/>
        </w:rPr>
        <w:t>Brief</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[Replace_RecentOrProvided]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We note the current registered owner to be [Replace_TitleOwner]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Pr="003D03ED" w:rsidRDefault="00E7096C" w:rsidP="00177FCB">
      <w:pPr>
        <w:pStyle w:val="BodyText"/>
        <w:jc w:val="both"/>
        <w:rPr>
          <w:rFonts w:cs="Arial"/>
          <w:lang w:val="en-US" w:eastAsia="zh-CN"/>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
      </w:r>
      <w:r w:rsidRPr="00A10D18">
        <w:lastRenderedPageBreak/>
        <w:t xml:space="preserve">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[Replace</w:t>
      </w:r>
      <w:r w:rsidR="00C44345" w:rsidRPr="005E39C8">
        <w:t>_LIM]</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[Replace_Zone]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[Replace_GeneralDescription]</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[Replace_ConstructionBrief]</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6" w:name="_Toc73019096"/>
      <w:bookmarkStart w:id="67" w:name="_Toc189322858"/>
      <w:r w:rsidRPr="00A10D18">
        <w:t>Layout/Amenities</w:t>
      </w:r>
      <w:bookmarkEnd w:id="66"/>
      <w:bookmarkEnd w:id="67"/>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lastRenderedPageBreak/>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[Replace_Chattels]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[Replace_ConditionAndRepair]</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[Replace_EGSBF]</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[Replace_EGSFH]</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[Replace_EGSELS]</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[Replace</w:t>
      </w:r>
      <w:r w:rsidR="00C44345" w:rsidRPr="006E53E8">
        <w:t>_PreviousSale]</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[Replace</w:t>
      </w:r>
      <w:r w:rsidR="00C44345" w:rsidRPr="006E53E8">
        <w:t>_ContractSale]</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[Replace_Strengths]</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[Replace_Weaknesses]</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w:t>
      </w:r>
      <w:r w:rsidR="00906CD7">
        <w:rPr>
          <w:rFonts w:cs="Arial"/>
          <w:noProof/>
        </w:rPr>
        <w:t>Replace</w:t>
      </w:r>
      <w:r w:rsidR="002E64E8">
        <w:rPr>
          <w:rFonts w:cs="Arial"/>
          <w:noProof/>
        </w:rPr>
        <w:t>_MarketSegmentConditions]</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[Replace_Assumptions]</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36463F" w14:textId="77777777" w:rsidR="00DD31C0" w:rsidRDefault="00DD31C0" w:rsidP="00C4796C">
      <w:r>
        <w:separator/>
      </w:r>
    </w:p>
  </w:endnote>
  <w:endnote w:type="continuationSeparator" w:id="0">
    <w:p w14:paraId="794029F1" w14:textId="77777777" w:rsidR="00DD31C0" w:rsidRDefault="00DD31C0"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[Replace_Address]</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FF202" w14:textId="77777777" w:rsidR="00DD31C0" w:rsidRDefault="00DD31C0" w:rsidP="00C4796C">
      <w:r>
        <w:separator/>
      </w:r>
    </w:p>
  </w:footnote>
  <w:footnote w:type="continuationSeparator" w:id="0">
    <w:p w14:paraId="2D1C9243" w14:textId="77777777" w:rsidR="00DD31C0" w:rsidRDefault="00DD31C0"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96</TotalTime>
  <Pages>23</Pages>
  <Words>3844</Words>
  <Characters>22449</Characters>
  <Application>Microsoft Office Word</Application>
  <DocSecurity>0</DocSecurity>
  <Lines>748</Lines>
  <Paragraphs>496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25797</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21</cp:revision>
  <cp:lastPrinted>2021-11-10T21:48:00Z</cp:lastPrinted>
  <dcterms:created xsi:type="dcterms:W3CDTF">2025-09-06T08:38:00Z</dcterms:created>
  <dcterms:modified xsi:type="dcterms:W3CDTF">2025-09-07T17:22:00Z</dcterms:modified>
</cp:coreProperties>
</file>