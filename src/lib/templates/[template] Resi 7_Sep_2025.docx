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8240"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6"/>
        <w:gridCol w:w="5015"/>
      </w:tblGrid>
      <w:tr w:rsidR="00E05AFD" w14:paraId="1BA6FB34" w14:textId="77777777" w:rsidTr="008A5AB7">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536"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5015"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8A5AB7">
        <w:trPr>
          <w:trHeight w:val="516"/>
        </w:trPr>
        <w:tc>
          <w:tcPr>
            <w:tcW w:w="3964" w:type="dxa"/>
          </w:tcPr>
          <w:p w14:paraId="6FFFBDB3" w14:textId="77777777" w:rsidR="00E05AFD" w:rsidRDefault="00E05AFD" w:rsidP="00E246AF">
            <w:pPr>
              <w:rPr>
                <w:rFonts w:cs="Arial"/>
              </w:rPr>
            </w:pPr>
          </w:p>
        </w:tc>
        <w:tc>
          <w:tcPr>
            <w:tcW w:w="536" w:type="dxa"/>
            <w:vMerge/>
          </w:tcPr>
          <w:p w14:paraId="411D64A1" w14:textId="77777777" w:rsidR="00E05AFD" w:rsidRDefault="00E05AFD" w:rsidP="00E246AF">
            <w:pPr>
              <w:rPr>
                <w:rFonts w:cs="Arial"/>
              </w:rPr>
            </w:pPr>
          </w:p>
        </w:tc>
        <w:tc>
          <w:tcPr>
            <w:tcW w:w="5015" w:type="dxa"/>
            <w:vMerge/>
          </w:tcPr>
          <w:p w14:paraId="1FAA3DD8" w14:textId="77777777" w:rsidR="00E05AFD" w:rsidRDefault="00E05AFD" w:rsidP="00E246AF">
            <w:pPr>
              <w:rPr>
                <w:rFonts w:cs="Arial"/>
              </w:rPr>
            </w:pPr>
          </w:p>
        </w:tc>
      </w:tr>
      <w:tr w:rsidR="00E05AFD" w14:paraId="1D9BEB37" w14:textId="77777777" w:rsidTr="008A5AB7">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536" w:type="dxa"/>
            <w:vMerge/>
          </w:tcPr>
          <w:p w14:paraId="2B5976A2" w14:textId="77777777" w:rsidR="00E05AFD" w:rsidRDefault="00E05AFD" w:rsidP="00C97019">
            <w:pPr>
              <w:pStyle w:val="SummaryHeadings"/>
              <w:spacing w:before="120" w:after="120"/>
              <w:rPr>
                <w:rFonts w:hint="eastAsia"/>
              </w:rPr>
            </w:pPr>
          </w:p>
        </w:tc>
        <w:tc>
          <w:tcPr>
            <w:tcW w:w="5015" w:type="dxa"/>
          </w:tcPr>
          <w:p w14:paraId="7EE7CC77" w14:textId="6B7A5A7E" w:rsidR="00410743" w:rsidRPr="00410743" w:rsidRDefault="00C0595A" w:rsidP="005E39C8">
            <w:pPr>
              <w:pStyle w:val="SummaryHeadings"/>
              <w:spacing w:before="120"/>
              <w:rPr>
                <w:rFonts w:hint="eastAsia"/>
                <w:lang w:eastAsia="zh-CN"/>
              </w:rPr>
            </w:pPr>
            <w:r w:rsidRPr="005E39C8">
              <w:rPr>
                <w:rFonts w:ascii="Calibri" w:eastAsia="Times New Roman" w:hAnsi="Calibri"/>
                <w:b w:val="0"/>
                <w:bCs/>
                <w:noProof/>
                <w:sz w:val="18"/>
                <w:szCs w:val="12"/>
              </w:rPr>
              <w:t>[Replace_AddressMultiLine]</w:t>
            </w:r>
            <w:r w:rsidR="00410743" w:rsidRPr="005E39C8">
              <w:rPr>
                <w:rFonts w:ascii="Calibri" w:eastAsia="Times New Roman" w:hAnsi="Calibri"/>
                <w:b w:val="0"/>
                <w:bCs/>
                <w:noProof/>
                <w:sz w:val="18"/>
                <w:szCs w:val="12"/>
              </w:rPr>
              <w:t xml:space="preserve"> </w:t>
            </w:r>
          </w:p>
        </w:tc>
      </w:tr>
      <w:tr w:rsidR="00F046E0" w14:paraId="32024B28" w14:textId="77777777" w:rsidTr="008A5AB7">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536" w:type="dxa"/>
            <w:vMerge/>
          </w:tcPr>
          <w:p w14:paraId="4280BB1A" w14:textId="77777777" w:rsidR="00F046E0" w:rsidRDefault="00F046E0" w:rsidP="00C97019">
            <w:pPr>
              <w:pStyle w:val="SummaryHeadings"/>
              <w:spacing w:before="120" w:after="120"/>
              <w:rPr>
                <w:rFonts w:hint="eastAsia"/>
              </w:rPr>
            </w:pPr>
          </w:p>
        </w:tc>
        <w:tc>
          <w:tcPr>
            <w:tcW w:w="5015" w:type="dxa"/>
          </w:tcPr>
          <w:p w14:paraId="5F96A9F0" w14:textId="3F619EBB" w:rsidR="00F046E0" w:rsidRPr="00337404" w:rsidRDefault="00D25DE8" w:rsidP="005E39C8">
            <w:pPr>
              <w:pStyle w:val="SummaryHeadings"/>
              <w:spacing w:before="120" w:after="120"/>
              <w:jc w:val="both"/>
              <w:rPr>
                <w:rFonts w:asciiTheme="minorHAnsi" w:hAnsiTheme="minorHAnsi" w:cstheme="minorHAnsi"/>
                <w:b w:val="0"/>
                <w:bCs/>
                <w:sz w:val="18"/>
                <w:szCs w:val="18"/>
                <w:lang w:eastAsia="zh-CN"/>
              </w:rPr>
            </w:pPr>
            <w:r w:rsidRPr="005E39C8">
              <w:rPr>
                <w:rFonts w:asciiTheme="minorHAnsi" w:eastAsia="Times New Roman" w:hAnsiTheme="minorHAnsi"/>
                <w:b w:val="0"/>
                <w:bCs/>
                <w:sz w:val="18"/>
                <w:szCs w:val="18"/>
              </w:rPr>
              <w:t>[Replace_InstructedB</w:t>
            </w:r>
            <w:r w:rsidR="00546E67">
              <w:rPr>
                <w:rFonts w:asciiTheme="minorHAnsi" w:eastAsia="Times New Roman" w:hAnsiTheme="minorHAnsi" w:hint="eastAsia"/>
                <w:b w:val="0"/>
                <w:bCs/>
                <w:sz w:val="18"/>
                <w:szCs w:val="18"/>
                <w:lang w:eastAsia="zh-CN"/>
              </w:rPr>
              <w:t>y</w:t>
            </w:r>
            <w:r w:rsidRPr="005E39C8">
              <w:rPr>
                <w:rFonts w:asciiTheme="minorHAnsi" w:eastAsia="Times New Roman" w:hAnsiTheme="minorHAnsi"/>
                <w:b w:val="0"/>
                <w:bCs/>
                <w:sz w:val="18"/>
                <w:szCs w:val="18"/>
              </w:rPr>
              <w:t>]</w:t>
            </w:r>
          </w:p>
        </w:tc>
      </w:tr>
      <w:tr w:rsidR="00565F8E" w14:paraId="116C7979" w14:textId="77777777" w:rsidTr="008A5AB7">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536" w:type="dxa"/>
          </w:tcPr>
          <w:p w14:paraId="273DC88A" w14:textId="77777777" w:rsidR="00565F8E" w:rsidRDefault="00565F8E" w:rsidP="00C97019">
            <w:pPr>
              <w:pStyle w:val="SummaryHeadings"/>
              <w:spacing w:before="120" w:after="120"/>
              <w:rPr>
                <w:rFonts w:hint="eastAsia"/>
              </w:rPr>
            </w:pPr>
          </w:p>
        </w:tc>
        <w:tc>
          <w:tcPr>
            <w:tcW w:w="5015"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[Replace_VOSOrderNo]</w:t>
            </w:r>
          </w:p>
        </w:tc>
      </w:tr>
      <w:tr w:rsidR="00FE5A1E" w14:paraId="36C8C9D1" w14:textId="77777777" w:rsidTr="008A5AB7">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536" w:type="dxa"/>
            <w:vMerge w:val="restart"/>
          </w:tcPr>
          <w:p w14:paraId="146EAA7D" w14:textId="77777777" w:rsidR="00FE5A1E" w:rsidRDefault="00FE5A1E" w:rsidP="00C97019">
            <w:pPr>
              <w:pStyle w:val="SummaryHeadings"/>
              <w:spacing w:before="120" w:after="120"/>
              <w:rPr>
                <w:rFonts w:hint="eastAsia"/>
              </w:rPr>
            </w:pPr>
          </w:p>
        </w:tc>
        <w:tc>
          <w:tcPr>
            <w:tcW w:w="5015"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[Replace_PreparedFor]</w:t>
            </w:r>
          </w:p>
        </w:tc>
      </w:tr>
      <w:tr w:rsidR="00FE5A1E" w14:paraId="3DE477DF" w14:textId="77777777" w:rsidTr="008A5AB7">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536" w:type="dxa"/>
            <w:vMerge/>
          </w:tcPr>
          <w:p w14:paraId="3C8F0450" w14:textId="77777777" w:rsidR="00FE5A1E" w:rsidRDefault="00FE5A1E" w:rsidP="00C97019">
            <w:pPr>
              <w:pStyle w:val="SummaryHeadings"/>
              <w:spacing w:before="120" w:after="120"/>
              <w:rPr>
                <w:rFonts w:hint="eastAsia"/>
              </w:rPr>
            </w:pPr>
          </w:p>
        </w:tc>
        <w:tc>
          <w:tcPr>
            <w:tcW w:w="5015"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[Replace_Client]</w:t>
            </w:r>
          </w:p>
        </w:tc>
      </w:tr>
      <w:tr w:rsidR="0021239E" w14:paraId="2CD53642" w14:textId="77777777" w:rsidTr="008A5AB7">
        <w:tc>
          <w:tcPr>
            <w:tcW w:w="3964" w:type="dxa"/>
          </w:tcPr>
          <w:p w14:paraId="47F84E91" w14:textId="7623B04E" w:rsidR="0021239E" w:rsidRPr="0021239E" w:rsidRDefault="0021239E" w:rsidP="00C97019">
            <w:pPr>
              <w:pStyle w:val="SummaryHeadings"/>
              <w:spacing w:before="120" w:after="120"/>
              <w:jc w:val="right"/>
              <w:rPr>
                <w:rFonts w:hint="eastAsia"/>
                <w:highlight w:val="yellow"/>
              </w:rPr>
            </w:pPr>
            <w:r w:rsidRPr="0021239E">
              <w:rPr>
                <w:highlight w:val="yellow"/>
              </w:rPr>
              <w:t>Instructions</w:t>
            </w:r>
          </w:p>
        </w:tc>
        <w:tc>
          <w:tcPr>
            <w:tcW w:w="536" w:type="dxa"/>
            <w:vMerge/>
          </w:tcPr>
          <w:p w14:paraId="1BEAF708" w14:textId="77777777" w:rsidR="0021239E" w:rsidRPr="0021239E" w:rsidRDefault="0021239E" w:rsidP="00C97019">
            <w:pPr>
              <w:pStyle w:val="SummaryHeadings"/>
              <w:spacing w:before="120" w:after="120"/>
              <w:rPr>
                <w:rFonts w:hint="eastAsia"/>
                <w:highlight w:val="yellow"/>
              </w:rPr>
            </w:pPr>
          </w:p>
        </w:tc>
        <w:tc>
          <w:tcPr>
            <w:tcW w:w="5015" w:type="dxa"/>
          </w:tcPr>
          <w:p w14:paraId="2013A608" w14:textId="3FD72F4C" w:rsidR="0021239E" w:rsidRPr="00546E67" w:rsidRDefault="008A5AB7" w:rsidP="005E39C8">
            <w:pPr>
              <w:pStyle w:val="SummaryHeadings"/>
              <w:spacing w:before="120" w:after="120"/>
              <w:jc w:val="both"/>
              <w:rPr>
                <w:rFonts w:asciiTheme="minorHAnsi" w:hAnsiTheme="minorHAnsi"/>
                <w:b w:val="0"/>
                <w:bCs/>
                <w:noProof/>
                <w:sz w:val="18"/>
                <w:szCs w:val="18"/>
                <w:highlight w:val="yellow"/>
                <w:lang w:val="en-US" w:eastAsia="zh-CN"/>
              </w:rPr>
            </w:pPr>
            <w:r w:rsidRPr="005E39C8">
              <w:rPr>
                <w:rFonts w:asciiTheme="minorHAnsi" w:eastAsia="Times New Roman" w:hAnsiTheme="minorHAnsi"/>
                <w:b w:val="0"/>
                <w:bCs/>
                <w:sz w:val="18"/>
                <w:szCs w:val="18"/>
                <w:highlight w:val="yellow"/>
              </w:rPr>
              <w:t>[Replace_Instructions]</w:t>
            </w:r>
          </w:p>
        </w:tc>
      </w:tr>
      <w:tr w:rsidR="00FE5A1E" w14:paraId="6428A004" w14:textId="77777777" w:rsidTr="008A5AB7">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536" w:type="dxa"/>
            <w:vMerge/>
          </w:tcPr>
          <w:p w14:paraId="65146E17" w14:textId="77777777" w:rsidR="00FE5A1E" w:rsidRDefault="00FE5A1E" w:rsidP="00C97019">
            <w:pPr>
              <w:pStyle w:val="SummaryHeadings"/>
              <w:spacing w:before="120" w:after="120"/>
              <w:rPr>
                <w:rFonts w:hint="eastAsia"/>
              </w:rPr>
            </w:pPr>
          </w:p>
        </w:tc>
        <w:tc>
          <w:tcPr>
            <w:tcW w:w="5015" w:type="dxa"/>
          </w:tcPr>
          <w:p w14:paraId="5BD06111" w14:textId="2FE6DCBE" w:rsidR="00FE5A1E" w:rsidRPr="00F26B49" w:rsidRDefault="00F26B49" w:rsidP="00C97019">
            <w:pPr>
              <w:pStyle w:val="SummaryHeadings"/>
              <w:spacing w:before="120" w:after="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sz w:val="18"/>
                <w:szCs w:val="18"/>
              </w:rPr>
              <w:t>[Rep</w:t>
            </w:r>
            <w:r w:rsidR="000101CB" w:rsidRPr="005E39C8">
              <w:rPr>
                <w:rFonts w:asciiTheme="minorHAnsi" w:eastAsia="Times New Roman" w:hAnsiTheme="minorHAnsi"/>
                <w:b w:val="0"/>
                <w:bCs/>
                <w:sz w:val="18"/>
                <w:szCs w:val="18"/>
              </w:rPr>
              <w:t>lace_</w:t>
            </w:r>
            <w:r w:rsidR="00C832BE" w:rsidRPr="005E39C8">
              <w:rPr>
                <w:rFonts w:asciiTheme="minorHAnsi" w:eastAsia="Times New Roman" w:hAnsiTheme="minorHAnsi"/>
                <w:b w:val="0"/>
                <w:bCs/>
                <w:sz w:val="18"/>
                <w:szCs w:val="18"/>
              </w:rPr>
              <w:t>PurposeofValuation</w:t>
            </w:r>
            <w:r w:rsidRPr="005E39C8">
              <w:rPr>
                <w:rFonts w:asciiTheme="minorHAnsi" w:eastAsia="Times New Roman" w:hAnsiTheme="minorHAnsi"/>
                <w:b w:val="0"/>
                <w:bCs/>
                <w:sz w:val="18"/>
                <w:szCs w:val="18"/>
              </w:rPr>
              <w:t>]</w:t>
            </w:r>
          </w:p>
        </w:tc>
      </w:tr>
      <w:tr w:rsidR="00FE5A1E" w14:paraId="78765A33" w14:textId="77777777" w:rsidTr="008A5AB7">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536" w:type="dxa"/>
            <w:vMerge/>
          </w:tcPr>
          <w:p w14:paraId="7311F363" w14:textId="77777777" w:rsidR="00FE5A1E" w:rsidRDefault="00FE5A1E" w:rsidP="00C97019">
            <w:pPr>
              <w:pStyle w:val="SummaryHeadings"/>
              <w:spacing w:before="120" w:after="120"/>
              <w:rPr>
                <w:rFonts w:hint="eastAsia"/>
              </w:rPr>
            </w:pPr>
          </w:p>
        </w:tc>
        <w:tc>
          <w:tcPr>
            <w:tcW w:w="5015"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sidRPr="005E39C8">
              <w:rPr>
                <w:rFonts w:asciiTheme="minorHAnsi" w:eastAsia="Times New Roman" w:hAnsiTheme="minorHAnsi"/>
                <w:b w:val="0"/>
                <w:bCs/>
                <w:sz w:val="18"/>
                <w:szCs w:val="18"/>
              </w:rPr>
              <w:t>[Replace_PrincipalUse]</w:t>
            </w:r>
          </w:p>
        </w:tc>
      </w:tr>
      <w:tr w:rsidR="00FE5A1E" w14:paraId="0F07A1E7" w14:textId="77777777" w:rsidTr="008A5AB7">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536" w:type="dxa"/>
            <w:vMerge/>
          </w:tcPr>
          <w:p w14:paraId="1E142D76" w14:textId="77777777" w:rsidR="00FE5A1E" w:rsidRDefault="00FE5A1E" w:rsidP="00C97019">
            <w:pPr>
              <w:pStyle w:val="SummaryHeadings"/>
              <w:spacing w:before="120" w:after="120"/>
              <w:rPr>
                <w:rFonts w:hint="eastAsia"/>
              </w:rPr>
            </w:pPr>
          </w:p>
        </w:tc>
        <w:tc>
          <w:tcPr>
            <w:tcW w:w="5015"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[Replace_LandArea]</w:t>
            </w:r>
          </w:p>
        </w:tc>
      </w:tr>
      <w:tr w:rsidR="00FE5A1E" w14:paraId="6B97D0CE" w14:textId="77777777" w:rsidTr="008A5AB7">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536" w:type="dxa"/>
            <w:vMerge/>
          </w:tcPr>
          <w:p w14:paraId="0DB15B70" w14:textId="77777777" w:rsidR="00FE5A1E" w:rsidRDefault="00FE5A1E" w:rsidP="00C97019">
            <w:pPr>
              <w:pStyle w:val="SummaryHeadings"/>
              <w:spacing w:before="120" w:after="120"/>
              <w:rPr>
                <w:rFonts w:hint="eastAsia"/>
              </w:rPr>
            </w:pPr>
          </w:p>
        </w:tc>
        <w:tc>
          <w:tcPr>
            <w:tcW w:w="5015" w:type="dxa"/>
          </w:tcPr>
          <w:p w14:paraId="680D919B" w14:textId="69E55E3C" w:rsidR="00FE5A1E" w:rsidRPr="00337404" w:rsidRDefault="00101B75" w:rsidP="005E39C8">
            <w:pPr>
              <w:pStyle w:val="SummaryHeadings"/>
              <w:spacing w:before="120" w:after="120"/>
              <w:jc w:val="both"/>
              <w:rPr>
                <w:rFonts w:hint="eastAsia"/>
                <w:sz w:val="18"/>
                <w:szCs w:val="18"/>
              </w:rPr>
            </w:pPr>
            <w:r w:rsidRPr="005E39C8">
              <w:rPr>
                <w:rFonts w:asciiTheme="minorHAnsi" w:eastAsia="Times New Roman" w:hAnsiTheme="minorHAnsi"/>
                <w:b w:val="0"/>
                <w:bCs/>
                <w:sz w:val="18"/>
                <w:szCs w:val="18"/>
              </w:rPr>
              <w:t>[Replace_Title]</w:t>
            </w:r>
          </w:p>
        </w:tc>
      </w:tr>
      <w:tr w:rsidR="00FE5A1E" w14:paraId="254586BC" w14:textId="77777777" w:rsidTr="008A5AB7">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536" w:type="dxa"/>
            <w:vMerge/>
          </w:tcPr>
          <w:p w14:paraId="3A6AB4EF" w14:textId="77777777" w:rsidR="00FE5A1E" w:rsidRDefault="00FE5A1E" w:rsidP="00C97019">
            <w:pPr>
              <w:pStyle w:val="SummaryHeadings"/>
              <w:spacing w:before="120" w:after="120"/>
              <w:rPr>
                <w:rFonts w:hint="eastAsia"/>
              </w:rPr>
            </w:pPr>
          </w:p>
        </w:tc>
        <w:tc>
          <w:tcPr>
            <w:tcW w:w="5015" w:type="dxa"/>
          </w:tcPr>
          <w:p w14:paraId="7B94CBE6" w14:textId="4BF0A983" w:rsidR="004D7483" w:rsidRPr="005E39C8" w:rsidRDefault="00941C0C"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 xml:space="preserve">Operative: </w:t>
            </w:r>
            <w:r w:rsidR="00EB65D7" w:rsidRPr="005E39C8">
              <w:rPr>
                <w:rFonts w:asciiTheme="minorHAnsi" w:eastAsia="Times New Roman" w:hAnsiTheme="minorHAnsi"/>
                <w:b w:val="0"/>
                <w:bCs/>
                <w:noProof/>
                <w:sz w:val="18"/>
                <w:szCs w:val="18"/>
              </w:rPr>
              <w:t>[Replace_ZoningOptionOperative]</w:t>
            </w:r>
          </w:p>
          <w:p w14:paraId="2AAC0B98" w14:textId="6E36D238" w:rsidR="00FE5A1E" w:rsidRPr="00EB65D7" w:rsidRDefault="00941C0C" w:rsidP="005E39C8">
            <w:pPr>
              <w:pStyle w:val="SummaryHeadings"/>
              <w:spacing w:before="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noProof/>
                <w:sz w:val="18"/>
                <w:szCs w:val="18"/>
              </w:rPr>
              <w:t xml:space="preserve">Plan Change 78: </w:t>
            </w:r>
            <w:r w:rsidR="006A1041" w:rsidRPr="005E39C8">
              <w:rPr>
                <w:rFonts w:asciiTheme="minorHAnsi" w:eastAsia="Times New Roman" w:hAnsiTheme="minorHAnsi"/>
                <w:b w:val="0"/>
                <w:bCs/>
                <w:noProof/>
                <w:sz w:val="18"/>
                <w:szCs w:val="18"/>
              </w:rPr>
              <w:t>[Replace_ZoningOptionPC78]</w:t>
            </w:r>
          </w:p>
        </w:tc>
      </w:tr>
      <w:tr w:rsidR="00E506B8" w14:paraId="70D03A67" w14:textId="77777777" w:rsidTr="008A5AB7">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536" w:type="dxa"/>
          </w:tcPr>
          <w:p w14:paraId="1DE37C9C" w14:textId="77777777" w:rsidR="00E506B8" w:rsidRDefault="00E506B8" w:rsidP="00C97019">
            <w:pPr>
              <w:pStyle w:val="SummaryHeadings"/>
              <w:spacing w:before="120" w:after="120"/>
              <w:rPr>
                <w:rFonts w:hint="eastAsia"/>
              </w:rPr>
            </w:pPr>
          </w:p>
        </w:tc>
        <w:tc>
          <w:tcPr>
            <w:tcW w:w="5015" w:type="dxa"/>
          </w:tcPr>
          <w:p w14:paraId="4C7814C2" w14:textId="77777777" w:rsidR="00D40E6F" w:rsidRPr="00D40E6F" w:rsidRDefault="00D40E6F" w:rsidP="005E39C8">
            <w:pPr>
              <w:pStyle w:val="SummaryHeadings"/>
              <w:spacing w:before="120"/>
              <w:jc w:val="both"/>
              <w:rPr>
                <w:rFonts w:asciiTheme="minorHAnsi" w:eastAsia="Times New Roman" w:hAnsiTheme="minorHAnsi"/>
                <w:b w:val="0"/>
                <w:bCs/>
                <w:noProof/>
                <w:sz w:val="16"/>
                <w:lang w:eastAsia="zh-CN"/>
              </w:rPr>
            </w:pPr>
            <w:r w:rsidRPr="00D40E6F">
              <w:rPr>
                <w:rFonts w:ascii="Calibri" w:hAnsi="Calibri" w:cs="Calibri"/>
                <w:b w:val="0"/>
                <w:bCs/>
                <w:color w:val="6A74AF"/>
                <w:sz w:val="16"/>
                <w:shd w:val="clear" w:color="auto" w:fill="D9DDF2"/>
              </w:rPr>
              <w:t>{%Image_BriefDescription}</w:t>
            </w:r>
            <w:r w:rsidRPr="00D40E6F">
              <w:rPr>
                <w:rFonts w:asciiTheme="minorHAnsi" w:eastAsia="Times New Roman" w:hAnsiTheme="minorHAnsi"/>
                <w:b w:val="0"/>
                <w:bCs/>
                <w:noProof/>
                <w:sz w:val="16"/>
              </w:rPr>
              <w:t xml:space="preserve"> </w:t>
            </w:r>
          </w:p>
          <w:p w14:paraId="42988918" w14:textId="4CCF6C3C" w:rsidR="00E506B8" w:rsidRPr="00337404" w:rsidRDefault="00101B75" w:rsidP="005E39C8">
            <w:pPr>
              <w:pStyle w:val="SummaryHeadings"/>
              <w:spacing w:before="120"/>
              <w:jc w:val="both"/>
              <w:rPr>
                <w:rFonts w:asciiTheme="minorHAnsi" w:hAnsiTheme="minorHAnsi" w:cstheme="minorHAnsi"/>
                <w:b w:val="0"/>
                <w:bCs/>
                <w:sz w:val="18"/>
                <w:szCs w:val="18"/>
              </w:rPr>
            </w:pPr>
            <w:r w:rsidRPr="005E39C8">
              <w:rPr>
                <w:rFonts w:asciiTheme="minorHAnsi" w:eastAsia="Times New Roman" w:hAnsiTheme="minorHAnsi"/>
                <w:b w:val="0"/>
                <w:bCs/>
                <w:noProof/>
                <w:sz w:val="18"/>
                <w:szCs w:val="18"/>
              </w:rPr>
              <w:t>[Replace_PropertySummary]</w:t>
            </w:r>
          </w:p>
        </w:tc>
      </w:tr>
      <w:tr w:rsidR="00E506B8" w14:paraId="3949707A"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1" w:name="_Hlk73017170"/>
            <w:r>
              <w:t>Special</w:t>
            </w:r>
            <w:r w:rsidR="00E506B8">
              <w:t xml:space="preserve"> Assumptions</w:t>
            </w:r>
          </w:p>
        </w:tc>
        <w:tc>
          <w:tcPr>
            <w:tcW w:w="536"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5015"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Pr="005E39C8" w:rsidRDefault="00766371"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[Replace_Assumptions]</w:t>
            </w:r>
          </w:p>
          <w:p w14:paraId="76F87B48" w14:textId="77777777" w:rsidR="00E506B8" w:rsidRPr="000D2588" w:rsidRDefault="00E506B8" w:rsidP="00C97019">
            <w:pPr>
              <w:pStyle w:val="SummaryContent"/>
              <w:spacing w:before="120" w:after="120"/>
              <w:contextualSpacing w:val="0"/>
              <w:jc w:val="both"/>
              <w:rPr>
                <w:lang w:val="en-US" w:eastAsia="zh-CN"/>
              </w:rPr>
            </w:pPr>
          </w:p>
          <w:p w14:paraId="359E5F96" w14:textId="77777777" w:rsidR="00E506B8" w:rsidRDefault="00E506B8" w:rsidP="00C97019">
            <w:pPr>
              <w:pStyle w:val="SummaryContent"/>
              <w:spacing w:before="120" w:after="120"/>
              <w:contextualSpacing w:val="0"/>
              <w:jc w:val="both"/>
            </w:pPr>
          </w:p>
          <w:p w14:paraId="17C5BCA9" w14:textId="77777777" w:rsidR="00E506B8" w:rsidRPr="00B8385B" w:rsidRDefault="00E506B8" w:rsidP="00C97019">
            <w:pPr>
              <w:pStyle w:val="SummaryContent"/>
              <w:spacing w:before="120" w:after="120"/>
              <w:contextualSpacing w:val="0"/>
              <w:jc w:val="both"/>
              <w:rPr>
                <w:lang w:val="en-US" w:eastAsia="zh-CN"/>
              </w:rPr>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1"/>
      <w:tr w:rsidR="00FE5A1E" w14:paraId="478C8203" w14:textId="77777777" w:rsidTr="008A5AB7">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536" w:type="dxa"/>
          </w:tcPr>
          <w:p w14:paraId="5534D2AC" w14:textId="77777777" w:rsidR="00FE5A1E" w:rsidRDefault="00FE5A1E" w:rsidP="00A0416C">
            <w:pPr>
              <w:pStyle w:val="SummaryHeadings"/>
              <w:spacing w:before="120" w:after="120"/>
              <w:rPr>
                <w:rFonts w:hint="eastAsia"/>
              </w:rPr>
            </w:pPr>
          </w:p>
        </w:tc>
        <w:tc>
          <w:tcPr>
            <w:tcW w:w="5015"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8A5AB7">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536" w:type="dxa"/>
          </w:tcPr>
          <w:p w14:paraId="52620A0F" w14:textId="77777777" w:rsidR="00E506B8" w:rsidRDefault="00E506B8" w:rsidP="00A0416C">
            <w:pPr>
              <w:pStyle w:val="SummaryHeadings"/>
              <w:spacing w:before="120" w:after="120"/>
              <w:rPr>
                <w:rFonts w:hint="eastAsia"/>
              </w:rPr>
            </w:pPr>
          </w:p>
        </w:tc>
        <w:tc>
          <w:tcPr>
            <w:tcW w:w="5015" w:type="dxa"/>
          </w:tcPr>
          <w:p w14:paraId="1628C8A1" w14:textId="77777777" w:rsidR="00E506B8" w:rsidRDefault="00E506B8" w:rsidP="00A0416C">
            <w:pPr>
              <w:pStyle w:val="SWOTHeading"/>
              <w:spacing w:after="120"/>
              <w:jc w:val="both"/>
              <w:rPr>
                <w:rFonts w:hint="eastAsia"/>
                <w:sz w:val="18"/>
                <w:szCs w:val="18"/>
              </w:rPr>
            </w:pPr>
            <w:bookmarkStart w:id="2" w:name="SWOT"/>
            <w:r w:rsidRPr="00BB1E2C">
              <w:rPr>
                <w:sz w:val="18"/>
                <w:szCs w:val="18"/>
              </w:rPr>
              <w:t>Strengths</w:t>
            </w:r>
            <w:r w:rsidR="00112889">
              <w:rPr>
                <w:sz w:val="18"/>
                <w:szCs w:val="18"/>
              </w:rPr>
              <w:t>/Opportunities</w:t>
            </w:r>
          </w:p>
          <w:p w14:paraId="1D548CC2" w14:textId="6E1AD689"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[Replace_Strengths]</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[Replace_Weaknesses]</w:t>
            </w:r>
          </w:p>
          <w:bookmarkEnd w:id="2"/>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536"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78C61D26" w14:textId="4043AE53" w:rsidR="00C97019" w:rsidRPr="00C97019" w:rsidRDefault="00101B75" w:rsidP="005E39C8">
            <w:pPr>
              <w:pStyle w:val="SummaryHeadings"/>
              <w:spacing w:before="120" w:after="120"/>
              <w:jc w:val="both"/>
              <w:rPr>
                <w:rFonts w:hint="eastAsia"/>
              </w:rPr>
            </w:pPr>
            <w:r w:rsidRPr="005E39C8">
              <w:rPr>
                <w:rFonts w:asciiTheme="minorHAnsi" w:eastAsia="Times New Roman" w:hAnsiTheme="minorHAnsi"/>
                <w:b w:val="0"/>
                <w:bCs/>
                <w:sz w:val="18"/>
                <w:szCs w:val="18"/>
              </w:rPr>
              <w:t>[Replace_DateofValuation]</w:t>
            </w:r>
          </w:p>
        </w:tc>
      </w:tr>
      <w:tr w:rsidR="00FE5A1E" w:rsidRPr="00BB1E2C" w14:paraId="449ED65C"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536"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1F9334D9" w14:textId="77777777" w:rsidR="00FE5A1E" w:rsidRPr="005E39C8" w:rsidRDefault="001B16F3" w:rsidP="001B16F3">
            <w:pPr>
              <w:pStyle w:val="SWOTHeading"/>
              <w:spacing w:after="120"/>
              <w:jc w:val="both"/>
              <w:rPr>
                <w:rFonts w:asciiTheme="minorHAnsi" w:eastAsia="Times New Roman" w:hAnsiTheme="minorHAnsi"/>
                <w:noProof/>
                <w:sz w:val="18"/>
                <w:szCs w:val="18"/>
              </w:rPr>
            </w:pPr>
            <w:r w:rsidRPr="005E39C8">
              <w:rPr>
                <w:rFonts w:asciiTheme="minorHAnsi" w:eastAsia="Times New Roman" w:hAnsiTheme="minorHAnsi"/>
                <w:noProof/>
                <w:sz w:val="18"/>
                <w:szCs w:val="18"/>
              </w:rPr>
              <w:t>[Replace_MarketValuation]</w:t>
            </w:r>
          </w:p>
          <w:p w14:paraId="75495939" w14:textId="57EE3F19" w:rsidR="001B16F3" w:rsidRPr="001B16F3" w:rsidRDefault="001B16F3" w:rsidP="001B16F3">
            <w:pPr>
              <w:pStyle w:val="SWOTHeading"/>
              <w:spacing w:after="120"/>
              <w:jc w:val="both"/>
              <w:rPr>
                <w:rFonts w:asciiTheme="minorHAnsi" w:hAnsiTheme="minorHAnsi" w:cstheme="minorHAnsi"/>
                <w:b w:val="0"/>
                <w:bCs/>
                <w:sz w:val="18"/>
                <w:szCs w:val="18"/>
                <w:lang w:val="en-US" w:eastAsia="zh-CN"/>
              </w:rPr>
            </w:pPr>
            <w:r w:rsidRPr="001B16F3">
              <w:rPr>
                <w:rFonts w:asciiTheme="minorHAnsi" w:hAnsiTheme="minorHAnsi" w:cstheme="minorHAnsi"/>
                <w:b w:val="0"/>
                <w:bCs/>
                <w:sz w:val="18"/>
                <w:szCs w:val="18"/>
                <w:lang w:val="en-US" w:eastAsia="zh-CN"/>
              </w:rPr>
              <w:t>including GST, if any</w:t>
            </w:r>
          </w:p>
          <w:p w14:paraId="5407A702" w14:textId="53250DDC" w:rsidR="001B16F3" w:rsidRPr="001B16F3" w:rsidRDefault="001B16F3" w:rsidP="001B16F3">
            <w:pPr>
              <w:pStyle w:val="SWOTHeading"/>
              <w:spacing w:after="120"/>
              <w:jc w:val="both"/>
              <w:rPr>
                <w:rFonts w:asciiTheme="minorHAnsi" w:hAnsiTheme="minorHAnsi" w:cstheme="minorHAnsi"/>
                <w:b w:val="0"/>
                <w:sz w:val="18"/>
                <w:szCs w:val="18"/>
                <w:lang w:val="en-US" w:eastAsia="zh-CN"/>
              </w:rPr>
            </w:pPr>
          </w:p>
        </w:tc>
      </w:tr>
      <w:tr w:rsidR="008A5AB7" w:rsidRPr="00BB1E2C" w14:paraId="674B3C4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DB7DB72" w14:textId="78F2B28A" w:rsidR="008A5AB7" w:rsidRPr="008A5AB7" w:rsidRDefault="008A5AB7" w:rsidP="00A0416C">
            <w:pPr>
              <w:pStyle w:val="SummaryHeadings"/>
              <w:spacing w:before="120" w:after="120"/>
              <w:jc w:val="right"/>
              <w:rPr>
                <w:rFonts w:hint="eastAsia"/>
                <w:lang w:val="en-US" w:eastAsia="zh-CN"/>
              </w:rPr>
            </w:pPr>
            <w:r w:rsidRPr="008A5AB7">
              <w:rPr>
                <w:highlight w:val="yellow"/>
              </w:rPr>
              <w:t>Report Version</w:t>
            </w:r>
          </w:p>
        </w:tc>
        <w:tc>
          <w:tcPr>
            <w:tcW w:w="536" w:type="dxa"/>
            <w:tcBorders>
              <w:top w:val="nil"/>
              <w:left w:val="nil"/>
              <w:bottom w:val="nil"/>
              <w:right w:val="nil"/>
            </w:tcBorders>
          </w:tcPr>
          <w:p w14:paraId="116A975B" w14:textId="77777777" w:rsidR="008A5AB7" w:rsidRDefault="008A5AB7" w:rsidP="00A0416C">
            <w:pPr>
              <w:pStyle w:val="SummaryHeadings"/>
              <w:spacing w:before="120" w:after="120"/>
              <w:rPr>
                <w:rFonts w:hint="eastAsia"/>
              </w:rPr>
            </w:pPr>
          </w:p>
        </w:tc>
        <w:tc>
          <w:tcPr>
            <w:tcW w:w="5015" w:type="dxa"/>
            <w:tcBorders>
              <w:top w:val="nil"/>
              <w:left w:val="nil"/>
              <w:bottom w:val="nil"/>
              <w:right w:val="nil"/>
            </w:tcBorders>
          </w:tcPr>
          <w:p w14:paraId="413D49F6" w14:textId="232A611D" w:rsidR="008A5AB7" w:rsidRDefault="00B8385B" w:rsidP="005E39C8">
            <w:pPr>
              <w:pStyle w:val="SummaryHeadings"/>
              <w:spacing w:before="120" w:after="120"/>
              <w:jc w:val="both"/>
              <w:rPr>
                <w:rFonts w:asciiTheme="minorHAnsi" w:hAnsiTheme="minorHAnsi" w:cstheme="minorHAnsi"/>
                <w:sz w:val="18"/>
                <w:szCs w:val="18"/>
                <w:lang w:val="en-US" w:eastAsia="zh-CN"/>
              </w:rPr>
            </w:pPr>
            <w:r w:rsidRPr="005E39C8">
              <w:rPr>
                <w:rFonts w:asciiTheme="minorHAnsi" w:eastAsia="Times New Roman" w:hAnsiTheme="minorHAnsi"/>
                <w:b w:val="0"/>
                <w:bCs/>
                <w:sz w:val="18"/>
                <w:szCs w:val="18"/>
              </w:rPr>
              <w:t>[Replace_ReportVersion]</w:t>
            </w:r>
          </w:p>
        </w:tc>
      </w:tr>
      <w:tr w:rsidR="00FE5A1E" w:rsidRPr="00BB1E2C" w14:paraId="6A06DEE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536"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Pr="00590342" w:rsidRDefault="00704892" w:rsidP="00E765FC">
      <w:pPr>
        <w:rPr>
          <w:rFonts w:cstheme="minorHAnsi"/>
          <w:bCs/>
          <w:lang w:val="en-US" w:eastAsia="zh-CN"/>
        </w:rPr>
        <w:sectPr w:rsidR="00704892" w:rsidRPr="0059034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34379FA1" w:rsidR="00BE7EEA" w:rsidRPr="005E39C8" w:rsidRDefault="002E64E8" w:rsidP="00096EE8">
            <w:pPr>
              <w:spacing w:after="0"/>
              <w:ind w:left="851"/>
              <w:rPr>
                <w:rFonts w:eastAsia="Times New Roman"/>
                <w:b/>
                <w:bCs/>
              </w:rPr>
            </w:pPr>
            <w:r w:rsidRPr="005E39C8">
              <w:rPr>
                <w:rFonts w:eastAsia="Times New Roman"/>
                <w:b/>
                <w:bCs/>
              </w:rPr>
              <w:lastRenderedPageBreak/>
              <w:t>[</w:t>
            </w:r>
            <w:r w:rsidR="002F6713">
              <w:rPr>
                <w:rFonts w:eastAsia="Times New Roman" w:hint="eastAsia"/>
                <w:b/>
                <w:bCs/>
                <w:lang w:eastAsia="zh-CN"/>
              </w:rPr>
              <w:t>Re</w:t>
            </w:r>
            <w:r w:rsidR="002F6713">
              <w:rPr>
                <w:rFonts w:eastAsia="Times New Roman"/>
                <w:b/>
                <w:bCs/>
                <w:lang w:val="en-US" w:eastAsia="zh-CN"/>
              </w:rPr>
              <w:t>place_JobNo</w:t>
            </w:r>
            <w:r w:rsidRPr="005E39C8">
              <w:rPr>
                <w:rFonts w:eastAsia="Times New Roman"/>
                <w:b/>
                <w:bCs/>
              </w:rPr>
              <w:t>]</w:t>
            </w:r>
          </w:p>
          <w:p w14:paraId="23FBD0DE" w14:textId="22047E19" w:rsidR="00BE7EEA" w:rsidRPr="00B33B94" w:rsidRDefault="0099710A" w:rsidP="00096EE8">
            <w:pPr>
              <w:spacing w:after="0"/>
              <w:ind w:left="851"/>
              <w:rPr>
                <w:b/>
                <w:bCs/>
                <w:lang w:val="en-US" w:eastAsia="zh-CN"/>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1073D65A">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sidRPr="005E39C8">
              <w:rPr>
                <w:rFonts w:eastAsia="Times New Roma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Pr="005E39C8" w:rsidRDefault="00101B75" w:rsidP="00096EE8">
            <w:pPr>
              <w:ind w:left="851"/>
              <w:rPr>
                <w:b/>
                <w:bCs/>
              </w:rPr>
            </w:pPr>
            <w:r w:rsidRPr="005E39C8">
              <w:rPr>
                <w:rFonts w:eastAsia="Times New Roman"/>
                <w:b/>
                <w:bCs/>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48CBA478" w:rsidR="00101B75" w:rsidRPr="005E39C8" w:rsidRDefault="00116DBF" w:rsidP="00101B75">
            <w:pPr>
              <w:pStyle w:val="Address"/>
              <w:rPr>
                <w:rFonts w:ascii="Calibri Bold" w:eastAsia="Times New Roman" w:hAnsi="Calibri Bold" w:cs="Arial"/>
                <w:b/>
                <w:bCs/>
                <w:noProof/>
                <w:sz w:val="18"/>
                <w:szCs w:val="18"/>
              </w:rPr>
            </w:pPr>
            <w:r>
              <w:rPr>
                <w:rFonts w:ascii="Calibri Bold" w:eastAsia="Times New Roman" w:hAnsi="Calibri Bold" w:cs="Arial" w:hint="eastAsia"/>
                <w:b/>
                <w:bCs/>
                <w:noProof/>
                <w:sz w:val="18"/>
                <w:szCs w:val="18"/>
                <w:lang w:eastAsia="zh-CN"/>
              </w:rPr>
              <w:t xml:space="preserve">    </w:t>
            </w:r>
            <w:r w:rsidR="00101B75" w:rsidRPr="005E39C8">
              <w:rPr>
                <w:rFonts w:ascii="Calibri Bold" w:eastAsia="Times New Roman" w:hAnsi="Calibri Bold" w:cs="Arial"/>
                <w:b/>
                <w:bCs/>
                <w:noProof/>
                <w:sz w:val="18"/>
                <w:szCs w:val="18"/>
              </w:rPr>
              <w:t>[Replace_PrincipalUse]</w:t>
            </w:r>
            <w:r w:rsidR="00C96E55" w:rsidRPr="005E39C8">
              <w:rPr>
                <w:rFonts w:ascii="Calibri Bold" w:eastAsia="Times New Roman" w:hAnsi="Calibri Bold" w:cs="Arial"/>
                <w:b/>
                <w:bCs/>
                <w:noProof/>
                <w:sz w:val="18"/>
                <w:szCs w:val="18"/>
              </w:rPr>
              <w:br/>
            </w:r>
            <w:r>
              <w:rPr>
                <w:rFonts w:ascii="Calibri Bold" w:eastAsia="Times New Roman" w:hAnsi="Calibri Bold" w:hint="eastAsia"/>
                <w:b/>
                <w:noProof/>
                <w:sz w:val="18"/>
                <w:szCs w:val="12"/>
                <w:lang w:eastAsia="zh-CN"/>
              </w:rPr>
              <w:t xml:space="preserve">    </w:t>
            </w:r>
            <w:r w:rsidR="00C0595A" w:rsidRPr="005E39C8">
              <w:rPr>
                <w:rFonts w:ascii="Calibri Bold" w:eastAsia="Times New Roman" w:hAnsi="Calibri Bold"/>
                <w:b/>
                <w:noProof/>
                <w:sz w:val="18"/>
                <w:szCs w:val="12"/>
              </w:rPr>
              <w:t>[Replace_AddressMultiLine]</w:t>
            </w:r>
          </w:p>
          <w:p w14:paraId="0DBD8C86" w14:textId="18B777C7" w:rsidR="00410743" w:rsidRPr="005E39C8" w:rsidRDefault="00410743" w:rsidP="00096EE8">
            <w:pPr>
              <w:ind w:left="143"/>
              <w:rPr>
                <w:rFonts w:ascii="Calibri Bold" w:eastAsia="Times New Roman" w:hAnsi="Calibri Bold" w:cs="Arial"/>
                <w:b/>
                <w:bCs/>
                <w:noProof/>
                <w:szCs w:val="18"/>
              </w:rPr>
            </w:pPr>
          </w:p>
        </w:tc>
        <w:tc>
          <w:tcPr>
            <w:tcW w:w="4573" w:type="dxa"/>
            <w:tcBorders>
              <w:bottom w:val="single" w:sz="4" w:space="0" w:color="000000"/>
            </w:tcBorders>
          </w:tcPr>
          <w:p w14:paraId="3BC4AAF9" w14:textId="77777777" w:rsidR="004B55E0" w:rsidRDefault="004B55E0" w:rsidP="00E246AF"/>
        </w:tc>
      </w:tr>
      <w:tr w:rsidR="00A0771B" w14:paraId="15F18EE6" w14:textId="77777777" w:rsidTr="00A05CDC">
        <w:trPr>
          <w:trHeight w:val="705"/>
        </w:trPr>
        <w:tc>
          <w:tcPr>
            <w:tcW w:w="709" w:type="dxa"/>
            <w:vAlign w:val="center"/>
          </w:tcPr>
          <w:p w14:paraId="654A9C54" w14:textId="77777777" w:rsidR="00A0771B" w:rsidRDefault="00A0771B" w:rsidP="00C96E55"/>
        </w:tc>
        <w:tc>
          <w:tcPr>
            <w:tcW w:w="9132" w:type="dxa"/>
            <w:gridSpan w:val="2"/>
            <w:tcBorders>
              <w:top w:val="single" w:sz="4" w:space="0" w:color="000000"/>
              <w:bottom w:val="single" w:sz="4" w:space="0" w:color="auto"/>
            </w:tcBorders>
            <w:vAlign w:val="center"/>
          </w:tcPr>
          <w:p w14:paraId="3E1710F0" w14:textId="1B202C78" w:rsidR="00A0771B" w:rsidRDefault="00116DBF" w:rsidP="00C96E55">
            <w:r>
              <w:rPr>
                <w:rFonts w:hint="eastAsia"/>
                <w:b/>
                <w:lang w:eastAsia="zh-CN"/>
              </w:rPr>
              <w:t xml:space="preserve">    </w:t>
            </w:r>
            <w:r w:rsidR="00A0771B">
              <w:rPr>
                <w:b/>
              </w:rPr>
              <w:t>Your client</w:t>
            </w:r>
            <w:r w:rsidR="00A0771B">
              <w:rPr>
                <w:b/>
              </w:rPr>
              <w:tab/>
            </w:r>
            <w:r>
              <w:rPr>
                <w:rFonts w:hint="eastAsia"/>
                <w:b/>
                <w:lang w:eastAsia="zh-CN"/>
              </w:rPr>
              <w:t xml:space="preserve"> </w:t>
            </w:r>
            <w:r w:rsidR="00A0771B" w:rsidRPr="005E39C8">
              <w:rPr>
                <w:rFonts w:eastAsia="Times New Roman"/>
                <w:b/>
                <w:noProof/>
                <w:szCs w:val="18"/>
              </w:rPr>
              <w:t>[Replace_Client]</w:t>
            </w:r>
          </w:p>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3" w:name="_Toc72930783"/>
      <w:bookmarkStart w:id="4" w:name="_Toc73018438"/>
      <w:bookmarkStart w:id="5" w:name="_Toc73019073"/>
      <w:bookmarkStart w:id="6" w:name="_Toc189322831"/>
      <w:bookmarkStart w:id="7" w:name="_Hlk73017426"/>
      <w:r>
        <w:t>Introduction</w:t>
      </w:r>
      <w:bookmarkEnd w:id="3"/>
      <w:bookmarkEnd w:id="4"/>
      <w:bookmarkEnd w:id="5"/>
      <w:bookmarkEnd w:id="6"/>
    </w:p>
    <w:p w14:paraId="785407BD" w14:textId="77777777" w:rsidR="009D7C9B" w:rsidRPr="00DC5996" w:rsidRDefault="009D7C9B" w:rsidP="009D7C9B">
      <w:pPr>
        <w:pStyle w:val="Heading2"/>
      </w:pPr>
      <w:bookmarkStart w:id="8" w:name="_Toc72930784"/>
      <w:bookmarkStart w:id="9" w:name="_Toc73018439"/>
      <w:bookmarkStart w:id="10" w:name="_Toc73019074"/>
      <w:bookmarkStart w:id="11" w:name="_Toc189322832"/>
      <w:r>
        <w:t>Instructions – Scope of Works</w:t>
      </w:r>
      <w:bookmarkEnd w:id="8"/>
      <w:bookmarkEnd w:id="9"/>
      <w:bookmarkEnd w:id="10"/>
      <w:bookmarkEnd w:id="11"/>
    </w:p>
    <w:bookmarkEnd w:id="7"/>
    <w:p w14:paraId="4AB9DF10" w14:textId="37541EAE" w:rsidR="00F046E0" w:rsidRPr="005E39C8" w:rsidRDefault="00097862" w:rsidP="00E41B23">
      <w:pPr>
        <w:pStyle w:val="BodyText"/>
        <w:jc w:val="both"/>
      </w:pPr>
      <w:r w:rsidRPr="005E39C8">
        <w:t>[</w:t>
      </w:r>
      <w:r w:rsidR="00DB2717" w:rsidRPr="005E39C8">
        <w:t>Replace_Instructions</w:t>
      </w:r>
      <w:r w:rsidRPr="005E39C8">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136CAFED" w14:textId="77777777" w:rsidR="007A4C5A" w:rsidRDefault="00F046E0" w:rsidP="00E41B23">
      <w:pPr>
        <w:pStyle w:val="BodyText"/>
        <w:jc w:val="both"/>
        <w:rPr>
          <w:rFonts w:eastAsia="Times New Roman"/>
          <w:bCs/>
          <w:szCs w:val="18"/>
          <w:lang w:eastAsia="zh-CN"/>
        </w:rPr>
      </w:pPr>
      <w:r>
        <w:t xml:space="preserve">Following our inspection of the property dated </w:t>
      </w:r>
      <w:r w:rsidR="00101B75" w:rsidRPr="00E6071B">
        <w:rPr>
          <w:rFonts w:ascii="Calibri" w:hAnsi="Calibri" w:cs="Calibri"/>
          <w:noProof/>
          <w:szCs w:val="18"/>
          <w:lang w:val="en-US" w:eastAsia="zh-CN"/>
        </w:rPr>
        <w:t>[Replace_DateofInspection]</w:t>
      </w:r>
      <w:r w:rsidR="00962622" w:rsidRPr="00E6071B">
        <w:rPr>
          <w:rFonts w:ascii="Calibri" w:hAnsi="Calibri" w:cs="Calibri"/>
          <w:noProof/>
          <w:szCs w:val="18"/>
        </w:rPr>
        <w:t>,</w:t>
      </w:r>
      <w:r w:rsidRPr="00E6071B">
        <w:t xml:space="preserve"> </w:t>
      </w:r>
      <w:r>
        <w:t xml:space="preserve">we have </w:t>
      </w:r>
      <w:r w:rsidR="002E64E8">
        <w:t>[</w:t>
      </w:r>
      <w:r w:rsidR="00E6071B">
        <w:rPr>
          <w:rFonts w:hint="eastAsia"/>
          <w:lang w:eastAsia="zh-CN"/>
        </w:rPr>
        <w:t>Re</w:t>
      </w:r>
      <w:r w:rsidR="00E6071B">
        <w:rPr>
          <w:lang w:val="en-US" w:eastAsia="zh-CN"/>
        </w:rPr>
        <w:t>place_SearchedDoc]</w:t>
      </w:r>
      <w:r w:rsidR="00962622">
        <w:rPr>
          <w:rFonts w:cs="Arial"/>
          <w:noProof/>
        </w:rPr>
        <w:t>,</w:t>
      </w:r>
      <w:r>
        <w:t xml:space="preserve"> researched and analysed relevant market evidence, and having made all other necessary enquiries, we now report as follows:</w:t>
      </w:r>
      <w:r w:rsidR="007A4C5A" w:rsidRPr="007A4C5A">
        <w:rPr>
          <w:rFonts w:eastAsia="Times New Roman"/>
          <w:bCs/>
          <w:szCs w:val="18"/>
        </w:rPr>
        <w:t xml:space="preserve"> </w:t>
      </w:r>
    </w:p>
    <w:p w14:paraId="39D0214E" w14:textId="77777777" w:rsidR="009D7C9B" w:rsidRDefault="009D7C9B" w:rsidP="00E41B23">
      <w:pPr>
        <w:pStyle w:val="BodyText"/>
        <w:jc w:val="both"/>
      </w:pPr>
    </w:p>
    <w:p w14:paraId="009A8C59" w14:textId="4AA78E93" w:rsidR="009D7C9B" w:rsidRDefault="009D7C9B">
      <w:pPr>
        <w:spacing w:after="0" w:line="240" w:lineRule="auto"/>
        <w:rPr>
          <w:lang w:eastAsia="zh-CN"/>
        </w:rPr>
      </w:pPr>
      <w:r>
        <w:br w:type="page"/>
      </w:r>
    </w:p>
    <w:p w14:paraId="40138844" w14:textId="77777777" w:rsidR="007A4C5A" w:rsidRPr="00E6071B" w:rsidRDefault="007A4C5A">
      <w:pPr>
        <w:spacing w:after="0" w:line="240" w:lineRule="auto"/>
        <w:rPr>
          <w:lang w:val="en-US" w:eastAsia="zh-CN"/>
        </w:rPr>
      </w:pPr>
    </w:p>
    <w:p w14:paraId="4406F219" w14:textId="77777777" w:rsidR="009D7C9B" w:rsidRPr="00DC5996" w:rsidRDefault="009D7C9B" w:rsidP="009D7C9B">
      <w:pPr>
        <w:pStyle w:val="Heading2"/>
      </w:pPr>
      <w:bookmarkStart w:id="12" w:name="_Toc72930785"/>
      <w:bookmarkStart w:id="13" w:name="_Toc73018440"/>
      <w:bookmarkStart w:id="14" w:name="_Toc73019075"/>
      <w:bookmarkStart w:id="15" w:name="_Toc189322833"/>
      <w:bookmarkStart w:id="16" w:name="_Hlk73017446"/>
      <w:r>
        <w:t>Valuation and Inspection Date</w:t>
      </w:r>
      <w:bookmarkEnd w:id="12"/>
      <w:bookmarkEnd w:id="13"/>
      <w:bookmarkEnd w:id="14"/>
      <w:bookmarkEnd w:id="15"/>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5E39C8">
        <w:rPr>
          <w:rFonts w:eastAsia="Times New Roman"/>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5E39C8">
        <w:rPr>
          <w:rFonts w:eastAsia="Times New Roman"/>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5E39C8">
        <w:rPr>
          <w:rFonts w:eastAsia="Times New Roman"/>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47BE2CB5" w14:textId="77777777" w:rsidR="00ED641A" w:rsidRDefault="00ED641A" w:rsidP="009D7C9B">
      <w:pPr>
        <w:pStyle w:val="BodyText"/>
        <w:jc w:val="both"/>
        <w:rPr>
          <w:rFonts w:cs="Arial"/>
          <w:noProof/>
        </w:rPr>
      </w:pPr>
    </w:p>
    <w:p w14:paraId="0174E424" w14:textId="3587B38F" w:rsidR="009D7C9B" w:rsidRPr="00562B28" w:rsidRDefault="00ED641A" w:rsidP="00937328">
      <w:pPr>
        <w:pStyle w:val="Heading2"/>
      </w:pPr>
      <w:r w:rsidRPr="00562B28">
        <w:t>Report Version</w:t>
      </w:r>
    </w:p>
    <w:p w14:paraId="10EB7F84" w14:textId="37E187FC" w:rsidR="00ED641A" w:rsidRPr="005E39C8" w:rsidRDefault="00B8385B" w:rsidP="009D7C9B">
      <w:pPr>
        <w:pStyle w:val="BodyText"/>
        <w:jc w:val="both"/>
      </w:pPr>
      <w:r w:rsidRPr="005E39C8">
        <w:t>[Replace_ReportVersion]</w:t>
      </w:r>
    </w:p>
    <w:p w14:paraId="193B7C49" w14:textId="77777777" w:rsidR="00937328" w:rsidRDefault="00937328" w:rsidP="009D7C9B">
      <w:pPr>
        <w:pStyle w:val="BodyText"/>
        <w:jc w:val="both"/>
        <w:rPr>
          <w:rFonts w:cs="Arial"/>
          <w:noProof/>
        </w:rPr>
      </w:pPr>
    </w:p>
    <w:p w14:paraId="7C60FCA9" w14:textId="77777777" w:rsidR="009D7C9B" w:rsidRPr="00DC5996" w:rsidRDefault="009D7C9B" w:rsidP="009D7C9B">
      <w:pPr>
        <w:pStyle w:val="Heading2"/>
      </w:pPr>
      <w:bookmarkStart w:id="17" w:name="_Toc72930786"/>
      <w:bookmarkStart w:id="18" w:name="_Toc73018441"/>
      <w:bookmarkStart w:id="19" w:name="_Toc73019076"/>
      <w:bookmarkStart w:id="20" w:name="_Toc189322834"/>
      <w:r>
        <w:t>Valuer Involvement</w:t>
      </w:r>
      <w:bookmarkEnd w:id="17"/>
      <w:bookmarkEnd w:id="18"/>
      <w:bookmarkEnd w:id="19"/>
      <w:bookmarkEnd w:id="20"/>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6"/>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1" w:name="_Toc189322835"/>
      <w:r>
        <w:t>Supplied Documentation</w:t>
      </w:r>
      <w:bookmarkEnd w:id="21"/>
    </w:p>
    <w:p w14:paraId="4ECCF42E" w14:textId="2C97FA9D" w:rsidR="00937328" w:rsidRDefault="007114BC" w:rsidP="009F36B9">
      <w:pPr>
        <w:pStyle w:val="BodyText"/>
        <w:jc w:val="both"/>
      </w:pPr>
      <w:r w:rsidRPr="005E39C8">
        <w:t>[Replace</w:t>
      </w:r>
      <w:r w:rsidR="00C44345" w:rsidRPr="005E39C8">
        <w:t>_SuppliedDoc]</w:t>
      </w:r>
      <w:r w:rsidR="00C44345">
        <w:rPr>
          <w:rFonts w:cs="Arial"/>
        </w:rPr>
        <w:br/>
      </w: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2" w:name="_Toc73019077"/>
      <w:bookmarkStart w:id="23" w:name="_Toc189322836"/>
      <w:r w:rsidRPr="00DC5996">
        <w:t>Basis of Valuation</w:t>
      </w:r>
      <w:bookmarkEnd w:id="22"/>
      <w:bookmarkEnd w:id="23"/>
    </w:p>
    <w:p w14:paraId="52E43277" w14:textId="77777777" w:rsidR="009C72A4" w:rsidRPr="009C72A4" w:rsidRDefault="009C72A4" w:rsidP="009C72A4">
      <w:pPr>
        <w:pStyle w:val="Heading2"/>
      </w:pPr>
      <w:bookmarkStart w:id="24" w:name="_Toc73019078"/>
      <w:bookmarkStart w:id="25" w:name="_Toc189322837"/>
      <w:r w:rsidRPr="009C72A4">
        <w:t>Market Valuation Definition</w:t>
      </w:r>
      <w:bookmarkEnd w:id="24"/>
      <w:bookmarkEnd w:id="25"/>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6" w:name="_Toc73019079"/>
      <w:bookmarkStart w:id="27" w:name="_Toc189322838"/>
      <w:r>
        <w:lastRenderedPageBreak/>
        <w:t>Compliance Statement</w:t>
      </w:r>
      <w:bookmarkEnd w:id="26"/>
      <w:bookmarkEnd w:id="27"/>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AE5F46">
      <w:pPr>
        <w:pStyle w:val="List"/>
        <w:numPr>
          <w:ilvl w:val="0"/>
          <w:numId w:val="3"/>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8" w:name="_Toc73019080"/>
      <w:bookmarkStart w:id="29" w:name="_Toc189322839"/>
      <w:r>
        <w:t>Valuation Standards and Guidance Notes</w:t>
      </w:r>
      <w:bookmarkEnd w:id="28"/>
      <w:bookmarkEnd w:id="29"/>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0" w:name="_Toc73019081"/>
      <w:bookmarkStart w:id="31" w:name="_Toc189322840"/>
      <w:r>
        <w:t>Bank of New Zealand Valuation Guidelines and Minimum Reporting Requirements</w:t>
      </w:r>
      <w:bookmarkEnd w:id="30"/>
      <w:bookmarkEnd w:id="31"/>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2" w:name="_Toc73019082"/>
      <w:bookmarkStart w:id="33" w:name="_Toc189322841"/>
      <w:r>
        <w:t>Nature of Property</w:t>
      </w:r>
      <w:bookmarkEnd w:id="32"/>
      <w:bookmarkEnd w:id="33"/>
      <w:r>
        <w:t xml:space="preserve"> </w:t>
      </w:r>
    </w:p>
    <w:p w14:paraId="6830C8E9" w14:textId="77777777" w:rsidR="00466875" w:rsidRDefault="00466875" w:rsidP="005E39C8">
      <w:pPr>
        <w:pStyle w:val="BodyText"/>
        <w:jc w:val="center"/>
        <w:rPr>
          <w:lang w:eastAsia="zh-CN"/>
        </w:rPr>
      </w:pPr>
    </w:p>
    <w:p w14:paraId="2129D8C6" w14:textId="77777777" w:rsidR="00466875" w:rsidRDefault="00466875" w:rsidP="005E39C8">
      <w:pPr>
        <w:pStyle w:val="BodyText"/>
        <w:jc w:val="center"/>
        <w:rPr>
          <w:lang w:eastAsia="zh-CN"/>
        </w:rPr>
      </w:pPr>
    </w:p>
    <w:tbl>
      <w:tblPr>
        <w:tblStyle w:val="TableGrid"/>
        <w:tblW w:w="0" w:type="auto"/>
        <w:tblInd w:w="850" w:type="dxa"/>
        <w:tblLook w:val="04A0" w:firstRow="1" w:lastRow="0" w:firstColumn="1" w:lastColumn="0" w:noHBand="0" w:noVBand="1"/>
      </w:tblPr>
      <w:tblGrid>
        <w:gridCol w:w="4388"/>
        <w:gridCol w:w="4561"/>
      </w:tblGrid>
      <w:tr w:rsidR="00466875" w14:paraId="40C8B226" w14:textId="77777777" w:rsidTr="00466875">
        <w:tc>
          <w:tcPr>
            <w:tcW w:w="4899" w:type="dxa"/>
          </w:tcPr>
          <w:p w14:paraId="76DE5CD4" w14:textId="36FA49ED" w:rsidR="00466875" w:rsidRDefault="00466875" w:rsidP="005E39C8">
            <w:pPr>
              <w:pStyle w:val="BodyText"/>
              <w:ind w:left="0"/>
              <w:jc w:val="center"/>
              <w:rPr>
                <w:lang w:eastAsia="zh-CN"/>
              </w:rPr>
            </w:pPr>
            <w:r w:rsidRPr="00BD4FB4">
              <w:t>{%</w:t>
            </w:r>
            <w:r>
              <w:t>Image</w:t>
            </w:r>
            <w:r w:rsidRPr="00BD4FB4">
              <w:t>_</w:t>
            </w:r>
            <w:r>
              <w:rPr>
                <w:lang w:val="en-US"/>
              </w:rPr>
              <w:t>NatureofProperty1</w:t>
            </w:r>
            <w:r w:rsidRPr="00BD4FB4">
              <w:t>}</w:t>
            </w:r>
            <w:r>
              <w:t xml:space="preserve">   </w:t>
            </w:r>
          </w:p>
        </w:tc>
        <w:tc>
          <w:tcPr>
            <w:tcW w:w="4900" w:type="dxa"/>
          </w:tcPr>
          <w:p w14:paraId="6BB8208D" w14:textId="77777777" w:rsidR="00466875" w:rsidRDefault="00466875" w:rsidP="00466875">
            <w:pPr>
              <w:pStyle w:val="BodyText"/>
              <w:jc w:val="center"/>
            </w:pPr>
            <w:r w:rsidRPr="00BD4FB4">
              <w:t>{%</w:t>
            </w:r>
            <w:r>
              <w:t>Image</w:t>
            </w:r>
            <w:r w:rsidRPr="00BD4FB4">
              <w:t>_</w:t>
            </w:r>
            <w:r>
              <w:rPr>
                <w:lang w:val="en-US"/>
              </w:rPr>
              <w:t>NatureofProperty2</w:t>
            </w:r>
            <w:r w:rsidRPr="00BD4FB4">
              <w:t>}</w:t>
            </w:r>
            <w:r>
              <w:t xml:space="preserve">   </w:t>
            </w:r>
          </w:p>
          <w:p w14:paraId="4B9C2873" w14:textId="77777777" w:rsidR="00466875" w:rsidRDefault="00466875" w:rsidP="005E39C8">
            <w:pPr>
              <w:pStyle w:val="BodyText"/>
              <w:ind w:left="0"/>
              <w:jc w:val="center"/>
              <w:rPr>
                <w:lang w:eastAsia="zh-CN"/>
              </w:rPr>
            </w:pPr>
          </w:p>
        </w:tc>
      </w:tr>
      <w:tr w:rsidR="00466875" w14:paraId="2E239752" w14:textId="77777777" w:rsidTr="00466875">
        <w:tc>
          <w:tcPr>
            <w:tcW w:w="4899" w:type="dxa"/>
          </w:tcPr>
          <w:p w14:paraId="6E6724A2" w14:textId="58BD0A23" w:rsidR="00466875" w:rsidRDefault="00466875" w:rsidP="005E39C8">
            <w:pPr>
              <w:pStyle w:val="BodyText"/>
              <w:ind w:left="0"/>
              <w:jc w:val="center"/>
              <w:rPr>
                <w:lang w:eastAsia="zh-CN"/>
              </w:rPr>
            </w:pPr>
            <w:r w:rsidRPr="00BD4FB4">
              <w:t>{%</w:t>
            </w:r>
            <w:r>
              <w:t>Image</w:t>
            </w:r>
            <w:r w:rsidRPr="00BD4FB4">
              <w:t>_</w:t>
            </w:r>
            <w:r>
              <w:rPr>
                <w:lang w:val="en-US"/>
              </w:rPr>
              <w:t>NatureofProperty3</w:t>
            </w:r>
            <w:r w:rsidRPr="00BD4FB4">
              <w:t>}</w:t>
            </w:r>
            <w:r>
              <w:t xml:space="preserve">     </w:t>
            </w:r>
          </w:p>
        </w:tc>
        <w:tc>
          <w:tcPr>
            <w:tcW w:w="4900" w:type="dxa"/>
          </w:tcPr>
          <w:p w14:paraId="5F302469" w14:textId="77777777" w:rsidR="00466875" w:rsidRDefault="00466875" w:rsidP="00466875">
            <w:pPr>
              <w:pStyle w:val="BodyText"/>
              <w:jc w:val="center"/>
              <w:rPr>
                <w:lang w:eastAsia="zh-CN"/>
              </w:rPr>
            </w:pPr>
            <w:r w:rsidRPr="00BD4FB4">
              <w:t>{%</w:t>
            </w:r>
            <w:r>
              <w:t>Image</w:t>
            </w:r>
            <w:r w:rsidRPr="00BD4FB4">
              <w:t>_</w:t>
            </w:r>
            <w:r>
              <w:rPr>
                <w:lang w:val="en-US"/>
              </w:rPr>
              <w:t>NatureofProperty4</w:t>
            </w:r>
            <w:r w:rsidRPr="00BD4FB4">
              <w:t>}</w:t>
            </w:r>
            <w:r>
              <w:t xml:space="preserve">   </w:t>
            </w:r>
          </w:p>
          <w:p w14:paraId="05F549F9" w14:textId="77777777" w:rsidR="00466875" w:rsidRDefault="00466875" w:rsidP="005E39C8">
            <w:pPr>
              <w:pStyle w:val="BodyText"/>
              <w:ind w:left="0"/>
              <w:jc w:val="center"/>
              <w:rPr>
                <w:lang w:eastAsia="zh-CN"/>
              </w:rPr>
            </w:pPr>
          </w:p>
        </w:tc>
      </w:tr>
    </w:tbl>
    <w:p w14:paraId="5C4EE709" w14:textId="77777777" w:rsidR="00466875" w:rsidRDefault="00466875" w:rsidP="005E39C8">
      <w:pPr>
        <w:pStyle w:val="BodyText"/>
        <w:jc w:val="center"/>
        <w:rPr>
          <w:lang w:eastAsia="zh-CN"/>
        </w:rPr>
      </w:pPr>
    </w:p>
    <w:p w14:paraId="58B47917" w14:textId="4086FC7B" w:rsidR="00642F84" w:rsidRDefault="00101B75" w:rsidP="005E39C8">
      <w:pPr>
        <w:pStyle w:val="BodyText"/>
      </w:pPr>
      <w:r w:rsidRPr="005E39C8">
        <w:t>[Replace_PropertySummary]</w:t>
      </w:r>
      <w:r w:rsidR="00642F84">
        <w:br w:type="page"/>
      </w:r>
    </w:p>
    <w:p w14:paraId="1E964F35" w14:textId="77777777" w:rsidR="005D7738" w:rsidRDefault="005D7738" w:rsidP="005D7738">
      <w:pPr>
        <w:pStyle w:val="Heading1"/>
      </w:pPr>
      <w:bookmarkStart w:id="34" w:name="_Toc73019083"/>
      <w:bookmarkStart w:id="35" w:name="_Toc189322842"/>
      <w:r>
        <w:lastRenderedPageBreak/>
        <w:t>Site Particulars</w:t>
      </w:r>
      <w:bookmarkEnd w:id="34"/>
      <w:bookmarkEnd w:id="35"/>
    </w:p>
    <w:p w14:paraId="076974A8" w14:textId="77777777" w:rsidR="005D7738" w:rsidRDefault="005D7738" w:rsidP="005D7738">
      <w:pPr>
        <w:pStyle w:val="Heading2"/>
      </w:pPr>
      <w:bookmarkStart w:id="36" w:name="_Toc73019084"/>
      <w:bookmarkStart w:id="37" w:name="_Toc189322843"/>
      <w:r>
        <w:t>Situation and Locality</w:t>
      </w:r>
      <w:bookmarkEnd w:id="36"/>
      <w:bookmarkEnd w:id="37"/>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Pr="005E39C8" w:rsidRDefault="00766371" w:rsidP="005E39C8">
      <w:pPr>
        <w:pStyle w:val="BodyText"/>
        <w:ind w:left="851"/>
        <w:rPr>
          <w:rFonts w:cstheme="minorHAnsi"/>
          <w:szCs w:val="18"/>
          <w:lang w:val="en-US"/>
        </w:rPr>
      </w:pPr>
      <w:r w:rsidRPr="005E39C8">
        <w:rPr>
          <w:rFonts w:cstheme="minorHAnsi"/>
          <w:szCs w:val="18"/>
          <w:lang w:val="en-US"/>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8" w:name="_Toc53065702"/>
      <w:bookmarkStart w:id="39" w:name="_Toc73019085"/>
      <w:bookmarkStart w:id="40" w:name="_Toc189322844"/>
      <w:r>
        <w:t>Legal Description and Interests</w:t>
      </w:r>
      <w:bookmarkEnd w:id="38"/>
      <w:bookmarkEnd w:id="39"/>
      <w:bookmarkEnd w:id="40"/>
    </w:p>
    <w:p w14:paraId="50A65CC6" w14:textId="293C280C"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[Replace_Title</w:t>
      </w:r>
      <w:r w:rsidR="00610FE8" w:rsidRPr="005E39C8">
        <w:rPr>
          <w:rFonts w:cstheme="minorHAnsi"/>
          <w:szCs w:val="18"/>
          <w:lang w:val="en-US" w:eastAsia="zh-CN"/>
        </w:rPr>
        <w:t>Brief</w:t>
      </w:r>
      <w:r w:rsidRPr="005E39C8">
        <w:rPr>
          <w:rFonts w:cstheme="minorHAnsi"/>
          <w:szCs w:val="18"/>
          <w:lang w:val="en-US"/>
        </w:rPr>
        <w:t xml:space="preserve">] </w:t>
      </w:r>
    </w:p>
    <w:p w14:paraId="30922A75" w14:textId="77777777" w:rsidR="00610FE8" w:rsidRPr="005E39C8"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p>
    <w:p w14:paraId="04CFABA8" w14:textId="32635EE4" w:rsidR="00DE5568" w:rsidRPr="005E39C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A [Replace_RecentOrProvided] search of the Identifier (Appendix A) reveals the property is subject to the following interests:</w:t>
      </w:r>
    </w:p>
    <w:p w14:paraId="1212E22C" w14:textId="2D933E74"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797B6FCC"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r w:rsidRPr="005E39C8">
        <w:rPr>
          <w:rFonts w:cstheme="minorHAnsi"/>
          <w:szCs w:val="18"/>
          <w:lang w:val="en-US"/>
        </w:rPr>
        <w:t>[Replace_TitleInterests]</w:t>
      </w:r>
    </w:p>
    <w:p w14:paraId="4AB90250"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p>
    <w:p w14:paraId="0F7CDFB2"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We note the current registered owner to be [Replace_TitleOwner] to whom the property transferred in «date» for the</w:t>
      </w:r>
    </w:p>
    <w:p w14:paraId="449E696F"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consideration of $«amount».</w:t>
      </w:r>
    </w:p>
    <w:p w14:paraId="24E06171" w14:textId="0C3FA2E4" w:rsidR="00177FCB" w:rsidRDefault="005E7870" w:rsidP="005E7870">
      <w:pPr>
        <w:pStyle w:val="BodyText"/>
        <w:ind w:left="851"/>
        <w:rPr>
          <w:rFonts w:cstheme="minorHAnsi"/>
          <w:szCs w:val="18"/>
          <w:lang w:val="en-US" w:eastAsia="zh-CN"/>
        </w:rPr>
      </w:pPr>
      <w:r w:rsidRPr="005E39C8">
        <w:rPr>
          <w:rFonts w:cstheme="minorHAnsi"/>
          <w:szCs w:val="18"/>
          <w:lang w:val="en-US"/>
        </w:rPr>
        <w:t>There are no other interests or encumbrances registered against the Identifier which would detrimentally affect the property's saleability or negotiability on today's open market.</w:t>
      </w:r>
    </w:p>
    <w:p w14:paraId="3A86D1F7" w14:textId="77777777" w:rsidR="005E39C8" w:rsidRPr="005E39C8" w:rsidRDefault="005E39C8" w:rsidP="005E7870">
      <w:pPr>
        <w:pStyle w:val="BodyText"/>
        <w:ind w:left="851"/>
        <w:rPr>
          <w:rFonts w:cstheme="minorHAnsi"/>
          <w:szCs w:val="18"/>
          <w:lang w:eastAsia="zh-CN"/>
        </w:rPr>
      </w:pPr>
    </w:p>
    <w:p w14:paraId="4F06E9CB" w14:textId="77777777" w:rsidR="00A04378" w:rsidRPr="00A04378" w:rsidRDefault="00A04378" w:rsidP="00A04378">
      <w:pPr>
        <w:pStyle w:val="Heading2"/>
      </w:pPr>
      <w:bookmarkStart w:id="41" w:name="_Toc53065703"/>
      <w:bookmarkStart w:id="42" w:name="_Toc73019086"/>
      <w:bookmarkStart w:id="43" w:name="_Toc189322845"/>
      <w:r w:rsidRPr="00A04378">
        <w:t>Site Description</w:t>
      </w:r>
      <w:bookmarkEnd w:id="41"/>
      <w:bookmarkEnd w:id="42"/>
      <w:bookmarkEnd w:id="43"/>
    </w:p>
    <w:p w14:paraId="58E25BE8" w14:textId="2544ACB7" w:rsidR="00C00949" w:rsidRPr="00C00949" w:rsidRDefault="00C00949" w:rsidP="00C00949">
      <w:pPr>
        <w:pStyle w:val="BodyText"/>
        <w:rPr>
          <w:rFonts w:ascii="Calibri" w:hAnsi="Calibri" w:cs="Calibri"/>
          <w:color w:val="6A74AF"/>
          <w:szCs w:val="18"/>
          <w:shd w:val="clear" w:color="auto" w:fill="D9DDF2"/>
        </w:rPr>
      </w:pPr>
      <w:r w:rsidRPr="00C00949">
        <w:rPr>
          <w:rFonts w:ascii="Calibri" w:hAnsi="Calibri" w:cs="Calibri"/>
          <w:color w:val="6A74AF"/>
          <w:szCs w:val="18"/>
          <w:shd w:val="clear" w:color="auto" w:fill="D9DDF2"/>
        </w:rPr>
        <w:t>{%Image_</w:t>
      </w:r>
      <w:r>
        <w:rPr>
          <w:rFonts w:ascii="Calibri" w:hAnsi="Calibri" w:cs="Calibri"/>
          <w:color w:val="6A74AF"/>
          <w:szCs w:val="18"/>
          <w:shd w:val="clear" w:color="auto" w:fill="D9DDF2"/>
        </w:rPr>
        <w:t>SiteDescription</w:t>
      </w:r>
      <w:r w:rsidRPr="00C00949">
        <w:rPr>
          <w:rFonts w:ascii="Calibri" w:hAnsi="Calibri" w:cs="Calibri"/>
          <w:color w:val="6A74AF"/>
          <w:szCs w:val="18"/>
          <w:shd w:val="clear" w:color="auto" w:fill="D9DDF2"/>
        </w:rPr>
        <w:t>1}</w:t>
      </w:r>
    </w:p>
    <w:p w14:paraId="61A863E4" w14:textId="5688CB0B" w:rsidR="00A04378" w:rsidRDefault="00AB447B" w:rsidP="00177FCB">
      <w:pPr>
        <w:pStyle w:val="BodyText"/>
        <w:jc w:val="both"/>
        <w:rPr>
          <w:rFonts w:cs="Arial"/>
          <w:noProof/>
          <w:lang w:val="en-US" w:eastAsia="zh-CN"/>
        </w:rPr>
      </w:pPr>
      <w:r>
        <w:rPr>
          <w:rFonts w:cs="Arial"/>
        </w:rPr>
        <w:t xml:space="preserve"> </w:t>
      </w:r>
      <w:r w:rsidR="00A04378">
        <w:rPr>
          <w:rFonts w:cs="Arial"/>
        </w:rPr>
        <w:t xml:space="preserve"> </w:t>
      </w:r>
      <w:r>
        <w:rPr>
          <w:rFonts w:cs="Arial"/>
          <w:noProof/>
          <w:lang w:val="en-US" w:eastAsia="zh-CN"/>
        </w:rPr>
        <w:t>[Replace_SiteDescription1]</w:t>
      </w:r>
    </w:p>
    <w:p w14:paraId="19942D7B" w14:textId="261AB63C" w:rsidR="00C00949" w:rsidRPr="00C00949" w:rsidRDefault="00C00949" w:rsidP="00C00949">
      <w:pPr>
        <w:pStyle w:val="BodyText"/>
        <w:rPr>
          <w:rFonts w:ascii="Calibri" w:hAnsi="Calibri" w:cs="Calibri"/>
          <w:color w:val="6A74AF"/>
          <w:szCs w:val="18"/>
          <w:shd w:val="clear" w:color="auto" w:fill="D9DDF2"/>
        </w:rPr>
      </w:pPr>
      <w:r w:rsidRPr="00C00949">
        <w:rPr>
          <w:rFonts w:ascii="Calibri" w:hAnsi="Calibri" w:cs="Calibri"/>
          <w:color w:val="6A74AF"/>
          <w:szCs w:val="18"/>
          <w:shd w:val="clear" w:color="auto" w:fill="D9DDF2"/>
        </w:rPr>
        <w:t>{%Image_</w:t>
      </w:r>
      <w:r>
        <w:rPr>
          <w:rFonts w:ascii="Calibri" w:hAnsi="Calibri" w:cs="Calibri"/>
          <w:color w:val="6A74AF"/>
          <w:szCs w:val="18"/>
          <w:shd w:val="clear" w:color="auto" w:fill="D9DDF2"/>
        </w:rPr>
        <w:t>SiteDescription2</w:t>
      </w:r>
      <w:r w:rsidRPr="00C00949">
        <w:rPr>
          <w:rFonts w:ascii="Calibri" w:hAnsi="Calibri" w:cs="Calibri"/>
          <w:color w:val="6A74AF"/>
          <w:szCs w:val="18"/>
          <w:shd w:val="clear" w:color="auto" w:fill="D9DDF2"/>
        </w:rPr>
        <w:t>}</w:t>
      </w:r>
    </w:p>
    <w:p w14:paraId="140CFD05" w14:textId="5A595B10" w:rsidR="005034F8" w:rsidRDefault="00AB447B" w:rsidP="00177FCB">
      <w:pPr>
        <w:pStyle w:val="BodyText"/>
        <w:jc w:val="both"/>
        <w:rPr>
          <w:rFonts w:cs="Arial"/>
        </w:rPr>
      </w:pPr>
      <w:r>
        <w:rPr>
          <w:rFonts w:cs="Arial"/>
        </w:rPr>
        <w:t xml:space="preserve"> </w:t>
      </w:r>
      <w:r w:rsidR="00A04378">
        <w:rPr>
          <w:rFonts w:cs="Arial"/>
        </w:rPr>
        <w:t xml:space="preserve"> </w:t>
      </w:r>
      <w:r>
        <w:rPr>
          <w:rFonts w:cs="Arial"/>
          <w:noProof/>
          <w:lang w:val="en-US" w:eastAsia="zh-CN"/>
        </w:rPr>
        <w:t>[Replace_SiteDescription2]</w:t>
      </w:r>
      <w:r w:rsidR="005034F8">
        <w:rPr>
          <w:rFonts w:cs="Arial"/>
        </w:rPr>
        <w:t>.</w:t>
      </w:r>
    </w:p>
    <w:p w14:paraId="51535E77" w14:textId="77777777" w:rsidR="00E7096C" w:rsidRDefault="00E7096C" w:rsidP="00177FCB">
      <w:pPr>
        <w:pStyle w:val="BodyText"/>
        <w:jc w:val="both"/>
        <w:rPr>
          <w:rFonts w:cs="Arial"/>
        </w:rPr>
      </w:pPr>
    </w:p>
    <w:p w14:paraId="065BD72C" w14:textId="02D3D227" w:rsidR="00E7096C" w:rsidRPr="00C00949" w:rsidRDefault="00AB447B" w:rsidP="00177FCB">
      <w:pPr>
        <w:pStyle w:val="BodyText"/>
        <w:jc w:val="both"/>
        <w:rPr>
          <w:rFonts w:cs="Arial"/>
          <w:lang w:val="en-US" w:eastAsia="zh-CN"/>
        </w:rPr>
      </w:pPr>
      <w:r>
        <w:rPr>
          <w:rFonts w:cs="Arial"/>
        </w:rPr>
        <w:t xml:space="preserve"> </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4" w:name="_Toc73019087"/>
      <w:bookmarkStart w:id="45" w:name="_Toc189322846"/>
      <w:r w:rsidRPr="00A04378">
        <w:t>Boundaries</w:t>
      </w:r>
      <w:bookmarkEnd w:id="44"/>
      <w:bookmarkEnd w:id="45"/>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6" w:name="_Toc73019088"/>
      <w:bookmarkStart w:id="47" w:name="_Toc189322847"/>
      <w:r w:rsidRPr="00A04378">
        <w:t>Land Stability</w:t>
      </w:r>
      <w:bookmarkEnd w:id="46"/>
      <w:bookmarkEnd w:id="47"/>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8" w:name="_Toc73019089"/>
      <w:bookmarkStart w:id="49" w:name="_Toc189322848"/>
      <w:r w:rsidRPr="00A04378">
        <w:t>Contamination</w:t>
      </w:r>
      <w:bookmarkEnd w:id="48"/>
      <w:bookmarkEnd w:id="49"/>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w:t>
      </w:r>
      <w:r w:rsidRPr="00A10D18">
        <w:lastRenderedPageBreak/>
        <w:t xml:space="preserve">the property that would cause loss in value.  No responsibility is assumed for any such conditions and the recipient of this 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0" w:name="_Toc73018456"/>
      <w:bookmarkStart w:id="51" w:name="_Toc83898411"/>
      <w:bookmarkStart w:id="52" w:name="_Toc189322849"/>
      <w:r>
        <w:t>Land Information Memorandum</w:t>
      </w:r>
      <w:bookmarkEnd w:id="50"/>
      <w:bookmarkEnd w:id="51"/>
      <w:bookmarkEnd w:id="52"/>
    </w:p>
    <w:p w14:paraId="35186D49" w14:textId="757EF600" w:rsidR="00B70D5F" w:rsidRDefault="007114BC" w:rsidP="009F36B9">
      <w:pPr>
        <w:pStyle w:val="BodyText"/>
        <w:jc w:val="both"/>
        <w:rPr>
          <w:lang w:val="en-GB"/>
        </w:rPr>
      </w:pPr>
      <w:r w:rsidRPr="005E39C8">
        <w:t>[Replace</w:t>
      </w:r>
      <w:r w:rsidR="00C44345" w:rsidRPr="005E39C8">
        <w:t>_LIM]</w:t>
      </w:r>
      <w:r w:rsidR="00C44345">
        <w:rPr>
          <w:highlight w:val="cyan"/>
        </w:rPr>
        <w:br/>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3" w:name="_Toc73019091"/>
      <w:bookmarkStart w:id="54" w:name="_Toc189322850"/>
      <w:r w:rsidRPr="006F1E53">
        <w:t>Statutory Valuation</w:t>
      </w:r>
      <w:bookmarkEnd w:id="53"/>
      <w:bookmarkEnd w:id="54"/>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3355"/>
      </w:tblGrid>
      <w:tr w:rsidR="00B70D5F" w:rsidRPr="002437FC" w14:paraId="6918702F" w14:textId="77777777" w:rsidTr="005E39C8">
        <w:trPr>
          <w:trHeight w:val="288"/>
        </w:trPr>
        <w:tc>
          <w:tcPr>
            <w:tcW w:w="3402" w:type="dxa"/>
          </w:tcPr>
          <w:p w14:paraId="01F11B50" w14:textId="77777777" w:rsidR="00B70D5F" w:rsidRPr="00977153" w:rsidRDefault="00B70D5F" w:rsidP="00A05CDC">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4A98F5BF" w14:textId="741A71C0" w:rsidR="00B70D5F" w:rsidRPr="00E86E49" w:rsidRDefault="00E86E49" w:rsidP="00A05CDC">
            <w:pPr>
              <w:tabs>
                <w:tab w:val="left" w:pos="310"/>
                <w:tab w:val="decimal" w:pos="1161"/>
              </w:tabs>
              <w:spacing w:before="20" w:after="20"/>
              <w:rPr>
                <w:rFonts w:cstheme="minorHAnsi"/>
                <w:lang w:val="en-US" w:eastAsia="zh-CN"/>
              </w:rPr>
            </w:pPr>
            <w:r>
              <w:rPr>
                <w:rFonts w:cstheme="minorHAnsi"/>
                <w:lang w:val="en-US" w:eastAsia="zh-CN"/>
              </w:rPr>
              <w:t>[Replace_LandValue</w:t>
            </w:r>
            <w:r w:rsidR="00D32888">
              <w:rPr>
                <w:rFonts w:cstheme="minorHAnsi"/>
                <w:lang w:val="en-US" w:eastAsia="zh-CN"/>
              </w:rPr>
              <w:t>FromWeb</w:t>
            </w:r>
            <w:r>
              <w:rPr>
                <w:rFonts w:cstheme="minorHAnsi"/>
                <w:lang w:val="en-US" w:eastAsia="zh-CN"/>
              </w:rPr>
              <w:t>]</w:t>
            </w:r>
          </w:p>
        </w:tc>
      </w:tr>
      <w:tr w:rsidR="00B70D5F" w:rsidRPr="002437FC" w14:paraId="228CB29B" w14:textId="77777777" w:rsidTr="005E39C8">
        <w:trPr>
          <w:trHeight w:val="288"/>
        </w:trPr>
        <w:tc>
          <w:tcPr>
            <w:tcW w:w="3402" w:type="dxa"/>
          </w:tcPr>
          <w:p w14:paraId="6994A612" w14:textId="77777777" w:rsidR="00B70D5F" w:rsidRPr="00977153" w:rsidRDefault="00B70D5F" w:rsidP="00A05CDC">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3F00F390" w14:textId="1D4C37BA" w:rsidR="00B70D5F" w:rsidRPr="00977153" w:rsidRDefault="00D32888" w:rsidP="00A05CDC">
            <w:pPr>
              <w:tabs>
                <w:tab w:val="left" w:pos="310"/>
                <w:tab w:val="decimal" w:pos="1161"/>
              </w:tabs>
              <w:spacing w:before="20" w:after="20"/>
              <w:rPr>
                <w:rFonts w:cstheme="minorHAnsi"/>
                <w:u w:val="single"/>
              </w:rPr>
            </w:pPr>
            <w:r>
              <w:rPr>
                <w:rFonts w:cstheme="minorHAnsi"/>
                <w:u w:val="single"/>
              </w:rPr>
              <w:t>[Replace_ValueofImprovementsFromWeb]</w:t>
            </w:r>
          </w:p>
        </w:tc>
      </w:tr>
      <w:tr w:rsidR="00B70D5F" w:rsidRPr="002437FC" w14:paraId="711A49FD" w14:textId="77777777" w:rsidTr="005E39C8">
        <w:trPr>
          <w:trHeight w:val="288"/>
        </w:trPr>
        <w:tc>
          <w:tcPr>
            <w:tcW w:w="3402" w:type="dxa"/>
          </w:tcPr>
          <w:p w14:paraId="0AACAF3E" w14:textId="77777777" w:rsidR="00B70D5F" w:rsidRPr="00977153" w:rsidRDefault="00B70D5F" w:rsidP="00A05CDC">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23759678" w14:textId="7A44EC80" w:rsidR="00B70D5F" w:rsidRPr="00977153" w:rsidRDefault="00D32888" w:rsidP="00A05CDC">
            <w:pPr>
              <w:tabs>
                <w:tab w:val="left" w:pos="310"/>
                <w:tab w:val="decimal" w:pos="1161"/>
              </w:tabs>
              <w:spacing w:before="20" w:after="20"/>
              <w:rPr>
                <w:rFonts w:cstheme="minorHAnsi"/>
                <w:b/>
              </w:rPr>
            </w:pPr>
            <w:r>
              <w:rPr>
                <w:rFonts w:cstheme="minorHAnsi"/>
                <w:b/>
              </w:rPr>
              <w:t>[Replace_RatingValuationFromWeb]</w:t>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rPr>
          <w:lang w:eastAsia="zh-CN"/>
        </w:rPr>
      </w:pPr>
      <w:r>
        <w:br w:type="page"/>
      </w:r>
    </w:p>
    <w:p w14:paraId="75CD1B37" w14:textId="77777777" w:rsidR="0078475C" w:rsidRPr="006F1E53" w:rsidRDefault="0078475C" w:rsidP="0078475C">
      <w:pPr>
        <w:pStyle w:val="Heading1"/>
      </w:pPr>
      <w:bookmarkStart w:id="55" w:name="_Toc189322851"/>
      <w:r>
        <w:lastRenderedPageBreak/>
        <w:t>Zoning and Town Planning</w:t>
      </w:r>
      <w:bookmarkEnd w:id="55"/>
    </w:p>
    <w:p w14:paraId="589A14D3" w14:textId="77777777" w:rsidR="005D7738" w:rsidRDefault="0078475C" w:rsidP="00A04378">
      <w:pPr>
        <w:pStyle w:val="Heading2"/>
      </w:pPr>
      <w:bookmarkStart w:id="56" w:name="_Toc189322852"/>
      <w:r>
        <w:t>Operative Zone</w:t>
      </w:r>
      <w:bookmarkEnd w:id="56"/>
    </w:p>
    <w:p w14:paraId="09603F3F" w14:textId="77777777" w:rsidR="009E49E3" w:rsidRPr="005E39C8" w:rsidRDefault="009E49E3" w:rsidP="005E39C8">
      <w:pPr>
        <w:pStyle w:val="BodyText"/>
        <w:jc w:val="both"/>
      </w:pPr>
      <w:r w:rsidRPr="005E39C8">
        <w:t>[Replace_Zone]</w:t>
      </w:r>
    </w:p>
    <w:p w14:paraId="4C670E1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289500D2"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Overlays</w:t>
      </w:r>
    </w:p>
    <w:p w14:paraId="774D380D"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«data»</w:t>
      </w:r>
    </w:p>
    <w:p w14:paraId="686C3AAA"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1B1373D6"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Controls</w:t>
      </w:r>
    </w:p>
    <w:p w14:paraId="544F97AE"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«data»</w:t>
      </w:r>
    </w:p>
    <w:p w14:paraId="0C7ADE3B"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60AC461D"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Designations</w:t>
      </w:r>
    </w:p>
    <w:p w14:paraId="280F8783" w14:textId="4C0AA7B7" w:rsidR="0078475C" w:rsidRDefault="009E49E3" w:rsidP="009E49E3">
      <w:pPr>
        <w:pStyle w:val="BodyText"/>
        <w:jc w:val="both"/>
        <w:rPr>
          <w:rFonts w:cstheme="minorHAnsi"/>
          <w:szCs w:val="18"/>
          <w:lang w:val="en-US" w:eastAsia="zh-CN"/>
        </w:rPr>
      </w:pPr>
      <w:r w:rsidRPr="005E39C8">
        <w:rPr>
          <w:rFonts w:cstheme="minorHAnsi"/>
          <w:szCs w:val="18"/>
          <w:lang w:val="en-US"/>
        </w:rPr>
        <w:t>«data»</w:t>
      </w:r>
    </w:p>
    <w:p w14:paraId="74DA2022" w14:textId="77777777" w:rsidR="005E39C8" w:rsidRPr="005E39C8" w:rsidRDefault="005E39C8" w:rsidP="009E49E3">
      <w:pPr>
        <w:pStyle w:val="BodyText"/>
        <w:jc w:val="both"/>
        <w:rPr>
          <w:rFonts w:cstheme="minorHAnsi"/>
          <w:noProof/>
          <w:szCs w:val="18"/>
          <w:lang w:eastAsia="zh-CN"/>
        </w:rPr>
      </w:pPr>
    </w:p>
    <w:p w14:paraId="76CE80F5" w14:textId="77777777" w:rsidR="0078475C" w:rsidRDefault="0078475C" w:rsidP="0078475C">
      <w:pPr>
        <w:pStyle w:val="Heading2"/>
      </w:pPr>
      <w:bookmarkStart w:id="57" w:name="_Toc189322853"/>
      <w:r>
        <w:t>Plan Change 78:  Intensification</w:t>
      </w:r>
      <w:bookmarkEnd w:id="57"/>
    </w:p>
    <w:p w14:paraId="47F5E1A2" w14:textId="1B90F3C3" w:rsidR="00C44345" w:rsidRPr="00007350" w:rsidRDefault="00C44345" w:rsidP="00724A66">
      <w:pPr>
        <w:pStyle w:val="BodyText"/>
        <w:ind w:left="1441" w:hanging="590"/>
        <w:rPr>
          <w:rFonts w:cstheme="minorHAnsi"/>
          <w:noProof/>
        </w:rPr>
      </w:pPr>
      <w:r w:rsidRPr="00007350">
        <w:rPr>
          <w:rFonts w:cstheme="minorHAnsi"/>
          <w:noProof/>
        </w:rPr>
        <w:t>[</w:t>
      </w:r>
      <w:r w:rsidR="007114BC" w:rsidRPr="00007350">
        <w:rPr>
          <w:rFonts w:cstheme="minorHAnsi"/>
          <w:noProof/>
        </w:rPr>
        <w:t>Replace</w:t>
      </w:r>
      <w:r w:rsidRPr="00007350">
        <w:rPr>
          <w:rFonts w:cstheme="minorHAns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8" w:name="_Toc73019092"/>
      <w:bookmarkStart w:id="59" w:name="_Toc189322854"/>
      <w:r w:rsidRPr="006F1E53">
        <w:lastRenderedPageBreak/>
        <w:t>Description of Improvements</w:t>
      </w:r>
      <w:bookmarkEnd w:id="58"/>
      <w:bookmarkEnd w:id="59"/>
    </w:p>
    <w:p w14:paraId="4A0B093A" w14:textId="77777777" w:rsidR="006F1E53" w:rsidRPr="006F1E53" w:rsidRDefault="006F1E53" w:rsidP="006F1E53">
      <w:pPr>
        <w:pStyle w:val="Heading2"/>
      </w:pPr>
      <w:bookmarkStart w:id="60" w:name="_Toc73019093"/>
      <w:bookmarkStart w:id="61" w:name="_Toc189322855"/>
      <w:r w:rsidRPr="006F1E53">
        <w:t>General</w:t>
      </w:r>
      <w:bookmarkEnd w:id="60"/>
      <w:bookmarkEnd w:id="61"/>
    </w:p>
    <w:p w14:paraId="236C33B7" w14:textId="4E73B220" w:rsidR="00177FCB" w:rsidRDefault="007F4205" w:rsidP="00177FCB">
      <w:pPr>
        <w:pStyle w:val="BodyText"/>
        <w:jc w:val="both"/>
        <w:rPr>
          <w:szCs w:val="18"/>
          <w:lang w:eastAsia="zh-CN"/>
        </w:rPr>
      </w:pPr>
      <w:r w:rsidRPr="005E39C8">
        <w:rPr>
          <w:szCs w:val="18"/>
        </w:rPr>
        <w:t>[Replace_GeneralDescription]</w:t>
      </w:r>
    </w:p>
    <w:p w14:paraId="29B5CA31" w14:textId="77777777" w:rsidR="005E39C8" w:rsidRPr="005E39C8" w:rsidRDefault="005E39C8" w:rsidP="00177FCB">
      <w:pPr>
        <w:pStyle w:val="BodyText"/>
        <w:jc w:val="both"/>
        <w:rPr>
          <w:szCs w:val="18"/>
          <w:lang w:eastAsia="zh-CN"/>
        </w:rPr>
      </w:pPr>
    </w:p>
    <w:p w14:paraId="0908BF89" w14:textId="77777777" w:rsidR="006F1E53" w:rsidRDefault="006F1E53" w:rsidP="006F1E53">
      <w:pPr>
        <w:pStyle w:val="Heading2"/>
      </w:pPr>
      <w:bookmarkStart w:id="62" w:name="_Toc73019094"/>
      <w:bookmarkStart w:id="63" w:name="_Toc189322856"/>
      <w:r>
        <w:t>Floor Areas</w:t>
      </w:r>
      <w:bookmarkEnd w:id="62"/>
      <w:bookmarkEnd w:id="63"/>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Pr="007F4205" w:rsidRDefault="006623C0" w:rsidP="00177FCB">
      <w:pPr>
        <w:pStyle w:val="BodyText"/>
        <w:jc w:val="both"/>
        <w:rPr>
          <w:noProof/>
          <w:lang w:val="en-US" w:eastAsia="zh-CN"/>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4" w:name="_Toc73019095"/>
      <w:bookmarkStart w:id="65" w:name="_Toc189322857"/>
      <w:r w:rsidRPr="006F1E53">
        <w:t>Construction</w:t>
      </w:r>
      <w:bookmarkEnd w:id="64"/>
      <w:bookmarkEnd w:id="65"/>
    </w:p>
    <w:p w14:paraId="07862B23" w14:textId="7D80B139" w:rsidR="006F1E53" w:rsidRDefault="005B6CE6" w:rsidP="00177FCB">
      <w:pPr>
        <w:pStyle w:val="BodyText"/>
        <w:jc w:val="both"/>
        <w:rPr>
          <w:noProof/>
        </w:rPr>
      </w:pPr>
      <w:r>
        <w:t>[Replace_ConstructionBrief]</w:t>
      </w:r>
    </w:p>
    <w:p w14:paraId="413198D5" w14:textId="77777777" w:rsidR="00177FCB" w:rsidRPr="00A10D18" w:rsidRDefault="00177FCB" w:rsidP="00A10D18">
      <w:pPr>
        <w:pStyle w:val="BodyText"/>
      </w:pPr>
    </w:p>
    <w:p w14:paraId="2DD73ADD" w14:textId="6E1A27A6" w:rsidR="00B051E9" w:rsidRDefault="00A10D18" w:rsidP="00B051E9">
      <w:pPr>
        <w:pStyle w:val="Heading2"/>
      </w:pPr>
      <w:bookmarkStart w:id="66" w:name="_Toc73019096"/>
      <w:bookmarkStart w:id="67" w:name="_Toc189322858"/>
      <w:r w:rsidRPr="00A10D18">
        <w:t>Layout/Amenities</w:t>
      </w:r>
      <w:bookmarkEnd w:id="66"/>
      <w:bookmarkEnd w:id="67"/>
    </w:p>
    <w:tbl>
      <w:tblPr>
        <w:tblStyle w:val="TableGrid"/>
        <w:tblW w:w="0" w:type="auto"/>
        <w:tblInd w:w="850" w:type="dxa"/>
        <w:tblLook w:val="04A0" w:firstRow="1" w:lastRow="0" w:firstColumn="1" w:lastColumn="0" w:noHBand="0" w:noVBand="1"/>
      </w:tblPr>
      <w:tblGrid>
        <w:gridCol w:w="2287"/>
        <w:gridCol w:w="6662"/>
      </w:tblGrid>
      <w:tr w:rsidR="00482D0F" w14:paraId="62E6B5BF" w14:textId="77777777" w:rsidTr="00482D0F">
        <w:tc>
          <w:tcPr>
            <w:tcW w:w="2287" w:type="dxa"/>
          </w:tcPr>
          <w:p w14:paraId="67D9894B" w14:textId="1CFB6CC7" w:rsidR="00482D0F" w:rsidRDefault="00482D0F" w:rsidP="00F63ED4">
            <w:pPr>
              <w:pStyle w:val="BodyText"/>
              <w:ind w:left="0"/>
              <w:jc w:val="center"/>
            </w:pPr>
            <w:r>
              <w:rPr>
                <w:rFonts w:hint="eastAsia"/>
                <w:lang w:eastAsia="zh-CN"/>
              </w:rPr>
              <w:t>Room Name</w:t>
            </w:r>
          </w:p>
        </w:tc>
        <w:tc>
          <w:tcPr>
            <w:tcW w:w="6662" w:type="dxa"/>
          </w:tcPr>
          <w:p w14:paraId="1F74E7A0" w14:textId="49562862" w:rsidR="00482D0F" w:rsidRPr="00482D0F" w:rsidRDefault="00482D0F" w:rsidP="00F63ED4">
            <w:pPr>
              <w:pStyle w:val="BodyText"/>
              <w:ind w:left="0"/>
              <w:jc w:val="center"/>
              <w:rPr>
                <w:lang w:val="en-US"/>
              </w:rPr>
            </w:pPr>
            <w:r>
              <w:rPr>
                <w:rFonts w:hint="eastAsia"/>
                <w:lang w:eastAsia="zh-CN"/>
              </w:rPr>
              <w:t>Room Amenit</w:t>
            </w:r>
            <w:r>
              <w:rPr>
                <w:lang w:eastAsia="zh-CN"/>
              </w:rPr>
              <w:t>es</w:t>
            </w:r>
          </w:p>
        </w:tc>
      </w:tr>
      <w:tr w:rsidR="00482D0F" w14:paraId="6DCA657B" w14:textId="77777777" w:rsidTr="00482D0F">
        <w:tc>
          <w:tcPr>
            <w:tcW w:w="2287" w:type="dxa"/>
          </w:tcPr>
          <w:p w14:paraId="47D74B4F" w14:textId="5252E390" w:rsidR="00482D0F" w:rsidRPr="00670727" w:rsidRDefault="00482D0F" w:rsidP="00670727">
            <w:pPr>
              <w:pStyle w:val="BodyText"/>
              <w:ind w:left="0"/>
              <w:rPr>
                <w:rFonts w:ascii="Calibri" w:hAnsi="Calibri" w:cs="Calibri"/>
                <w:sz w:val="15"/>
                <w:szCs w:val="15"/>
              </w:rPr>
            </w:pPr>
            <w:r w:rsidRPr="00670727">
              <w:rPr>
                <w:rFonts w:ascii="Calibri" w:hAnsi="Calibri" w:cs="Calibri"/>
                <w:color w:val="6A6A6A"/>
                <w:sz w:val="15"/>
                <w:szCs w:val="15"/>
              </w:rPr>
              <w:t>[Replace_RoomOptionName1]</w:t>
            </w:r>
          </w:p>
        </w:tc>
        <w:tc>
          <w:tcPr>
            <w:tcW w:w="6662" w:type="dxa"/>
          </w:tcPr>
          <w:p w14:paraId="2970F742" w14:textId="4812F041" w:rsidR="00482D0F" w:rsidRPr="00670727" w:rsidRDefault="00482D0F" w:rsidP="00482D0F">
            <w:pPr>
              <w:pStyle w:val="BodyText"/>
              <w:ind w:left="0"/>
              <w:rPr>
                <w:rFonts w:ascii="Calibri" w:hAnsi="Calibri" w:cs="Calibri"/>
                <w:sz w:val="15"/>
                <w:szCs w:val="15"/>
              </w:rPr>
            </w:pPr>
            <w:r w:rsidRPr="00670727">
              <w:rPr>
                <w:rFonts w:ascii="Calibri" w:hAnsi="Calibri" w:cs="Calibri"/>
                <w:color w:val="6A6A6A"/>
                <w:sz w:val="15"/>
                <w:szCs w:val="15"/>
              </w:rPr>
              <w:t>[Replace_RoomOptionText1]</w:t>
            </w:r>
          </w:p>
        </w:tc>
      </w:tr>
      <w:tr w:rsidR="00482D0F" w14:paraId="36DF0B5F" w14:textId="77777777" w:rsidTr="00482D0F">
        <w:tc>
          <w:tcPr>
            <w:tcW w:w="2287" w:type="dxa"/>
          </w:tcPr>
          <w:p w14:paraId="08A41CF8" w14:textId="455D11C9" w:rsidR="00482D0F" w:rsidRPr="00670727" w:rsidRDefault="00482D0F" w:rsidP="00670727">
            <w:pPr>
              <w:pStyle w:val="BodyText"/>
              <w:ind w:left="0"/>
              <w:rPr>
                <w:sz w:val="15"/>
                <w:szCs w:val="15"/>
              </w:rPr>
            </w:pPr>
            <w:r w:rsidRPr="00670727">
              <w:rPr>
                <w:rFonts w:ascii="Calibri" w:hAnsi="Calibri" w:cs="Calibri"/>
                <w:color w:val="6A6A6A"/>
                <w:sz w:val="15"/>
                <w:szCs w:val="15"/>
              </w:rPr>
              <w:t>[Replace_RoomOptionName2]</w:t>
            </w:r>
          </w:p>
        </w:tc>
        <w:tc>
          <w:tcPr>
            <w:tcW w:w="6662" w:type="dxa"/>
          </w:tcPr>
          <w:p w14:paraId="1AF7FE2F" w14:textId="6EE27DC6" w:rsidR="00482D0F" w:rsidRPr="00670727" w:rsidRDefault="00482D0F" w:rsidP="00482D0F">
            <w:pPr>
              <w:pStyle w:val="BodyText"/>
              <w:ind w:left="0"/>
              <w:rPr>
                <w:sz w:val="15"/>
                <w:szCs w:val="15"/>
              </w:rPr>
            </w:pPr>
            <w:r w:rsidRPr="00670727">
              <w:rPr>
                <w:rFonts w:ascii="Calibri" w:hAnsi="Calibri" w:cs="Calibri"/>
                <w:color w:val="6A6A6A"/>
                <w:sz w:val="15"/>
                <w:szCs w:val="15"/>
              </w:rPr>
              <w:t>[Replace_RoomOptionText2]</w:t>
            </w:r>
          </w:p>
        </w:tc>
      </w:tr>
      <w:tr w:rsidR="00482D0F" w14:paraId="2C6DFCCF" w14:textId="77777777" w:rsidTr="00482D0F">
        <w:tc>
          <w:tcPr>
            <w:tcW w:w="2287" w:type="dxa"/>
          </w:tcPr>
          <w:p w14:paraId="25C3FB21" w14:textId="37EB1B8E" w:rsidR="00482D0F" w:rsidRPr="00670727" w:rsidRDefault="00482D0F" w:rsidP="00670727">
            <w:pPr>
              <w:pStyle w:val="BodyText"/>
              <w:ind w:left="0"/>
              <w:rPr>
                <w:sz w:val="15"/>
                <w:szCs w:val="15"/>
              </w:rPr>
            </w:pPr>
            <w:r w:rsidRPr="00670727">
              <w:rPr>
                <w:rFonts w:ascii="Calibri" w:hAnsi="Calibri" w:cs="Calibri"/>
                <w:color w:val="6A6A6A"/>
                <w:sz w:val="15"/>
                <w:szCs w:val="15"/>
              </w:rPr>
              <w:t>[Replace_RoomOptionName3]</w:t>
            </w:r>
          </w:p>
        </w:tc>
        <w:tc>
          <w:tcPr>
            <w:tcW w:w="6662" w:type="dxa"/>
          </w:tcPr>
          <w:p w14:paraId="6A85DCA1" w14:textId="58F54290" w:rsidR="00482D0F" w:rsidRPr="00670727" w:rsidRDefault="00482D0F" w:rsidP="00482D0F">
            <w:pPr>
              <w:pStyle w:val="BodyText"/>
              <w:ind w:left="0"/>
              <w:rPr>
                <w:sz w:val="15"/>
                <w:szCs w:val="15"/>
              </w:rPr>
            </w:pPr>
            <w:r w:rsidRPr="00670727">
              <w:rPr>
                <w:rFonts w:ascii="Calibri" w:hAnsi="Calibri" w:cs="Calibri"/>
                <w:color w:val="6A6A6A"/>
                <w:sz w:val="15"/>
                <w:szCs w:val="15"/>
              </w:rPr>
              <w:t>[Replace_RoomOptionText3]</w:t>
            </w:r>
          </w:p>
        </w:tc>
      </w:tr>
      <w:tr w:rsidR="00482D0F" w14:paraId="34EE5812" w14:textId="77777777" w:rsidTr="00482D0F">
        <w:tc>
          <w:tcPr>
            <w:tcW w:w="2287" w:type="dxa"/>
          </w:tcPr>
          <w:p w14:paraId="12884F65" w14:textId="28210990" w:rsidR="00482D0F" w:rsidRPr="00670727" w:rsidRDefault="00482D0F" w:rsidP="00670727">
            <w:pPr>
              <w:pStyle w:val="BodyText"/>
              <w:ind w:left="0"/>
              <w:rPr>
                <w:sz w:val="15"/>
                <w:szCs w:val="15"/>
              </w:rPr>
            </w:pPr>
            <w:r w:rsidRPr="00670727">
              <w:rPr>
                <w:rFonts w:ascii="Calibri" w:hAnsi="Calibri" w:cs="Calibri"/>
                <w:color w:val="6A6A6A"/>
                <w:sz w:val="15"/>
                <w:szCs w:val="15"/>
              </w:rPr>
              <w:t>[Replace_RoomOptionName4]</w:t>
            </w:r>
          </w:p>
        </w:tc>
        <w:tc>
          <w:tcPr>
            <w:tcW w:w="6662" w:type="dxa"/>
          </w:tcPr>
          <w:p w14:paraId="125A8007" w14:textId="3BA9638B" w:rsidR="00482D0F" w:rsidRPr="00670727" w:rsidRDefault="00482D0F" w:rsidP="00482D0F">
            <w:pPr>
              <w:pStyle w:val="BodyText"/>
              <w:ind w:left="0"/>
              <w:rPr>
                <w:sz w:val="15"/>
                <w:szCs w:val="15"/>
              </w:rPr>
            </w:pPr>
            <w:r w:rsidRPr="00670727">
              <w:rPr>
                <w:rFonts w:ascii="Calibri" w:hAnsi="Calibri" w:cs="Calibri"/>
                <w:color w:val="6A6A6A"/>
                <w:sz w:val="15"/>
                <w:szCs w:val="15"/>
              </w:rPr>
              <w:t>[Replace_RoomOptionText4]</w:t>
            </w:r>
          </w:p>
        </w:tc>
      </w:tr>
      <w:tr w:rsidR="00482D0F" w14:paraId="23A7F4CA" w14:textId="77777777" w:rsidTr="00482D0F">
        <w:tc>
          <w:tcPr>
            <w:tcW w:w="2287" w:type="dxa"/>
          </w:tcPr>
          <w:p w14:paraId="36B587FA" w14:textId="2D334B39" w:rsidR="00482D0F" w:rsidRPr="00670727" w:rsidRDefault="00482D0F" w:rsidP="00670727">
            <w:pPr>
              <w:pStyle w:val="BodyText"/>
              <w:ind w:left="0"/>
              <w:rPr>
                <w:sz w:val="15"/>
                <w:szCs w:val="15"/>
              </w:rPr>
            </w:pPr>
            <w:r w:rsidRPr="00670727">
              <w:rPr>
                <w:rFonts w:ascii="Calibri" w:hAnsi="Calibri" w:cs="Calibri"/>
                <w:color w:val="6A6A6A"/>
                <w:sz w:val="15"/>
                <w:szCs w:val="15"/>
              </w:rPr>
              <w:t>[Replace_RoomOptionName5]</w:t>
            </w:r>
          </w:p>
        </w:tc>
        <w:tc>
          <w:tcPr>
            <w:tcW w:w="6662" w:type="dxa"/>
          </w:tcPr>
          <w:p w14:paraId="6D2E48B3" w14:textId="357F911C" w:rsidR="00482D0F" w:rsidRPr="00670727" w:rsidRDefault="00482D0F" w:rsidP="00482D0F">
            <w:pPr>
              <w:pStyle w:val="BodyText"/>
              <w:ind w:left="0"/>
              <w:rPr>
                <w:sz w:val="15"/>
                <w:szCs w:val="15"/>
              </w:rPr>
            </w:pPr>
            <w:r w:rsidRPr="00670727">
              <w:rPr>
                <w:rFonts w:ascii="Calibri" w:hAnsi="Calibri" w:cs="Calibri"/>
                <w:color w:val="6A6A6A"/>
                <w:sz w:val="15"/>
                <w:szCs w:val="15"/>
              </w:rPr>
              <w:t>[Replace_RoomOptionText5]</w:t>
            </w:r>
          </w:p>
        </w:tc>
      </w:tr>
      <w:tr w:rsidR="00482D0F" w14:paraId="6CFFB434" w14:textId="77777777" w:rsidTr="00482D0F">
        <w:tc>
          <w:tcPr>
            <w:tcW w:w="2287" w:type="dxa"/>
          </w:tcPr>
          <w:p w14:paraId="7D66A34D" w14:textId="6ED449FF" w:rsidR="00482D0F" w:rsidRPr="00670727" w:rsidRDefault="00482D0F" w:rsidP="00670727">
            <w:pPr>
              <w:pStyle w:val="BodyText"/>
              <w:ind w:left="0"/>
              <w:rPr>
                <w:sz w:val="15"/>
                <w:szCs w:val="15"/>
              </w:rPr>
            </w:pPr>
            <w:r w:rsidRPr="00670727">
              <w:rPr>
                <w:rFonts w:ascii="Calibri" w:hAnsi="Calibri" w:cs="Calibri"/>
                <w:color w:val="6A6A6A"/>
                <w:sz w:val="15"/>
                <w:szCs w:val="15"/>
              </w:rPr>
              <w:t>[Replace_RoomOptionName6]</w:t>
            </w:r>
          </w:p>
        </w:tc>
        <w:tc>
          <w:tcPr>
            <w:tcW w:w="6662" w:type="dxa"/>
          </w:tcPr>
          <w:p w14:paraId="6593AA78" w14:textId="5579028E" w:rsidR="00482D0F" w:rsidRPr="00670727" w:rsidRDefault="00482D0F" w:rsidP="00482D0F">
            <w:pPr>
              <w:pStyle w:val="BodyText"/>
              <w:ind w:left="0"/>
              <w:rPr>
                <w:sz w:val="15"/>
                <w:szCs w:val="15"/>
              </w:rPr>
            </w:pPr>
            <w:r w:rsidRPr="00670727">
              <w:rPr>
                <w:rFonts w:ascii="Calibri" w:hAnsi="Calibri" w:cs="Calibri"/>
                <w:color w:val="6A6A6A"/>
                <w:sz w:val="15"/>
                <w:szCs w:val="15"/>
              </w:rPr>
              <w:t>[Replace_RoomOptionText6]</w:t>
            </w:r>
          </w:p>
        </w:tc>
      </w:tr>
      <w:tr w:rsidR="00482D0F" w14:paraId="1C6F36A2" w14:textId="77777777" w:rsidTr="00482D0F">
        <w:tc>
          <w:tcPr>
            <w:tcW w:w="2287" w:type="dxa"/>
          </w:tcPr>
          <w:p w14:paraId="28B11D56" w14:textId="48AF2345" w:rsidR="00482D0F" w:rsidRPr="00670727" w:rsidRDefault="00482D0F" w:rsidP="00670727">
            <w:pPr>
              <w:pStyle w:val="BodyText"/>
              <w:ind w:left="0"/>
              <w:rPr>
                <w:sz w:val="15"/>
                <w:szCs w:val="15"/>
              </w:rPr>
            </w:pPr>
            <w:r w:rsidRPr="00670727">
              <w:rPr>
                <w:rFonts w:ascii="Calibri" w:hAnsi="Calibri" w:cs="Calibri"/>
                <w:color w:val="6A6A6A"/>
                <w:sz w:val="15"/>
                <w:szCs w:val="15"/>
              </w:rPr>
              <w:t>[Replace_RoomOptionName7]</w:t>
            </w:r>
          </w:p>
        </w:tc>
        <w:tc>
          <w:tcPr>
            <w:tcW w:w="6662" w:type="dxa"/>
          </w:tcPr>
          <w:p w14:paraId="2DBF3C0B" w14:textId="7994E2DE" w:rsidR="00482D0F" w:rsidRPr="00670727" w:rsidRDefault="00482D0F" w:rsidP="00482D0F">
            <w:pPr>
              <w:pStyle w:val="BodyText"/>
              <w:ind w:left="0"/>
              <w:rPr>
                <w:sz w:val="15"/>
                <w:szCs w:val="15"/>
              </w:rPr>
            </w:pPr>
            <w:r w:rsidRPr="00670727">
              <w:rPr>
                <w:rFonts w:ascii="Calibri" w:hAnsi="Calibri" w:cs="Calibri"/>
                <w:color w:val="6A6A6A"/>
                <w:sz w:val="15"/>
                <w:szCs w:val="15"/>
              </w:rPr>
              <w:t>[Replace_RoomOptionText7]</w:t>
            </w:r>
          </w:p>
        </w:tc>
      </w:tr>
      <w:tr w:rsidR="00482D0F" w14:paraId="0C83FCED" w14:textId="77777777" w:rsidTr="00482D0F">
        <w:tc>
          <w:tcPr>
            <w:tcW w:w="2287" w:type="dxa"/>
          </w:tcPr>
          <w:p w14:paraId="036DD892" w14:textId="6168862E"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[Replace_RoomOptionName8]</w:t>
            </w:r>
          </w:p>
        </w:tc>
        <w:tc>
          <w:tcPr>
            <w:tcW w:w="6662" w:type="dxa"/>
          </w:tcPr>
          <w:p w14:paraId="281A1AD4" w14:textId="571BAB38"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[Replace_RoomOptionText8]</w:t>
            </w:r>
          </w:p>
        </w:tc>
      </w:tr>
      <w:tr w:rsidR="00482D0F" w14:paraId="7D2251F0" w14:textId="77777777" w:rsidTr="00482D0F">
        <w:tc>
          <w:tcPr>
            <w:tcW w:w="2287" w:type="dxa"/>
          </w:tcPr>
          <w:p w14:paraId="3E8AD5A2" w14:textId="03D3F41C"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[Replace_RoomOptionName9]</w:t>
            </w:r>
          </w:p>
        </w:tc>
        <w:tc>
          <w:tcPr>
            <w:tcW w:w="6662" w:type="dxa"/>
          </w:tcPr>
          <w:p w14:paraId="6F3270E7" w14:textId="0039C2C7"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[Replace_RoomOptionText9]</w:t>
            </w:r>
          </w:p>
        </w:tc>
      </w:tr>
      <w:tr w:rsidR="00482D0F" w14:paraId="14A4D46C" w14:textId="77777777" w:rsidTr="00482D0F">
        <w:tc>
          <w:tcPr>
            <w:tcW w:w="2287" w:type="dxa"/>
          </w:tcPr>
          <w:p w14:paraId="28AE6657" w14:textId="7144067D"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[Replace_RoomOptionName10]</w:t>
            </w:r>
          </w:p>
        </w:tc>
        <w:tc>
          <w:tcPr>
            <w:tcW w:w="6662" w:type="dxa"/>
          </w:tcPr>
          <w:p w14:paraId="4598DEB6" w14:textId="56B5B2F1"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[Replace_RoomOptionText10]</w:t>
            </w:r>
          </w:p>
        </w:tc>
      </w:tr>
      <w:tr w:rsidR="00482D0F" w14:paraId="1983F886" w14:textId="77777777" w:rsidTr="00482D0F">
        <w:tc>
          <w:tcPr>
            <w:tcW w:w="2287" w:type="dxa"/>
          </w:tcPr>
          <w:p w14:paraId="1275E0B8" w14:textId="078D9A89"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[Replace_RoomOptionName11]</w:t>
            </w:r>
          </w:p>
        </w:tc>
        <w:tc>
          <w:tcPr>
            <w:tcW w:w="6662" w:type="dxa"/>
          </w:tcPr>
          <w:p w14:paraId="4F3AB022" w14:textId="0AB2036D"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[Replace_RoomOptionText11]</w:t>
            </w:r>
          </w:p>
        </w:tc>
      </w:tr>
      <w:tr w:rsidR="00482D0F" w14:paraId="6FAF4B0E" w14:textId="77777777" w:rsidTr="00482D0F">
        <w:tc>
          <w:tcPr>
            <w:tcW w:w="2287" w:type="dxa"/>
          </w:tcPr>
          <w:p w14:paraId="76E1DCEE" w14:textId="2CF413F9"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[Replace_RoomOptionName12]</w:t>
            </w:r>
          </w:p>
        </w:tc>
        <w:tc>
          <w:tcPr>
            <w:tcW w:w="6662" w:type="dxa"/>
          </w:tcPr>
          <w:p w14:paraId="51E595C3" w14:textId="4C763CE9"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[Replace_RoomOptionText12]</w:t>
            </w:r>
          </w:p>
        </w:tc>
      </w:tr>
      <w:tr w:rsidR="00482D0F" w14:paraId="2A64ED43" w14:textId="77777777" w:rsidTr="00482D0F">
        <w:tc>
          <w:tcPr>
            <w:tcW w:w="2287" w:type="dxa"/>
          </w:tcPr>
          <w:p w14:paraId="32DF4389" w14:textId="7584049C"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[Replace_RoomOptionName13]</w:t>
            </w:r>
          </w:p>
        </w:tc>
        <w:tc>
          <w:tcPr>
            <w:tcW w:w="6662" w:type="dxa"/>
          </w:tcPr>
          <w:p w14:paraId="3A2EA461" w14:textId="22803FBD"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[Replace_RoomOptionText13]</w:t>
            </w:r>
          </w:p>
        </w:tc>
      </w:tr>
      <w:tr w:rsidR="00482D0F" w14:paraId="709CA46D" w14:textId="77777777" w:rsidTr="00482D0F">
        <w:tc>
          <w:tcPr>
            <w:tcW w:w="2287" w:type="dxa"/>
          </w:tcPr>
          <w:p w14:paraId="7CEEFCE0" w14:textId="20630EF4"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[Replace_RoomOptionName14]</w:t>
            </w:r>
          </w:p>
        </w:tc>
        <w:tc>
          <w:tcPr>
            <w:tcW w:w="6662" w:type="dxa"/>
          </w:tcPr>
          <w:p w14:paraId="77681FE6" w14:textId="7FCCDED1"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[Replace_RoomOptionText14]</w:t>
            </w:r>
          </w:p>
        </w:tc>
      </w:tr>
      <w:tr w:rsidR="00482D0F" w14:paraId="63453A52" w14:textId="77777777" w:rsidTr="00482D0F">
        <w:tc>
          <w:tcPr>
            <w:tcW w:w="2287" w:type="dxa"/>
          </w:tcPr>
          <w:p w14:paraId="7FF26B0C" w14:textId="77C54F20"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[Replace_RoomOptionName15]</w:t>
            </w:r>
          </w:p>
        </w:tc>
        <w:tc>
          <w:tcPr>
            <w:tcW w:w="6662" w:type="dxa"/>
          </w:tcPr>
          <w:p w14:paraId="12019F34" w14:textId="682E4EF2"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[Replace_RoomOptionText15]</w:t>
            </w:r>
          </w:p>
        </w:tc>
      </w:tr>
      <w:tr w:rsidR="00482D0F" w14:paraId="740D7F73" w14:textId="77777777" w:rsidTr="00482D0F">
        <w:tc>
          <w:tcPr>
            <w:tcW w:w="2287" w:type="dxa"/>
          </w:tcPr>
          <w:p w14:paraId="71DB50F9" w14:textId="587C75B4"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[Replace_RoomOptionName16]</w:t>
            </w:r>
          </w:p>
        </w:tc>
        <w:tc>
          <w:tcPr>
            <w:tcW w:w="6662" w:type="dxa"/>
          </w:tcPr>
          <w:p w14:paraId="05BE63F6" w14:textId="6A13CF4D"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[Replace_RoomOptionText16]</w:t>
            </w:r>
          </w:p>
        </w:tc>
      </w:tr>
      <w:tr w:rsidR="00482D0F" w14:paraId="52368C1C" w14:textId="77777777" w:rsidTr="00482D0F">
        <w:tc>
          <w:tcPr>
            <w:tcW w:w="2287" w:type="dxa"/>
          </w:tcPr>
          <w:p w14:paraId="44DF49A0" w14:textId="25DC531D"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[Replace_RoomOptionName17]</w:t>
            </w:r>
          </w:p>
        </w:tc>
        <w:tc>
          <w:tcPr>
            <w:tcW w:w="6662" w:type="dxa"/>
          </w:tcPr>
          <w:p w14:paraId="451859B7" w14:textId="09B8D79A"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[Replace_RoomOptionText17]</w:t>
            </w:r>
          </w:p>
        </w:tc>
      </w:tr>
      <w:tr w:rsidR="00482D0F" w14:paraId="59A8BB0A" w14:textId="77777777" w:rsidTr="00482D0F">
        <w:tc>
          <w:tcPr>
            <w:tcW w:w="2287" w:type="dxa"/>
          </w:tcPr>
          <w:p w14:paraId="11A9E4B8" w14:textId="60CB54B6"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[Replace_RoomOptionName18]</w:t>
            </w:r>
          </w:p>
        </w:tc>
        <w:tc>
          <w:tcPr>
            <w:tcW w:w="6662" w:type="dxa"/>
          </w:tcPr>
          <w:p w14:paraId="3DB81274" w14:textId="04EB2B8F"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[Replace_RoomOptionText18]</w:t>
            </w:r>
          </w:p>
        </w:tc>
      </w:tr>
      <w:tr w:rsidR="00482D0F" w14:paraId="018073E7" w14:textId="77777777" w:rsidTr="00482D0F">
        <w:tc>
          <w:tcPr>
            <w:tcW w:w="2287" w:type="dxa"/>
          </w:tcPr>
          <w:p w14:paraId="391C52BD" w14:textId="342465A2"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[Replace_RoomOptionName19]</w:t>
            </w:r>
          </w:p>
        </w:tc>
        <w:tc>
          <w:tcPr>
            <w:tcW w:w="6662" w:type="dxa"/>
          </w:tcPr>
          <w:p w14:paraId="0E9EE9EA" w14:textId="1993F9C7"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[Replace_RoomOptionText19]</w:t>
            </w:r>
          </w:p>
        </w:tc>
      </w:tr>
      <w:tr w:rsidR="00482D0F" w14:paraId="3BBBC2AC" w14:textId="77777777" w:rsidTr="00482D0F">
        <w:tc>
          <w:tcPr>
            <w:tcW w:w="2287" w:type="dxa"/>
          </w:tcPr>
          <w:p w14:paraId="37EB19BE" w14:textId="2F2606BD"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[Replace_RoomOptionName20]</w:t>
            </w:r>
          </w:p>
        </w:tc>
        <w:tc>
          <w:tcPr>
            <w:tcW w:w="6662" w:type="dxa"/>
          </w:tcPr>
          <w:p w14:paraId="51476A09" w14:textId="17087526"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[Replace_RoomOptionText20]</w:t>
            </w:r>
          </w:p>
        </w:tc>
      </w:tr>
      <w:tr w:rsidR="00482D0F" w14:paraId="115E59DA" w14:textId="77777777" w:rsidTr="00482D0F">
        <w:tc>
          <w:tcPr>
            <w:tcW w:w="2287" w:type="dxa"/>
          </w:tcPr>
          <w:p w14:paraId="2D280D70" w14:textId="09577722"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[Replace_RoomOptionName21]</w:t>
            </w:r>
          </w:p>
        </w:tc>
        <w:tc>
          <w:tcPr>
            <w:tcW w:w="6662" w:type="dxa"/>
          </w:tcPr>
          <w:p w14:paraId="74984A11" w14:textId="5BA0A1F4"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[Replace_RoomOptionText21]</w:t>
            </w:r>
          </w:p>
        </w:tc>
      </w:tr>
    </w:tbl>
    <w:p w14:paraId="45EC5E57" w14:textId="424E157E" w:rsidR="00F63ED4" w:rsidRDefault="00F63ED4" w:rsidP="00F63ED4">
      <w:pPr>
        <w:pStyle w:val="BodyText"/>
        <w:jc w:val="center"/>
      </w:pPr>
      <w:r>
        <w:lastRenderedPageBreak/>
        <w:t xml:space="preserve">   </w:t>
      </w:r>
    </w:p>
    <w:p w14:paraId="17EC03D4" w14:textId="2D7E9A3B" w:rsidR="00F63ED4" w:rsidRDefault="00F63ED4" w:rsidP="00F63ED4">
      <w:pPr>
        <w:pStyle w:val="BodyText"/>
        <w:jc w:val="center"/>
      </w:pPr>
      <w:r>
        <w:t xml:space="preserve">   </w:t>
      </w:r>
    </w:p>
    <w:tbl>
      <w:tblPr>
        <w:tblStyle w:val="TableGrid"/>
        <w:tblW w:w="0" w:type="auto"/>
        <w:tblInd w:w="8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474"/>
        <w:gridCol w:w="4475"/>
      </w:tblGrid>
      <w:tr w:rsidR="00482D0F" w14:paraId="22A5B620" w14:textId="77777777" w:rsidTr="00F0477F">
        <w:tc>
          <w:tcPr>
            <w:tcW w:w="4474" w:type="dxa"/>
          </w:tcPr>
          <w:p w14:paraId="1747213E" w14:textId="77777777" w:rsidR="00482D0F" w:rsidRPr="00B051E9" w:rsidRDefault="00482D0F" w:rsidP="00F0477F">
            <w:pPr>
              <w:pStyle w:val="BodyText"/>
              <w:ind w:left="0"/>
              <w:jc w:val="both"/>
              <w:rPr>
                <w:noProof/>
              </w:rPr>
            </w:pPr>
          </w:p>
        </w:tc>
        <w:tc>
          <w:tcPr>
            <w:tcW w:w="4475" w:type="dxa"/>
          </w:tcPr>
          <w:p w14:paraId="1ED313A7" w14:textId="77777777" w:rsidR="00482D0F" w:rsidRPr="00B051E9" w:rsidRDefault="00482D0F" w:rsidP="00F0477F">
            <w:pPr>
              <w:pStyle w:val="BodyText"/>
              <w:ind w:left="0"/>
              <w:jc w:val="both"/>
              <w:rPr>
                <w:noProof/>
              </w:rPr>
            </w:pPr>
          </w:p>
        </w:tc>
      </w:tr>
      <w:tr w:rsidR="00482D0F" w14:paraId="1245021A" w14:textId="77777777" w:rsidTr="00F0477F">
        <w:tc>
          <w:tcPr>
            <w:tcW w:w="4474" w:type="dxa"/>
          </w:tcPr>
          <w:p w14:paraId="4A48B5E7"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1</w:t>
            </w:r>
            <w:r w:rsidRPr="00B051E9">
              <w:rPr>
                <w:noProof/>
              </w:rPr>
              <w:t>}</w:t>
            </w:r>
          </w:p>
        </w:tc>
        <w:tc>
          <w:tcPr>
            <w:tcW w:w="4475" w:type="dxa"/>
          </w:tcPr>
          <w:p w14:paraId="6277354F" w14:textId="77777777" w:rsidR="00482D0F" w:rsidRDefault="00482D0F" w:rsidP="00F0477F">
            <w:pPr>
              <w:pStyle w:val="BodyText"/>
              <w:ind w:left="0"/>
              <w:jc w:val="both"/>
              <w:rPr>
                <w:noProof/>
              </w:rPr>
            </w:pPr>
            <w:r w:rsidRPr="00B051E9">
              <w:rPr>
                <w:noProof/>
              </w:rPr>
              <w:t>{%Image_LayoutAmenities2}</w:t>
            </w:r>
          </w:p>
        </w:tc>
      </w:tr>
      <w:tr w:rsidR="00482D0F" w14:paraId="73D9001B" w14:textId="77777777" w:rsidTr="00F0477F">
        <w:tc>
          <w:tcPr>
            <w:tcW w:w="4474" w:type="dxa"/>
          </w:tcPr>
          <w:p w14:paraId="7C6E5038"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3</w:t>
            </w:r>
            <w:r w:rsidRPr="00B051E9">
              <w:rPr>
                <w:noProof/>
              </w:rPr>
              <w:t>}</w:t>
            </w:r>
          </w:p>
        </w:tc>
        <w:tc>
          <w:tcPr>
            <w:tcW w:w="4475" w:type="dxa"/>
          </w:tcPr>
          <w:p w14:paraId="2F087E10"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4</w:t>
            </w:r>
            <w:r w:rsidRPr="00B051E9">
              <w:rPr>
                <w:noProof/>
              </w:rPr>
              <w:t>}</w:t>
            </w:r>
          </w:p>
        </w:tc>
      </w:tr>
      <w:tr w:rsidR="00482D0F" w14:paraId="2E6AA0DC" w14:textId="77777777" w:rsidTr="00F0477F">
        <w:tc>
          <w:tcPr>
            <w:tcW w:w="4474" w:type="dxa"/>
          </w:tcPr>
          <w:p w14:paraId="66E5F2E8"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5</w:t>
            </w:r>
            <w:r w:rsidRPr="00B051E9">
              <w:rPr>
                <w:noProof/>
              </w:rPr>
              <w:t>}</w:t>
            </w:r>
          </w:p>
        </w:tc>
        <w:tc>
          <w:tcPr>
            <w:tcW w:w="4475" w:type="dxa"/>
          </w:tcPr>
          <w:p w14:paraId="1EA4AC17"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6</w:t>
            </w:r>
            <w:r w:rsidRPr="00B051E9">
              <w:rPr>
                <w:noProof/>
              </w:rPr>
              <w:t>}</w:t>
            </w:r>
          </w:p>
        </w:tc>
      </w:tr>
      <w:tr w:rsidR="00482D0F" w14:paraId="405FBA20" w14:textId="77777777" w:rsidTr="00F0477F">
        <w:tc>
          <w:tcPr>
            <w:tcW w:w="4474" w:type="dxa"/>
          </w:tcPr>
          <w:p w14:paraId="4BA9DBBB"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7</w:t>
            </w:r>
            <w:r w:rsidRPr="00B051E9">
              <w:rPr>
                <w:noProof/>
              </w:rPr>
              <w:t>}</w:t>
            </w:r>
          </w:p>
        </w:tc>
        <w:tc>
          <w:tcPr>
            <w:tcW w:w="4475" w:type="dxa"/>
          </w:tcPr>
          <w:p w14:paraId="4E5F7D88"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8</w:t>
            </w:r>
            <w:r w:rsidRPr="00B051E9">
              <w:rPr>
                <w:noProof/>
              </w:rPr>
              <w:t>}</w:t>
            </w:r>
          </w:p>
        </w:tc>
      </w:tr>
      <w:tr w:rsidR="00482D0F" w14:paraId="67552409" w14:textId="77777777" w:rsidTr="00F0477F">
        <w:tc>
          <w:tcPr>
            <w:tcW w:w="4474" w:type="dxa"/>
          </w:tcPr>
          <w:p w14:paraId="337430CC"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9</w:t>
            </w:r>
            <w:r w:rsidRPr="00B051E9">
              <w:rPr>
                <w:noProof/>
              </w:rPr>
              <w:t>}</w:t>
            </w:r>
          </w:p>
        </w:tc>
        <w:tc>
          <w:tcPr>
            <w:tcW w:w="4475" w:type="dxa"/>
          </w:tcPr>
          <w:p w14:paraId="0B80CD6A"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10</w:t>
            </w:r>
            <w:r w:rsidRPr="00B051E9">
              <w:rPr>
                <w:noProof/>
              </w:rPr>
              <w:t>}</w:t>
            </w:r>
          </w:p>
        </w:tc>
      </w:tr>
      <w:tr w:rsidR="00482D0F" w14:paraId="17036F81" w14:textId="77777777" w:rsidTr="00F0477F">
        <w:tc>
          <w:tcPr>
            <w:tcW w:w="4474" w:type="dxa"/>
          </w:tcPr>
          <w:p w14:paraId="485466E1" w14:textId="77777777" w:rsidR="00482D0F" w:rsidRDefault="00482D0F" w:rsidP="00F0477F">
            <w:pPr>
              <w:pStyle w:val="BodyText"/>
              <w:ind w:left="0"/>
              <w:jc w:val="both"/>
              <w:rPr>
                <w:noProof/>
              </w:rPr>
            </w:pPr>
          </w:p>
        </w:tc>
        <w:tc>
          <w:tcPr>
            <w:tcW w:w="4475" w:type="dxa"/>
          </w:tcPr>
          <w:p w14:paraId="68FB9802" w14:textId="77777777" w:rsidR="00482D0F" w:rsidRDefault="00482D0F" w:rsidP="00F0477F">
            <w:pPr>
              <w:pStyle w:val="BodyText"/>
              <w:ind w:left="0"/>
              <w:jc w:val="both"/>
              <w:rPr>
                <w:noProof/>
              </w:rPr>
            </w:pPr>
          </w:p>
        </w:tc>
      </w:tr>
      <w:tr w:rsidR="00482D0F" w:rsidRPr="00B051E9" w14:paraId="12012A56" w14:textId="77777777" w:rsidTr="00F0477F">
        <w:tc>
          <w:tcPr>
            <w:tcW w:w="4474" w:type="dxa"/>
          </w:tcPr>
          <w:p w14:paraId="79D9551E" w14:textId="77777777" w:rsidR="00482D0F" w:rsidRDefault="00482D0F" w:rsidP="00F0477F">
            <w:pPr>
              <w:pStyle w:val="BodyText"/>
              <w:ind w:left="0"/>
              <w:jc w:val="both"/>
              <w:rPr>
                <w:noProof/>
              </w:rPr>
            </w:pPr>
            <w:r>
              <w:rPr>
                <w:noProof/>
              </w:rPr>
              <w:drawing>
                <wp:inline distT="0" distB="0" distL="0" distR="0" wp14:anchorId="135D2E4B" wp14:editId="17136F18">
                  <wp:extent cx="2520000" cy="1890000"/>
                  <wp:effectExtent l="0" t="0" r="0" b="0"/>
                  <wp:docPr id="864278195" name="Picture 19" descr="A group of cars parked in a drive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descr="A group of cars parked in a driveway&#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tc>
        <w:tc>
          <w:tcPr>
            <w:tcW w:w="4475" w:type="dxa"/>
          </w:tcPr>
          <w:p w14:paraId="21A35503" w14:textId="77777777" w:rsidR="00482D0F" w:rsidRDefault="00482D0F" w:rsidP="00F0477F">
            <w:pPr>
              <w:pStyle w:val="BodyText"/>
              <w:ind w:left="0"/>
              <w:jc w:val="both"/>
              <w:rPr>
                <w:noProof/>
              </w:rPr>
            </w:pPr>
            <w:r>
              <w:rPr>
                <w:noProof/>
              </w:rPr>
              <w:drawing>
                <wp:inline distT="0" distB="0" distL="0" distR="0" wp14:anchorId="5403E893" wp14:editId="5F999D3F">
                  <wp:extent cx="2520000" cy="1890000"/>
                  <wp:effectExtent l="0" t="0" r="0" b="0"/>
                  <wp:docPr id="1032244406" name="Picture 20" descr="A house with a lawn and a cloudy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descr="A house with a lawn and a cloudy sky&#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tc>
      </w:tr>
      <w:tr w:rsidR="00482D0F" w14:paraId="00F00785" w14:textId="77777777" w:rsidTr="00F0477F">
        <w:tc>
          <w:tcPr>
            <w:tcW w:w="4474" w:type="dxa"/>
          </w:tcPr>
          <w:p w14:paraId="51C1DB57" w14:textId="77777777" w:rsidR="00482D0F" w:rsidRDefault="00482D0F" w:rsidP="00F0477F">
            <w:pPr>
              <w:pStyle w:val="BodyText"/>
              <w:ind w:left="0"/>
              <w:jc w:val="both"/>
              <w:rPr>
                <w:noProof/>
              </w:rPr>
            </w:pPr>
          </w:p>
        </w:tc>
        <w:tc>
          <w:tcPr>
            <w:tcW w:w="4475" w:type="dxa"/>
          </w:tcPr>
          <w:p w14:paraId="150877FE" w14:textId="77777777" w:rsidR="00482D0F" w:rsidRDefault="00482D0F" w:rsidP="00F0477F">
            <w:pPr>
              <w:pStyle w:val="BodyText"/>
              <w:ind w:left="0"/>
              <w:jc w:val="both"/>
              <w:rPr>
                <w:noProof/>
              </w:rPr>
            </w:pPr>
          </w:p>
        </w:tc>
      </w:tr>
    </w:tbl>
    <w:p w14:paraId="545B95C9" w14:textId="1A847768" w:rsidR="00F63ED4" w:rsidRDefault="00F63ED4" w:rsidP="00F63ED4">
      <w:pPr>
        <w:pStyle w:val="BodyText"/>
        <w:jc w:val="center"/>
      </w:pPr>
      <w:r>
        <w:t xml:space="preserve">   </w:t>
      </w:r>
    </w:p>
    <w:p w14:paraId="588E1B95" w14:textId="2AFBF26C" w:rsidR="00F63ED4" w:rsidRDefault="00F63ED4" w:rsidP="00F63ED4">
      <w:pPr>
        <w:pStyle w:val="BodyText"/>
        <w:jc w:val="center"/>
      </w:pPr>
      <w:r>
        <w:t xml:space="preserve">   </w:t>
      </w:r>
    </w:p>
    <w:p w14:paraId="5EC4FB9E" w14:textId="12A69A80" w:rsidR="00F63ED4" w:rsidRDefault="00F63ED4" w:rsidP="00F63ED4">
      <w:pPr>
        <w:pStyle w:val="BodyText"/>
        <w:jc w:val="center"/>
      </w:pPr>
      <w:r>
        <w:t xml:space="preserve">   </w:t>
      </w:r>
    </w:p>
    <w:p w14:paraId="45F5CA18" w14:textId="66E594E4" w:rsidR="00F63ED4" w:rsidRDefault="00F63ED4" w:rsidP="00F63ED4">
      <w:pPr>
        <w:pStyle w:val="BodyText"/>
        <w:jc w:val="center"/>
      </w:pPr>
      <w:r>
        <w:t xml:space="preserve">   </w:t>
      </w:r>
    </w:p>
    <w:p w14:paraId="0156D191" w14:textId="77777777" w:rsidR="00B57D03" w:rsidRPr="00562B28" w:rsidRDefault="00B57D03" w:rsidP="00B57D03">
      <w:pPr>
        <w:pStyle w:val="Heading2"/>
      </w:pPr>
      <w:bookmarkStart w:id="68" w:name="_Toc73018463"/>
      <w:bookmarkStart w:id="69" w:name="_Toc83898419"/>
      <w:bookmarkStart w:id="70" w:name="_Toc189322859"/>
      <w:r w:rsidRPr="00562B28">
        <w:t>Chattels</w:t>
      </w:r>
      <w:bookmarkEnd w:id="68"/>
      <w:bookmarkEnd w:id="69"/>
      <w:bookmarkEnd w:id="70"/>
    </w:p>
    <w:p w14:paraId="7AB248CA" w14:textId="4BED11B6" w:rsidR="00B57D03" w:rsidRPr="00F14A73" w:rsidRDefault="00F14A73" w:rsidP="00F14A73">
      <w:pPr>
        <w:pStyle w:val="BodyText"/>
        <w:ind w:left="720"/>
        <w:jc w:val="both"/>
        <w:rPr>
          <w:noProof/>
          <w:lang w:val="en-US" w:eastAsia="zh-CN"/>
        </w:rPr>
      </w:pPr>
      <w:r>
        <w:rPr>
          <w:lang w:val="en-US" w:eastAsia="zh-CN"/>
        </w:rPr>
        <w:t xml:space="preserve">   [Replace_Chattels]</w:t>
      </w:r>
    </w:p>
    <w:p w14:paraId="249F7887" w14:textId="77777777" w:rsidR="00B57D03" w:rsidRPr="00F14A73" w:rsidRDefault="00B57D03" w:rsidP="004B32D6">
      <w:pPr>
        <w:pStyle w:val="BodyText"/>
        <w:ind w:left="0"/>
        <w:jc w:val="both"/>
        <w:rPr>
          <w:lang w:val="en-US" w:eastAsia="zh-CN"/>
        </w:rPr>
      </w:pPr>
    </w:p>
    <w:p w14:paraId="14DF9DC0" w14:textId="77777777" w:rsidR="00A10D18" w:rsidRPr="00A10D18" w:rsidRDefault="00A10D18" w:rsidP="00177FCB">
      <w:pPr>
        <w:pStyle w:val="Heading2"/>
        <w:jc w:val="both"/>
      </w:pPr>
      <w:bookmarkStart w:id="71" w:name="_Toc73019097"/>
      <w:bookmarkStart w:id="72" w:name="_Toc189322860"/>
      <w:r w:rsidRPr="00A10D18">
        <w:t>Site Development</w:t>
      </w:r>
      <w:bookmarkEnd w:id="71"/>
      <w:bookmarkEnd w:id="72"/>
    </w:p>
    <w:p w14:paraId="3F249668" w14:textId="5A92D875" w:rsidR="00177FCB" w:rsidRDefault="00186BEC" w:rsidP="00177FCB">
      <w:pPr>
        <w:pStyle w:val="BodyText"/>
        <w:jc w:val="both"/>
        <w:rPr>
          <w:lang w:eastAsia="zh-CN"/>
        </w:rPr>
      </w:pPr>
      <w:r w:rsidRPr="00186BEC">
        <w:t>{%Image_SiteDevelopment</w:t>
      </w:r>
      <w:r>
        <w:rPr>
          <w:rFonts w:hint="eastAsia"/>
          <w:lang w:eastAsia="zh-CN"/>
        </w:rPr>
        <w:t>1</w:t>
      </w:r>
      <w:r w:rsidRPr="00186BEC">
        <w:t>}</w:t>
      </w:r>
    </w:p>
    <w:p w14:paraId="3F95DC9B" w14:textId="0D4EF251" w:rsidR="00186BEC" w:rsidRDefault="00186BEC" w:rsidP="00186BEC">
      <w:pPr>
        <w:pStyle w:val="BodyText"/>
        <w:jc w:val="both"/>
        <w:rPr>
          <w:lang w:eastAsia="zh-CN"/>
        </w:rPr>
      </w:pPr>
      <w:r w:rsidRPr="00186BEC">
        <w:t>{%Image_SiteDevelopment</w:t>
      </w:r>
      <w:r>
        <w:rPr>
          <w:rFonts w:hint="eastAsia"/>
          <w:lang w:eastAsia="zh-CN"/>
        </w:rPr>
        <w:t>2</w:t>
      </w:r>
      <w:r w:rsidRPr="00186BEC">
        <w:t>}</w:t>
      </w:r>
    </w:p>
    <w:p w14:paraId="733D0850" w14:textId="6F9BCD30" w:rsidR="00186BEC" w:rsidRDefault="00186BEC" w:rsidP="00186BEC">
      <w:pPr>
        <w:pStyle w:val="BodyText"/>
        <w:jc w:val="both"/>
        <w:rPr>
          <w:lang w:eastAsia="zh-CN"/>
        </w:rPr>
      </w:pPr>
      <w:r w:rsidRPr="00186BEC">
        <w:t>{%Image_SiteDevelopment</w:t>
      </w:r>
      <w:r>
        <w:rPr>
          <w:rFonts w:hint="eastAsia"/>
          <w:lang w:eastAsia="zh-CN"/>
        </w:rPr>
        <w:t>3</w:t>
      </w:r>
      <w:r w:rsidRPr="00186BEC">
        <w:t>}</w:t>
      </w:r>
    </w:p>
    <w:p w14:paraId="0774D562" w14:textId="080FCE20" w:rsidR="00186BEC" w:rsidRDefault="00186BEC" w:rsidP="00186BEC">
      <w:pPr>
        <w:pStyle w:val="BodyText"/>
        <w:jc w:val="both"/>
        <w:rPr>
          <w:lang w:eastAsia="zh-CN"/>
        </w:rPr>
      </w:pPr>
      <w:r w:rsidRPr="00186BEC">
        <w:t>{%Image_SiteDevelopment</w:t>
      </w:r>
      <w:r>
        <w:rPr>
          <w:rFonts w:hint="eastAsia"/>
          <w:lang w:eastAsia="zh-CN"/>
        </w:rPr>
        <w:t>4</w:t>
      </w:r>
      <w:r w:rsidRPr="00186BEC">
        <w:t>}</w:t>
      </w:r>
    </w:p>
    <w:p w14:paraId="66BF7906" w14:textId="77777777" w:rsidR="00186BEC" w:rsidRPr="00186BEC" w:rsidRDefault="00186BEC" w:rsidP="00177FCB">
      <w:pPr>
        <w:pStyle w:val="BodyText"/>
        <w:jc w:val="both"/>
        <w:rPr>
          <w:lang w:val="en-US" w:eastAsia="zh-CN"/>
        </w:rPr>
      </w:pPr>
    </w:p>
    <w:p w14:paraId="79AAE30D" w14:textId="77777777" w:rsidR="00A10D18" w:rsidRPr="00A10D18" w:rsidRDefault="00A10D18" w:rsidP="00177FCB">
      <w:pPr>
        <w:pStyle w:val="Heading2"/>
        <w:jc w:val="both"/>
      </w:pPr>
      <w:bookmarkStart w:id="73" w:name="_Toc73019098"/>
      <w:bookmarkStart w:id="74" w:name="_Toc189322861"/>
      <w:r w:rsidRPr="00A10D18">
        <w:t>Condition &amp; Repair</w:t>
      </w:r>
      <w:bookmarkEnd w:id="73"/>
      <w:bookmarkEnd w:id="74"/>
    </w:p>
    <w:p w14:paraId="2BD570AC" w14:textId="61DDAB3C" w:rsidR="00A10D18" w:rsidRPr="003C7791" w:rsidRDefault="003C7791" w:rsidP="00177FCB">
      <w:pPr>
        <w:pStyle w:val="BodyText"/>
        <w:jc w:val="both"/>
        <w:rPr>
          <w:noProof/>
          <w:lang w:val="en-US" w:eastAsia="zh-CN"/>
        </w:rPr>
      </w:pPr>
      <w:r>
        <w:rPr>
          <w:lang w:val="en-US" w:eastAsia="zh-CN"/>
        </w:rPr>
        <w:t>[Replace_ConditionAndRepair]</w:t>
      </w:r>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5" w:name="_Toc73019101"/>
      <w:bookmarkStart w:id="76" w:name="_Toc189322862"/>
      <w:r w:rsidRPr="00A10D18">
        <w:t>Structural</w:t>
      </w:r>
      <w:bookmarkEnd w:id="75"/>
      <w:bookmarkEnd w:id="76"/>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7" w:name="_Toc73019102"/>
      <w:bookmarkStart w:id="78" w:name="_Toc189322863"/>
      <w:r w:rsidRPr="00A10D18">
        <w:t>Structural and Pest</w:t>
      </w:r>
      <w:bookmarkEnd w:id="77"/>
      <w:bookmarkEnd w:id="78"/>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79" w:name="_Toc188971052"/>
      <w:r w:rsidRPr="00C67146">
        <w:lastRenderedPageBreak/>
        <w:t>Environmental, Social and Governance (ESG)</w:t>
      </w:r>
      <w:bookmarkEnd w:id="79"/>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A05CDC">
        <w:tc>
          <w:tcPr>
            <w:tcW w:w="2547" w:type="dxa"/>
          </w:tcPr>
          <w:p w14:paraId="10BEF92D" w14:textId="77777777" w:rsidR="00AA757B" w:rsidRPr="008A3C39" w:rsidRDefault="00AA757B" w:rsidP="00A05CDC">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A05CDC">
        <w:tc>
          <w:tcPr>
            <w:tcW w:w="2547" w:type="dxa"/>
          </w:tcPr>
          <w:p w14:paraId="7AB2FE0F" w14:textId="1CC256EE" w:rsidR="00AA757B" w:rsidRPr="008A3C39" w:rsidRDefault="00AA757B" w:rsidP="00A05CDC">
            <w:pPr>
              <w:pStyle w:val="BodyText"/>
              <w:ind w:left="0"/>
              <w:jc w:val="both"/>
              <w:rPr>
                <w:rFonts w:cs="Arial"/>
                <w:noProof/>
                <w:lang w:val="en-GB"/>
              </w:rPr>
            </w:pPr>
            <w:r w:rsidRPr="008A3C39">
              <w:rPr>
                <w:rFonts w:cs="Arial"/>
                <w:noProof/>
                <w:lang w:val="en-GB"/>
              </w:rPr>
              <w:t>Building Contaminatio</w:t>
            </w:r>
            <w:r w:rsidR="0007006C">
              <w:rPr>
                <w:rFonts w:cs="Arial" w:hint="eastAsia"/>
                <w:noProof/>
                <w:lang w:val="en-GB" w:eastAsia="zh-CN"/>
              </w:rPr>
              <w:t>n</w:t>
            </w:r>
            <w:r w:rsidRPr="008A3C39">
              <w:rPr>
                <w:rFonts w:cs="Arial"/>
                <w:noProof/>
                <w:lang w:val="en-GB"/>
              </w:rPr>
              <w:t>:</w:t>
            </w:r>
          </w:p>
        </w:tc>
        <w:tc>
          <w:tcPr>
            <w:tcW w:w="6402" w:type="dxa"/>
          </w:tcPr>
          <w:p w14:paraId="3FC97B03"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A05CDC">
        <w:tc>
          <w:tcPr>
            <w:tcW w:w="2547" w:type="dxa"/>
          </w:tcPr>
          <w:p w14:paraId="0247EB65" w14:textId="77777777" w:rsidR="00AA757B" w:rsidRPr="008A3C39" w:rsidRDefault="00AA757B" w:rsidP="00A05CDC">
            <w:pPr>
              <w:pStyle w:val="BodyText"/>
              <w:ind w:left="0"/>
              <w:jc w:val="both"/>
              <w:rPr>
                <w:rFonts w:cs="Arial"/>
                <w:noProof/>
                <w:lang w:val="en-GB"/>
              </w:rPr>
            </w:pPr>
            <w:r w:rsidRPr="008A3C39">
              <w:rPr>
                <w:rFonts w:cs="Arial"/>
                <w:noProof/>
                <w:lang w:val="en-GB"/>
              </w:rPr>
              <w:t>Building Features:</w:t>
            </w:r>
          </w:p>
        </w:tc>
        <w:tc>
          <w:tcPr>
            <w:tcW w:w="6402" w:type="dxa"/>
          </w:tcPr>
          <w:p w14:paraId="1C1E3CF6" w14:textId="2BF7F01F" w:rsidR="00AA757B" w:rsidRPr="0057512E" w:rsidRDefault="003D03ED" w:rsidP="00A05CDC">
            <w:pPr>
              <w:pStyle w:val="BodyText"/>
              <w:ind w:left="0"/>
              <w:jc w:val="both"/>
              <w:rPr>
                <w:rFonts w:cs="Arial"/>
                <w:noProof/>
                <w:highlight w:val="yellow"/>
                <w:lang w:val="en-GB"/>
              </w:rPr>
            </w:pPr>
            <w:r>
              <w:rPr>
                <w:highlight w:val="yellow"/>
              </w:rPr>
              <w:t>[Replace_EGSBF]</w:t>
            </w:r>
            <w:r w:rsidR="00AA757B" w:rsidRPr="0057512E">
              <w:rPr>
                <w:highlight w:val="yellow"/>
              </w:rPr>
              <w:t>.</w:t>
            </w:r>
          </w:p>
        </w:tc>
      </w:tr>
      <w:tr w:rsidR="00AA757B" w:rsidRPr="008A3C39" w14:paraId="6F0A7E9C" w14:textId="77777777" w:rsidTr="00A05CDC">
        <w:tc>
          <w:tcPr>
            <w:tcW w:w="2547" w:type="dxa"/>
          </w:tcPr>
          <w:p w14:paraId="057D2645" w14:textId="77777777" w:rsidR="00AA757B" w:rsidRPr="008A3C39" w:rsidRDefault="00AA757B" w:rsidP="00A05CDC">
            <w:pPr>
              <w:pStyle w:val="BodyText"/>
              <w:ind w:left="0"/>
              <w:jc w:val="both"/>
              <w:rPr>
                <w:rFonts w:cs="Arial"/>
                <w:noProof/>
                <w:lang w:val="en-GB"/>
              </w:rPr>
            </w:pPr>
            <w:r w:rsidRPr="008A3C39">
              <w:rPr>
                <w:rFonts w:cs="Arial"/>
                <w:noProof/>
                <w:lang w:val="en-GB"/>
              </w:rPr>
              <w:t>Flood Hazards:</w:t>
            </w:r>
          </w:p>
        </w:tc>
        <w:tc>
          <w:tcPr>
            <w:tcW w:w="6402" w:type="dxa"/>
          </w:tcPr>
          <w:p w14:paraId="2D31EAD3" w14:textId="6E20D437" w:rsidR="00AA757B" w:rsidRPr="0057512E" w:rsidRDefault="003D03ED" w:rsidP="00A05CDC">
            <w:pPr>
              <w:pStyle w:val="BodyText"/>
              <w:ind w:left="0"/>
              <w:jc w:val="both"/>
              <w:rPr>
                <w:rFonts w:cs="Arial"/>
                <w:noProof/>
                <w:highlight w:val="yellow"/>
                <w:lang w:val="en-GB"/>
              </w:rPr>
            </w:pPr>
            <w:r>
              <w:rPr>
                <w:highlight w:val="yellow"/>
              </w:rPr>
              <w:t>[Replace_EGSFH]</w:t>
            </w:r>
            <w:r w:rsidR="00AA757B" w:rsidRPr="0057512E">
              <w:rPr>
                <w:highlight w:val="yellow"/>
              </w:rPr>
              <w:t>.</w:t>
            </w:r>
          </w:p>
        </w:tc>
      </w:tr>
      <w:tr w:rsidR="00AA757B" w:rsidRPr="008A3C39" w14:paraId="44562B16" w14:textId="77777777" w:rsidTr="00A05CDC">
        <w:tc>
          <w:tcPr>
            <w:tcW w:w="2547" w:type="dxa"/>
          </w:tcPr>
          <w:p w14:paraId="00A81E56" w14:textId="77777777" w:rsidR="00AA757B" w:rsidRPr="008A3C39" w:rsidRDefault="00AA757B" w:rsidP="00A05CDC">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6763B5CD" w:rsidR="00AA757B" w:rsidRPr="008A3C39" w:rsidRDefault="003D03ED" w:rsidP="00A05CDC">
            <w:pPr>
              <w:pStyle w:val="BodyText"/>
              <w:ind w:left="0"/>
              <w:jc w:val="both"/>
              <w:rPr>
                <w:rFonts w:cs="Arial"/>
                <w:noProof/>
                <w:lang w:val="en-GB"/>
              </w:rPr>
            </w:pPr>
            <w:r>
              <w:t>[Replace_EGSELS]</w:t>
            </w:r>
          </w:p>
        </w:tc>
      </w:tr>
      <w:tr w:rsidR="00AA757B" w:rsidRPr="008A3C39" w14:paraId="7300C7AF" w14:textId="77777777" w:rsidTr="00A05CDC">
        <w:tc>
          <w:tcPr>
            <w:tcW w:w="2547" w:type="dxa"/>
          </w:tcPr>
          <w:p w14:paraId="38BFBC37" w14:textId="77777777" w:rsidR="00AA757B" w:rsidRPr="008A3C39" w:rsidRDefault="00AA757B" w:rsidP="00A05CDC">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A05CDC">
            <w:pPr>
              <w:pStyle w:val="BodyText"/>
              <w:ind w:left="0"/>
              <w:jc w:val="both"/>
              <w:rPr>
                <w:rFonts w:cs="Arial"/>
                <w:noProof/>
                <w:lang w:val="en-GB"/>
              </w:rPr>
            </w:pPr>
            <w:r w:rsidRPr="008A3C39">
              <w:t>No unusual risks observe</w:t>
            </w:r>
            <w:r w:rsidR="0057512E">
              <w:t>d.</w:t>
            </w:r>
          </w:p>
        </w:tc>
      </w:tr>
      <w:tr w:rsidR="00AA757B" w14:paraId="134A6BE7" w14:textId="77777777" w:rsidTr="00A05CDC">
        <w:tc>
          <w:tcPr>
            <w:tcW w:w="2547" w:type="dxa"/>
          </w:tcPr>
          <w:p w14:paraId="7FF97470" w14:textId="77777777" w:rsidR="00AA757B" w:rsidRPr="008A3C39" w:rsidRDefault="00AA757B" w:rsidP="00A05CDC">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A05CDC">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0" w:name="_Toc70670940"/>
      <w:bookmarkStart w:id="81" w:name="_Toc73019103"/>
      <w:bookmarkStart w:id="82" w:name="_Toc189322864"/>
      <w:r>
        <w:lastRenderedPageBreak/>
        <w:t>Market Considerations</w:t>
      </w:r>
      <w:bookmarkEnd w:id="80"/>
      <w:bookmarkEnd w:id="81"/>
      <w:bookmarkEnd w:id="82"/>
    </w:p>
    <w:p w14:paraId="44D7C500" w14:textId="77777777" w:rsidR="006713C5" w:rsidRPr="006E53E8" w:rsidRDefault="004B2446" w:rsidP="006713C5">
      <w:pPr>
        <w:pStyle w:val="Heading2"/>
      </w:pPr>
      <w:bookmarkStart w:id="83" w:name="_Toc70670941"/>
      <w:bookmarkStart w:id="84" w:name="_Toc73019104"/>
      <w:bookmarkStart w:id="85" w:name="_Toc189322865"/>
      <w:r w:rsidRPr="006E53E8">
        <w:t xml:space="preserve">NZ </w:t>
      </w:r>
      <w:r w:rsidR="006713C5" w:rsidRPr="006E53E8">
        <w:t>Economic Overview</w:t>
      </w:r>
      <w:bookmarkEnd w:id="83"/>
      <w:bookmarkEnd w:id="84"/>
      <w:bookmarkEnd w:id="85"/>
    </w:p>
    <w:p w14:paraId="0DA5CD24" w14:textId="48C8D7F7" w:rsidR="006713C5" w:rsidRDefault="00D04499" w:rsidP="00A57F91">
      <w:pPr>
        <w:ind w:left="851"/>
        <w:jc w:val="both"/>
        <w:rPr>
          <w:rFonts w:cs="Arial"/>
          <w:noProof/>
        </w:rPr>
      </w:pPr>
      <w:bookmarkStart w:id="86" w:name="_Hlk69808697"/>
      <w:r w:rsidRPr="00A57F91">
        <w:rPr>
          <w:rFonts w:cstheme="minorHAnsi"/>
          <w:noProof/>
          <w:szCs w:val="18"/>
        </w:rPr>
        <w:t>[</w:t>
      </w:r>
      <w:r w:rsidR="00906CD7" w:rsidRPr="00A57F91">
        <w:rPr>
          <w:rFonts w:cstheme="minorHAnsi"/>
          <w:noProof/>
          <w:szCs w:val="18"/>
        </w:rPr>
        <w:t>Replace</w:t>
      </w:r>
      <w:r w:rsidRPr="00A57F91">
        <w:rPr>
          <w:rFonts w:cstheme="minorHAnsi"/>
          <w:noProof/>
          <w:szCs w:val="18"/>
        </w:rPr>
        <w:t>_NZEconomic]</w:t>
      </w:r>
      <w:r w:rsidR="0057512E" w:rsidRPr="00A57F91">
        <w:rPr>
          <w:rFonts w:cstheme="minorHAnsi"/>
          <w:noProof/>
          <w:szCs w:val="18"/>
        </w:rPr>
        <w:br/>
      </w:r>
      <w:bookmarkEnd w:id="86"/>
    </w:p>
    <w:p w14:paraId="2CBB9274" w14:textId="77777777" w:rsidR="006713C5" w:rsidRDefault="006713C5" w:rsidP="006713C5">
      <w:pPr>
        <w:pStyle w:val="Heading2"/>
      </w:pPr>
      <w:bookmarkStart w:id="87" w:name="_Toc73019105"/>
      <w:bookmarkStart w:id="88" w:name="_Toc189322866"/>
      <w:r>
        <w:t>Global Economic Overview</w:t>
      </w:r>
      <w:bookmarkEnd w:id="87"/>
      <w:bookmarkEnd w:id="88"/>
    </w:p>
    <w:p w14:paraId="3AB0C093" w14:textId="45285E42" w:rsidR="00AA757B" w:rsidRPr="00A57F91" w:rsidRDefault="0057512E" w:rsidP="008678AA">
      <w:pPr>
        <w:ind w:left="851"/>
        <w:jc w:val="both"/>
        <w:rPr>
          <w:rFonts w:cstheme="minorHAnsi"/>
          <w:szCs w:val="18"/>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_GlobalEconomic]</w:t>
      </w:r>
      <w:r w:rsidRPr="00A57F91">
        <w:rPr>
          <w:rFonts w:cstheme="minorHAnsi"/>
          <w:noProof/>
          <w:szCs w:val="18"/>
        </w:rPr>
        <w:br/>
      </w:r>
    </w:p>
    <w:p w14:paraId="29D88B70" w14:textId="77777777" w:rsidR="00E16439" w:rsidRDefault="00E16439" w:rsidP="00E16439">
      <w:pPr>
        <w:pStyle w:val="BodyText"/>
        <w:rPr>
          <w:rFonts w:cs="Arial"/>
          <w:noProof/>
        </w:rPr>
      </w:pPr>
    </w:p>
    <w:p w14:paraId="736A1ED4" w14:textId="712B6E8F" w:rsidR="006713C5" w:rsidRDefault="00A57F91" w:rsidP="006713C5">
      <w:pPr>
        <w:pStyle w:val="Heading2"/>
      </w:pPr>
      <w:bookmarkStart w:id="89" w:name="_Toc70670942"/>
      <w:bookmarkStart w:id="90" w:name="_Toc73019106"/>
      <w:bookmarkStart w:id="91" w:name="_Toc189322867"/>
      <w:r>
        <w:rPr>
          <w:lang w:val="en-US" w:eastAsia="zh-CN"/>
        </w:rPr>
        <w:t xml:space="preserve">Auckland </w:t>
      </w:r>
      <w:r w:rsidR="006713C5">
        <w:rPr>
          <w:rFonts w:hint="eastAsia"/>
          <w:lang w:eastAsia="zh-CN"/>
        </w:rPr>
        <w:t>R</w:t>
      </w:r>
      <w:r w:rsidR="006713C5">
        <w:t>esidential Market</w:t>
      </w:r>
      <w:bookmarkEnd w:id="89"/>
      <w:bookmarkEnd w:id="90"/>
      <w:bookmarkEnd w:id="91"/>
    </w:p>
    <w:p w14:paraId="0C07BAE1" w14:textId="10B6C207" w:rsidR="006713C5" w:rsidRPr="00A57F91" w:rsidRDefault="0057512E" w:rsidP="008678AA">
      <w:pPr>
        <w:pStyle w:val="BodyText"/>
        <w:jc w:val="both"/>
        <w:rPr>
          <w:rFonts w:cstheme="minorHAnsi"/>
          <w:noProof/>
          <w:lang w:val="en-US"/>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_ResidentialMarket]</w:t>
      </w:r>
      <w:r w:rsidRPr="00A57F91">
        <w:rPr>
          <w:rFonts w:cstheme="minorHAns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2" w:name="_Toc70670943"/>
      <w:bookmarkStart w:id="93" w:name="_Toc73019107"/>
      <w:bookmarkStart w:id="94" w:name="_Toc189322868"/>
      <w:r>
        <w:rPr>
          <w:noProof/>
        </w:rPr>
        <w:lastRenderedPageBreak/>
        <w:t>Valuation Considerations</w:t>
      </w:r>
      <w:bookmarkEnd w:id="92"/>
      <w:bookmarkEnd w:id="93"/>
      <w:bookmarkEnd w:id="94"/>
    </w:p>
    <w:p w14:paraId="3C09CE20" w14:textId="77777777" w:rsidR="006713C5" w:rsidRDefault="006713C5" w:rsidP="006713C5">
      <w:pPr>
        <w:pStyle w:val="Heading2"/>
        <w:rPr>
          <w:noProof/>
        </w:rPr>
      </w:pPr>
      <w:bookmarkStart w:id="95" w:name="_Toc70670944"/>
      <w:bookmarkStart w:id="96" w:name="_Toc73019108"/>
      <w:bookmarkStart w:id="97" w:name="_Toc189322869"/>
      <w:r>
        <w:rPr>
          <w:noProof/>
        </w:rPr>
        <w:t>Valuation Approach</w:t>
      </w:r>
      <w:bookmarkEnd w:id="95"/>
      <w:bookmarkEnd w:id="96"/>
      <w:bookmarkEnd w:id="97"/>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8" w:name="_Toc70670945"/>
      <w:bookmarkStart w:id="99" w:name="_Toc73019109"/>
      <w:bookmarkStart w:id="100" w:name="_Toc189322870"/>
      <w:r>
        <w:t>Sales Evidence</w:t>
      </w:r>
      <w:bookmarkEnd w:id="98"/>
      <w:bookmarkEnd w:id="99"/>
      <w:bookmarkEnd w:id="100"/>
    </w:p>
    <w:p w14:paraId="2F8D82BB" w14:textId="77777777" w:rsidR="006D28E3" w:rsidRDefault="001527E4" w:rsidP="006D28E3">
      <w:pPr>
        <w:pStyle w:val="BodyText"/>
        <w:jc w:val="both"/>
        <w:rPr>
          <w:rFonts w:cs="Arial"/>
          <w:noProof/>
        </w:rPr>
      </w:pPr>
      <w:bookmarkStart w:id="101" w:name="_Hlk189307623"/>
      <w:r>
        <w:rPr>
          <w:rFonts w:cs="Arial"/>
          <w:noProof/>
        </w:rPr>
        <w:t>We set down the considered comparable sales as follows:</w:t>
      </w:r>
    </w:p>
    <w:bookmarkEnd w:id="101"/>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A05CDC">
        <w:trPr>
          <w:cantSplit/>
        </w:trPr>
        <w:tc>
          <w:tcPr>
            <w:tcW w:w="273" w:type="dxa"/>
          </w:tcPr>
          <w:p w14:paraId="047FA8BA" w14:textId="77777777" w:rsidR="00CA3CFA" w:rsidRDefault="00CA3CFA" w:rsidP="00A05CDC">
            <w:pPr>
              <w:keepNext/>
              <w:keepLines/>
              <w:spacing w:before="360" w:line="260" w:lineRule="atLeast"/>
              <w:ind w:left="425"/>
              <w:jc w:val="both"/>
            </w:pPr>
          </w:p>
        </w:tc>
        <w:tc>
          <w:tcPr>
            <w:tcW w:w="4645" w:type="dxa"/>
            <w:hideMark/>
          </w:tcPr>
          <w:p w14:paraId="307895F4"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A05CDC">
        <w:trPr>
          <w:cantSplit/>
        </w:trPr>
        <w:tc>
          <w:tcPr>
            <w:tcW w:w="273" w:type="dxa"/>
          </w:tcPr>
          <w:p w14:paraId="7C48550B" w14:textId="77777777" w:rsidR="00CA3CFA" w:rsidRDefault="00CA3CFA" w:rsidP="00A05CDC">
            <w:pPr>
              <w:keepNext/>
              <w:keepLines/>
              <w:spacing w:before="120"/>
              <w:ind w:left="357"/>
            </w:pPr>
          </w:p>
        </w:tc>
        <w:tc>
          <w:tcPr>
            <w:tcW w:w="8930" w:type="dxa"/>
            <w:gridSpan w:val="2"/>
            <w:hideMark/>
          </w:tcPr>
          <w:p w14:paraId="7DF38266"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A05CDC">
        <w:trPr>
          <w:cantSplit/>
        </w:trPr>
        <w:tc>
          <w:tcPr>
            <w:tcW w:w="273" w:type="dxa"/>
          </w:tcPr>
          <w:p w14:paraId="7BCCF461" w14:textId="77777777" w:rsidR="00CA3CFA" w:rsidRDefault="00CA3CFA" w:rsidP="00A05CDC">
            <w:pPr>
              <w:keepNext/>
              <w:keepLines/>
              <w:spacing w:before="360" w:line="260" w:lineRule="atLeast"/>
              <w:ind w:left="425"/>
              <w:jc w:val="both"/>
            </w:pPr>
          </w:p>
        </w:tc>
        <w:tc>
          <w:tcPr>
            <w:tcW w:w="4645" w:type="dxa"/>
            <w:hideMark/>
          </w:tcPr>
          <w:p w14:paraId="00C82DD2"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A05CDC">
        <w:trPr>
          <w:cantSplit/>
        </w:trPr>
        <w:tc>
          <w:tcPr>
            <w:tcW w:w="273" w:type="dxa"/>
          </w:tcPr>
          <w:p w14:paraId="0E370353" w14:textId="77777777" w:rsidR="00CA3CFA" w:rsidRDefault="00CA3CFA" w:rsidP="00A05CDC">
            <w:pPr>
              <w:keepNext/>
              <w:keepLines/>
              <w:spacing w:before="120"/>
              <w:ind w:left="357"/>
            </w:pPr>
          </w:p>
        </w:tc>
        <w:tc>
          <w:tcPr>
            <w:tcW w:w="8930" w:type="dxa"/>
            <w:gridSpan w:val="2"/>
            <w:hideMark/>
          </w:tcPr>
          <w:p w14:paraId="6F874FF2"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A05CDC">
        <w:trPr>
          <w:cantSplit/>
        </w:trPr>
        <w:tc>
          <w:tcPr>
            <w:tcW w:w="273" w:type="dxa"/>
          </w:tcPr>
          <w:p w14:paraId="0BE142DF" w14:textId="77777777" w:rsidR="00CA3CFA" w:rsidRDefault="00CA3CFA" w:rsidP="00A05CDC">
            <w:pPr>
              <w:keepNext/>
              <w:keepLines/>
              <w:spacing w:before="360" w:line="260" w:lineRule="atLeast"/>
              <w:ind w:left="425"/>
              <w:jc w:val="both"/>
            </w:pPr>
          </w:p>
        </w:tc>
        <w:tc>
          <w:tcPr>
            <w:tcW w:w="4645" w:type="dxa"/>
            <w:hideMark/>
          </w:tcPr>
          <w:p w14:paraId="5BCF2DEA"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A05CDC">
        <w:trPr>
          <w:cantSplit/>
        </w:trPr>
        <w:tc>
          <w:tcPr>
            <w:tcW w:w="273" w:type="dxa"/>
          </w:tcPr>
          <w:p w14:paraId="26A2F809" w14:textId="77777777" w:rsidR="00CA3CFA" w:rsidRDefault="00CA3CFA" w:rsidP="00A05CDC">
            <w:pPr>
              <w:keepNext/>
              <w:keepLines/>
              <w:spacing w:before="120"/>
              <w:ind w:left="357"/>
            </w:pPr>
          </w:p>
        </w:tc>
        <w:tc>
          <w:tcPr>
            <w:tcW w:w="8930" w:type="dxa"/>
            <w:gridSpan w:val="2"/>
            <w:hideMark/>
          </w:tcPr>
          <w:p w14:paraId="55123348"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A05CDC">
        <w:trPr>
          <w:cantSplit/>
        </w:trPr>
        <w:tc>
          <w:tcPr>
            <w:tcW w:w="273" w:type="dxa"/>
          </w:tcPr>
          <w:p w14:paraId="697EF2AA" w14:textId="77777777" w:rsidR="00CA3CFA" w:rsidRDefault="00CA3CFA" w:rsidP="00A05CDC">
            <w:pPr>
              <w:keepNext/>
              <w:keepLines/>
              <w:spacing w:before="360" w:line="260" w:lineRule="atLeast"/>
              <w:ind w:left="425"/>
              <w:jc w:val="both"/>
            </w:pPr>
          </w:p>
        </w:tc>
        <w:tc>
          <w:tcPr>
            <w:tcW w:w="4645" w:type="dxa"/>
            <w:hideMark/>
          </w:tcPr>
          <w:p w14:paraId="46305D37"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A05CDC">
        <w:trPr>
          <w:cantSplit/>
        </w:trPr>
        <w:tc>
          <w:tcPr>
            <w:tcW w:w="273" w:type="dxa"/>
          </w:tcPr>
          <w:p w14:paraId="46252D28" w14:textId="77777777" w:rsidR="00CA3CFA" w:rsidRDefault="00CA3CFA" w:rsidP="00A05CDC">
            <w:pPr>
              <w:keepNext/>
              <w:keepLines/>
              <w:spacing w:before="120"/>
              <w:ind w:left="357"/>
            </w:pPr>
          </w:p>
        </w:tc>
        <w:tc>
          <w:tcPr>
            <w:tcW w:w="8930" w:type="dxa"/>
            <w:gridSpan w:val="2"/>
            <w:hideMark/>
          </w:tcPr>
          <w:p w14:paraId="1B422D54"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2" w:name="_Toc73018475"/>
      <w:bookmarkStart w:id="103" w:name="_Toc83898431"/>
      <w:bookmarkStart w:id="104" w:name="_Toc189322871"/>
      <w:r>
        <w:rPr>
          <w:noProof/>
        </w:rPr>
        <w:t>Previous Sale</w:t>
      </w:r>
      <w:bookmarkEnd w:id="102"/>
      <w:bookmarkEnd w:id="103"/>
      <w:bookmarkEnd w:id="104"/>
    </w:p>
    <w:p w14:paraId="73C28016" w14:textId="786202E6" w:rsidR="005C46D1" w:rsidRDefault="007114BC" w:rsidP="009F36B9">
      <w:pPr>
        <w:ind w:left="851"/>
        <w:jc w:val="both"/>
      </w:pPr>
      <w:r w:rsidRPr="006E53E8">
        <w:t>[Replace</w:t>
      </w:r>
      <w:r w:rsidR="00C44345" w:rsidRPr="006E53E8">
        <w:t>_PreviousSale]</w:t>
      </w:r>
      <w:r w:rsidR="00C44345">
        <w:rPr>
          <w:highlight w:val="cyan"/>
        </w:rPr>
        <w:br/>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5" w:name="_Toc73018476"/>
      <w:bookmarkStart w:id="106" w:name="_Toc83898432"/>
      <w:bookmarkStart w:id="107" w:name="_Toc189322872"/>
      <w:r>
        <w:rPr>
          <w:noProof/>
        </w:rPr>
        <w:t>Contract for Sale</w:t>
      </w:r>
      <w:bookmarkEnd w:id="105"/>
      <w:bookmarkEnd w:id="106"/>
      <w:bookmarkEnd w:id="107"/>
    </w:p>
    <w:p w14:paraId="332C69A5" w14:textId="63162C10" w:rsidR="00CA3CFA" w:rsidRDefault="007114BC" w:rsidP="009F36B9">
      <w:pPr>
        <w:ind w:left="851"/>
      </w:pPr>
      <w:r w:rsidRPr="006E53E8">
        <w:t>[Replace</w:t>
      </w:r>
      <w:r w:rsidR="00C44345" w:rsidRPr="006E53E8">
        <w:t>_ContractSale]</w:t>
      </w:r>
      <w:r w:rsidR="00C44345">
        <w:rPr>
          <w:highlight w:val="cyan"/>
        </w:rPr>
        <w:br/>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08" w:name="_Toc70670948"/>
      <w:bookmarkStart w:id="109" w:name="_Toc73019110"/>
      <w:bookmarkStart w:id="110" w:name="_Toc189322873"/>
      <w:r>
        <w:t>SWOT Analysis</w:t>
      </w:r>
      <w:bookmarkEnd w:id="108"/>
      <w:bookmarkEnd w:id="109"/>
      <w:bookmarkEnd w:id="110"/>
    </w:p>
    <w:p w14:paraId="0F8F9B06" w14:textId="77777777" w:rsidR="002E64E8" w:rsidRPr="006E53E8" w:rsidRDefault="002E64E8" w:rsidP="00A57F91">
      <w:pPr>
        <w:pStyle w:val="BodyText"/>
        <w:ind w:left="851"/>
        <w:jc w:val="both"/>
        <w:rPr>
          <w:b/>
          <w:bCs/>
        </w:rPr>
      </w:pPr>
      <w:r w:rsidRPr="006E53E8">
        <w:rPr>
          <w:b/>
          <w:bCs/>
        </w:rPr>
        <w:t>Strengths/Opportunities</w:t>
      </w:r>
    </w:p>
    <w:p w14:paraId="79C4C2A8" w14:textId="77777777" w:rsidR="002E64E8" w:rsidRPr="00A57F91" w:rsidRDefault="002E64E8" w:rsidP="00A57F91">
      <w:pPr>
        <w:pStyle w:val="BodyText"/>
        <w:ind w:left="851"/>
        <w:jc w:val="both"/>
      </w:pPr>
      <w:r w:rsidRPr="00A57F91">
        <w:t>[Replace_Strengths]</w:t>
      </w:r>
    </w:p>
    <w:p w14:paraId="065BBBF1" w14:textId="77777777" w:rsidR="00A57F91" w:rsidRDefault="00A57F91" w:rsidP="00A57F91">
      <w:pPr>
        <w:pStyle w:val="BodyText"/>
        <w:ind w:left="851"/>
        <w:jc w:val="both"/>
      </w:pPr>
    </w:p>
    <w:p w14:paraId="756FAC12" w14:textId="6AACE861" w:rsidR="002E64E8" w:rsidRPr="006E53E8" w:rsidRDefault="002E64E8" w:rsidP="00A57F91">
      <w:pPr>
        <w:pStyle w:val="BodyText"/>
        <w:ind w:left="851"/>
        <w:jc w:val="both"/>
        <w:rPr>
          <w:b/>
          <w:bCs/>
        </w:rPr>
      </w:pPr>
      <w:r w:rsidRPr="006E53E8">
        <w:rPr>
          <w:b/>
          <w:bCs/>
        </w:rPr>
        <w:t>Weaknesses/Threats</w:t>
      </w:r>
    </w:p>
    <w:p w14:paraId="5829363C" w14:textId="77777777" w:rsidR="002E64E8" w:rsidRPr="00A57F91" w:rsidRDefault="002E64E8" w:rsidP="00A57F91">
      <w:pPr>
        <w:pStyle w:val="BodyText"/>
        <w:ind w:left="851"/>
        <w:jc w:val="both"/>
      </w:pPr>
      <w:r w:rsidRPr="00A57F91">
        <w:t>[Replace_Weaknesses]</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1" w:name="_Toc70670949"/>
      <w:bookmarkStart w:id="112" w:name="_Toc73019111"/>
      <w:bookmarkStart w:id="113" w:name="_Toc189322874"/>
      <w:r>
        <w:t>Risk Analysis</w:t>
      </w:r>
      <w:bookmarkEnd w:id="111"/>
      <w:bookmarkEnd w:id="112"/>
      <w:bookmarkEnd w:id="113"/>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E84EEB4" w:rsidR="006713C5" w:rsidRDefault="006713C5" w:rsidP="006623C0">
      <w:pPr>
        <w:pStyle w:val="BodyText"/>
        <w:ind w:left="851"/>
        <w:jc w:val="both"/>
        <w:rPr>
          <w:rFonts w:cs="Arial"/>
          <w:noProof/>
        </w:rPr>
      </w:pPr>
      <w:r>
        <w:rPr>
          <w:b/>
          <w:bCs/>
        </w:rPr>
        <w:t>Recent Market Direction:</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_RecentMarketDirection]</w:t>
      </w:r>
      <w:r w:rsidR="00A57F91">
        <w:rPr>
          <w:rFonts w:cs="Arial"/>
          <w:noProof/>
        </w:rPr>
        <w:t xml:space="preserve"> </w:t>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_MarketVolatility]</w:t>
      </w:r>
    </w:p>
    <w:p w14:paraId="0ED72CCE" w14:textId="0845B2D8" w:rsidR="006713C5" w:rsidRDefault="006713C5" w:rsidP="006623C0">
      <w:pPr>
        <w:pStyle w:val="BodyText"/>
        <w:ind w:left="851"/>
        <w:jc w:val="both"/>
        <w:rPr>
          <w:rFonts w:cs="Arial"/>
          <w:noProof/>
        </w:rPr>
      </w:pPr>
      <w:r>
        <w:rPr>
          <w:b/>
          <w:bCs/>
        </w:rPr>
        <w:t>Market Segment Conditions:</w:t>
      </w:r>
      <w:r>
        <w:t xml:space="preserve">  </w:t>
      </w:r>
      <w:r w:rsidR="002E64E8">
        <w:rPr>
          <w:rFonts w:cs="Arial"/>
          <w:noProof/>
        </w:rPr>
        <w:t>[</w:t>
      </w:r>
      <w:r w:rsidR="00906CD7">
        <w:rPr>
          <w:rFonts w:cs="Arial"/>
          <w:noProof/>
        </w:rPr>
        <w:t>Replace</w:t>
      </w:r>
      <w:r w:rsidR="002E64E8">
        <w:rPr>
          <w:rFonts w:cs="Arial"/>
          <w:noProof/>
        </w:rPr>
        <w:t>_MarketSegmentConditions]</w:t>
      </w: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4" w:name="_Toc189322875"/>
      <w:r>
        <w:lastRenderedPageBreak/>
        <w:t>Sales Evidence Disclosure</w:t>
      </w:r>
      <w:bookmarkEnd w:id="114"/>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5" w:name="_Toc70670950"/>
      <w:bookmarkStart w:id="116" w:name="_Toc73019112"/>
      <w:bookmarkStart w:id="117" w:name="_Toc189322876"/>
      <w:r>
        <w:t>Conclusion on Sales Evidence</w:t>
      </w:r>
      <w:bookmarkEnd w:id="115"/>
      <w:bookmarkEnd w:id="116"/>
      <w:bookmarkEnd w:id="117"/>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690071A9" w:rsidR="006713C5" w:rsidRDefault="00C00949" w:rsidP="006713C5">
      <w:pPr>
        <w:pStyle w:val="BodyText"/>
        <w:jc w:val="both"/>
        <w:rPr>
          <w:rFonts w:cs="Arial"/>
          <w:noProof/>
        </w:rPr>
      </w:pPr>
      <w:r>
        <w:rPr>
          <w:rFonts w:cs="Arial"/>
          <w:noProof/>
        </w:rPr>
        <w:t>[Replace_ConclusionOnSalesEvidence]</w:t>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Pr="00C00949" w:rsidRDefault="00642F84">
      <w:pPr>
        <w:spacing w:after="0" w:line="240" w:lineRule="auto"/>
        <w:rPr>
          <w:rFonts w:cs="Arial"/>
          <w:lang w:val="en-US" w:eastAsia="zh-CN"/>
        </w:rPr>
      </w:pPr>
      <w:r>
        <w:rPr>
          <w:rFonts w:cs="Arial"/>
        </w:rPr>
        <w:br w:type="page"/>
      </w:r>
    </w:p>
    <w:p w14:paraId="69D4A868" w14:textId="77777777" w:rsidR="006713C5" w:rsidRPr="00562B28" w:rsidRDefault="00642F84" w:rsidP="006713C5">
      <w:pPr>
        <w:pStyle w:val="Heading1"/>
      </w:pPr>
      <w:bookmarkStart w:id="118" w:name="_Toc70670951"/>
      <w:bookmarkStart w:id="119" w:name="_Toc73019113"/>
      <w:bookmarkStart w:id="120" w:name="_Toc189322877"/>
      <w:r w:rsidRPr="00562B28">
        <w:lastRenderedPageBreak/>
        <w:t xml:space="preserve">Market </w:t>
      </w:r>
      <w:r w:rsidR="006713C5" w:rsidRPr="00562B28">
        <w:t>Valuation</w:t>
      </w:r>
      <w:bookmarkEnd w:id="118"/>
      <w:bookmarkEnd w:id="119"/>
      <w:bookmarkEnd w:id="120"/>
    </w:p>
    <w:p w14:paraId="1E4D96DE" w14:textId="44EE15D7" w:rsidR="006713C5" w:rsidRDefault="006713C5" w:rsidP="006713C5">
      <w:pPr>
        <w:pStyle w:val="Heading2"/>
      </w:pPr>
      <w:bookmarkStart w:id="121" w:name="_Toc70670952"/>
      <w:bookmarkStart w:id="122" w:name="_Toc73019114"/>
      <w:bookmarkStart w:id="123" w:name="_Toc189322878"/>
      <w:r>
        <w:t xml:space="preserve">Market Value Assessment as at </w:t>
      </w:r>
      <w:bookmarkEnd w:id="121"/>
      <w:bookmarkEnd w:id="122"/>
      <w:bookmarkEnd w:id="123"/>
      <w:r w:rsidR="00766371">
        <w:rPr>
          <w:rFonts w:ascii="Calibri Bold" w:hAnsi="Calibri Bold" w:cs="Arial"/>
          <w:noProof/>
        </w:rPr>
        <w:t>[Replace_DateofValuation]</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62"/>
      </w:tblGrid>
      <w:tr w:rsidR="001B16F3" w14:paraId="1CA0D7DE" w14:textId="77777777" w:rsidTr="00A05CDC">
        <w:tc>
          <w:tcPr>
            <w:tcW w:w="6095" w:type="dxa"/>
            <w:gridSpan w:val="2"/>
            <w:tcBorders>
              <w:top w:val="single" w:sz="8" w:space="0" w:color="auto"/>
            </w:tcBorders>
          </w:tcPr>
          <w:p w14:paraId="6CFF63B4" w14:textId="49F5AEAC" w:rsidR="001B16F3" w:rsidRPr="00F01F50" w:rsidRDefault="001B16F3" w:rsidP="001B16F3">
            <w:pPr>
              <w:pStyle w:val="SWOTHeading"/>
              <w:spacing w:after="120"/>
              <w:jc w:val="center"/>
              <w:rPr>
                <w:rFonts w:asciiTheme="minorHAnsi" w:hAnsiTheme="minorHAnsi" w:cstheme="minorHAnsi"/>
                <w:noProof/>
                <w:color w:val="EE0000"/>
                <w:sz w:val="18"/>
                <w:szCs w:val="18"/>
                <w:highlight w:val="yellow"/>
              </w:rPr>
            </w:pPr>
            <w:r w:rsidRPr="00F26DA5">
              <w:rPr>
                <w:rFonts w:asciiTheme="minorHAnsi" w:hAnsiTheme="minorHAnsi" w:cstheme="minorHAnsi"/>
                <w:sz w:val="18"/>
                <w:szCs w:val="18"/>
                <w:lang w:val="en-US" w:eastAsia="zh-CN"/>
              </w:rPr>
              <w:t>[Replace_MarketValuation]</w:t>
            </w:r>
          </w:p>
        </w:tc>
      </w:tr>
      <w:tr w:rsidR="001B16F3" w14:paraId="74780C2B" w14:textId="77777777" w:rsidTr="00A05CDC">
        <w:tc>
          <w:tcPr>
            <w:tcW w:w="6095" w:type="dxa"/>
            <w:gridSpan w:val="2"/>
            <w:tcBorders>
              <w:bottom w:val="single" w:sz="4" w:space="0" w:color="auto"/>
            </w:tcBorders>
          </w:tcPr>
          <w:p w14:paraId="618633A4" w14:textId="4F7B9F37" w:rsidR="001B16F3" w:rsidRPr="00F01F50" w:rsidRDefault="00FE1EA0" w:rsidP="00FE1EA0">
            <w:pPr>
              <w:pStyle w:val="SWOTHeading"/>
              <w:spacing w:after="120"/>
              <w:jc w:val="center"/>
              <w:rPr>
                <w:rFonts w:asciiTheme="minorHAnsi" w:hAnsiTheme="minorHAnsi" w:cstheme="minorHAnsi"/>
                <w:color w:val="EE0000"/>
                <w:sz w:val="18"/>
                <w:szCs w:val="18"/>
                <w:highlight w:val="yellow"/>
              </w:rPr>
            </w:pPr>
            <w:r w:rsidRPr="00F26DA5">
              <w:rPr>
                <w:rFonts w:asciiTheme="minorHAnsi" w:hAnsiTheme="minorHAnsi" w:cstheme="minorHAnsi"/>
                <w:sz w:val="18"/>
                <w:szCs w:val="18"/>
                <w:lang w:val="en-US" w:eastAsia="zh-CN"/>
              </w:rPr>
              <w:t>[Replace_MarketValu</w:t>
            </w:r>
            <w:r>
              <w:rPr>
                <w:rFonts w:asciiTheme="minorHAnsi" w:hAnsiTheme="minorHAnsi" w:cstheme="minorHAnsi"/>
                <w:sz w:val="18"/>
                <w:szCs w:val="18"/>
                <w:lang w:val="en-US" w:eastAsia="zh-CN"/>
              </w:rPr>
              <w:t>e</w:t>
            </w:r>
            <w:r w:rsidRPr="00F26DA5">
              <w:rPr>
                <w:rFonts w:asciiTheme="minorHAnsi" w:hAnsiTheme="minorHAnsi" w:cstheme="minorHAnsi"/>
                <w:sz w:val="18"/>
                <w:szCs w:val="18"/>
                <w:lang w:val="en-US" w:eastAsia="zh-CN"/>
              </w:rPr>
              <w:t>]</w:t>
            </w:r>
          </w:p>
        </w:tc>
      </w:tr>
      <w:tr w:rsidR="00941C0C" w14:paraId="612BC9D6" w14:textId="77777777" w:rsidTr="00A05CDC">
        <w:tc>
          <w:tcPr>
            <w:tcW w:w="3544" w:type="dxa"/>
            <w:tcBorders>
              <w:top w:val="single" w:sz="8" w:space="0" w:color="auto"/>
            </w:tcBorders>
          </w:tcPr>
          <w:p w14:paraId="3C77B58C" w14:textId="77777777" w:rsidR="00941C0C" w:rsidRDefault="00941C0C" w:rsidP="00A05CDC">
            <w:pPr>
              <w:spacing w:before="80" w:after="80"/>
              <w:rPr>
                <w:rFonts w:cs="Arial"/>
              </w:rPr>
            </w:pPr>
            <w:r w:rsidRPr="00642F97">
              <w:rPr>
                <w:rFonts w:cs="Arial"/>
              </w:rPr>
              <w:t>Apportioned as follows:</w:t>
            </w:r>
          </w:p>
        </w:tc>
        <w:tc>
          <w:tcPr>
            <w:tcW w:w="2551" w:type="dxa"/>
            <w:tcBorders>
              <w:top w:val="single" w:sz="8" w:space="0" w:color="auto"/>
            </w:tcBorders>
          </w:tcPr>
          <w:p w14:paraId="577C934D" w14:textId="77777777" w:rsidR="00941C0C" w:rsidRDefault="00941C0C" w:rsidP="00A05CDC">
            <w:pPr>
              <w:spacing w:before="80" w:after="80"/>
              <w:rPr>
                <w:rFonts w:cs="Arial"/>
              </w:rPr>
            </w:pPr>
          </w:p>
        </w:tc>
      </w:tr>
      <w:tr w:rsidR="00941C0C" w14:paraId="310A9F07" w14:textId="77777777" w:rsidTr="00A05CDC">
        <w:tc>
          <w:tcPr>
            <w:tcW w:w="3544" w:type="dxa"/>
          </w:tcPr>
          <w:p w14:paraId="67EB00EA" w14:textId="77777777" w:rsidR="00941C0C" w:rsidRDefault="00941C0C" w:rsidP="00A05CDC">
            <w:pPr>
              <w:spacing w:before="80" w:after="80"/>
              <w:rPr>
                <w:rFonts w:cs="Arial"/>
              </w:rPr>
            </w:pPr>
            <w:r w:rsidRPr="00245A79">
              <w:rPr>
                <w:rFonts w:cs="Arial"/>
              </w:rPr>
              <w:t>Improvements Value</w:t>
            </w:r>
          </w:p>
        </w:tc>
        <w:tc>
          <w:tcPr>
            <w:tcW w:w="2551" w:type="dxa"/>
          </w:tcPr>
          <w:p w14:paraId="3D8EF99C" w14:textId="19EC970B" w:rsidR="00941C0C" w:rsidRPr="00BD20B5" w:rsidRDefault="00BD20B5" w:rsidP="00A05CDC">
            <w:pPr>
              <w:spacing w:before="80" w:after="80"/>
              <w:rPr>
                <w:rFonts w:cs="Arial"/>
                <w:lang w:val="en-US" w:eastAsia="zh-CN"/>
              </w:rPr>
            </w:pPr>
            <w:r>
              <w:rPr>
                <w:rFonts w:cs="Arial"/>
                <w:lang w:val="en-US" w:eastAsia="zh-CN"/>
              </w:rPr>
              <w:t>[Replace_ImprovementValueByValuer]</w:t>
            </w:r>
          </w:p>
        </w:tc>
      </w:tr>
      <w:tr w:rsidR="00941C0C" w14:paraId="1BE514A1" w14:textId="77777777" w:rsidTr="00A05CDC">
        <w:tc>
          <w:tcPr>
            <w:tcW w:w="3544" w:type="dxa"/>
          </w:tcPr>
          <w:p w14:paraId="7F83A2B6" w14:textId="77777777" w:rsidR="00941C0C" w:rsidRDefault="00941C0C" w:rsidP="00A05CDC">
            <w:pPr>
              <w:spacing w:before="80" w:after="80"/>
              <w:rPr>
                <w:rFonts w:cs="Arial"/>
              </w:rPr>
            </w:pPr>
            <w:r w:rsidRPr="00245A79">
              <w:rPr>
                <w:rFonts w:cs="Arial"/>
              </w:rPr>
              <w:t xml:space="preserve">Land Value </w:t>
            </w:r>
          </w:p>
        </w:tc>
        <w:tc>
          <w:tcPr>
            <w:tcW w:w="2551" w:type="dxa"/>
          </w:tcPr>
          <w:p w14:paraId="780611C8" w14:textId="7DCE2002" w:rsidR="00941C0C" w:rsidRDefault="00BD20B5" w:rsidP="00A05CDC">
            <w:pPr>
              <w:spacing w:before="80" w:after="80"/>
              <w:rPr>
                <w:rFonts w:cs="Arial"/>
              </w:rPr>
            </w:pPr>
            <w:r>
              <w:rPr>
                <w:rFonts w:cs="Arial"/>
              </w:rPr>
              <w:t>[Replace_LandValueByValuer]</w:t>
            </w:r>
          </w:p>
        </w:tc>
      </w:tr>
      <w:tr w:rsidR="00941C0C" w:rsidRPr="00FE1EA0" w14:paraId="63453426" w14:textId="77777777" w:rsidTr="00A05CDC">
        <w:tc>
          <w:tcPr>
            <w:tcW w:w="3544" w:type="dxa"/>
            <w:tcBorders>
              <w:bottom w:val="single" w:sz="8" w:space="0" w:color="auto"/>
            </w:tcBorders>
          </w:tcPr>
          <w:p w14:paraId="3E55186A" w14:textId="77777777" w:rsidR="00941C0C" w:rsidRDefault="00941C0C" w:rsidP="00A05CDC">
            <w:pPr>
              <w:spacing w:before="80" w:after="80"/>
              <w:rPr>
                <w:rFonts w:cs="Arial"/>
              </w:rPr>
            </w:pPr>
            <w:r w:rsidRPr="00245A79">
              <w:rPr>
                <w:rFonts w:cs="Arial"/>
              </w:rPr>
              <w:t>Chattels</w:t>
            </w:r>
          </w:p>
        </w:tc>
        <w:tc>
          <w:tcPr>
            <w:tcW w:w="2551" w:type="dxa"/>
            <w:tcBorders>
              <w:bottom w:val="single" w:sz="8" w:space="0" w:color="auto"/>
            </w:tcBorders>
          </w:tcPr>
          <w:p w14:paraId="61966FA0" w14:textId="79D6A891" w:rsidR="00941C0C" w:rsidRDefault="00BD20B5" w:rsidP="00A05CDC">
            <w:pPr>
              <w:spacing w:before="80" w:after="80"/>
              <w:rPr>
                <w:rFonts w:cs="Arial"/>
              </w:rPr>
            </w:pPr>
            <w:r>
              <w:rPr>
                <w:rFonts w:cs="Arial"/>
              </w:rPr>
              <w:t>[Replace_ChattelsByValuer]</w:t>
            </w:r>
          </w:p>
        </w:tc>
      </w:tr>
      <w:tr w:rsidR="00941C0C" w14:paraId="43041A30" w14:textId="77777777" w:rsidTr="00A05CDC">
        <w:tc>
          <w:tcPr>
            <w:tcW w:w="3544" w:type="dxa"/>
            <w:tcBorders>
              <w:top w:val="single" w:sz="8" w:space="0" w:color="auto"/>
              <w:bottom w:val="single" w:sz="8" w:space="0" w:color="auto"/>
            </w:tcBorders>
          </w:tcPr>
          <w:p w14:paraId="70EE8CA3" w14:textId="77777777" w:rsidR="00941C0C" w:rsidRDefault="00941C0C" w:rsidP="00A05CDC">
            <w:pPr>
              <w:spacing w:before="80" w:after="80"/>
              <w:rPr>
                <w:rFonts w:cs="Arial"/>
              </w:rPr>
            </w:pPr>
            <w:r w:rsidRPr="00245A79">
              <w:rPr>
                <w:rFonts w:cs="Arial"/>
              </w:rPr>
              <w:t>Market Value</w:t>
            </w:r>
          </w:p>
        </w:tc>
        <w:tc>
          <w:tcPr>
            <w:tcW w:w="2551" w:type="dxa"/>
            <w:tcBorders>
              <w:top w:val="single" w:sz="8" w:space="0" w:color="auto"/>
              <w:bottom w:val="single" w:sz="8" w:space="0" w:color="auto"/>
            </w:tcBorders>
          </w:tcPr>
          <w:p w14:paraId="0A964C91" w14:textId="45579CFE" w:rsidR="00941C0C" w:rsidRDefault="00BD20B5" w:rsidP="00A05CDC">
            <w:pPr>
              <w:spacing w:before="80" w:after="80"/>
              <w:rPr>
                <w:rFonts w:cs="Arial"/>
              </w:rPr>
            </w:pPr>
            <w:r w:rsidRPr="00A57F91">
              <w:rPr>
                <w:rFonts w:cstheme="minorHAnsi"/>
                <w:noProof/>
                <w:color w:val="000000" w:themeColor="text1"/>
                <w:szCs w:val="18"/>
              </w:rPr>
              <w:t>[Replace_MarketValueByValuer]</w:t>
            </w:r>
            <w:r w:rsidR="00941C0C" w:rsidRPr="00A57F91">
              <w:rPr>
                <w:rFonts w:cs="Arial"/>
                <w:color w:val="000000" w:themeColor="text1"/>
              </w:rPr>
              <w:t xml:space="preserve"> </w:t>
            </w:r>
          </w:p>
        </w:tc>
      </w:tr>
    </w:tbl>
    <w:p w14:paraId="36206770" w14:textId="77777777" w:rsidR="00A57F91" w:rsidRDefault="00A57F91" w:rsidP="006713C5">
      <w:pPr>
        <w:pStyle w:val="BodyText"/>
        <w:rPr>
          <w:lang w:val="en-GB"/>
        </w:rPr>
      </w:pPr>
    </w:p>
    <w:p w14:paraId="4D4B581F" w14:textId="4FD8401D"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1C8DA6AD" w:rsidR="00766371" w:rsidRDefault="00243C1B" w:rsidP="00243C1B">
      <w:pPr>
        <w:pStyle w:val="Heading2"/>
      </w:pPr>
      <w:r>
        <w:t>Special Assumptions</w:t>
      </w:r>
    </w:p>
    <w:p w14:paraId="2A59389C" w14:textId="77777777" w:rsidR="00243C1B" w:rsidRPr="00937328" w:rsidRDefault="00243C1B" w:rsidP="00937328">
      <w:pPr>
        <w:pStyle w:val="BodyText"/>
        <w:rPr>
          <w:lang w:val="en-GB"/>
        </w:rPr>
      </w:pPr>
      <w:r w:rsidRPr="00937328">
        <w:rPr>
          <w:lang w:val="en-GB"/>
        </w:rPr>
        <w:t>Valuation contained herein is conditional on the following:</w:t>
      </w:r>
    </w:p>
    <w:p w14:paraId="054695C0" w14:textId="77777777" w:rsidR="00937328" w:rsidRPr="00A57F91" w:rsidRDefault="00937328" w:rsidP="00A57F91">
      <w:pPr>
        <w:pStyle w:val="BodyText"/>
        <w:numPr>
          <w:ilvl w:val="0"/>
          <w:numId w:val="5"/>
        </w:numPr>
        <w:rPr>
          <w:lang w:val="en-GB"/>
        </w:rPr>
      </w:pPr>
      <w:r w:rsidRPr="00A57F91">
        <w:rPr>
          <w:lang w:val="en-GB"/>
        </w:rPr>
        <w:t>[Replace_Assumptions]</w:t>
      </w: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Pr="00BD20B5" w:rsidRDefault="006713C5" w:rsidP="006713C5">
      <w:pPr>
        <w:spacing w:after="0" w:line="240" w:lineRule="auto"/>
        <w:rPr>
          <w:lang w:val="en-US" w:eastAsia="zh-CN"/>
        </w:rPr>
      </w:pPr>
      <w:r>
        <w:rPr>
          <w:lang w:val="en-GB"/>
        </w:rPr>
        <w:br w:type="page"/>
      </w:r>
    </w:p>
    <w:p w14:paraId="493DC905" w14:textId="77777777" w:rsidR="006713C5" w:rsidRDefault="006713C5" w:rsidP="00E05DB3">
      <w:pPr>
        <w:pStyle w:val="Heading1"/>
        <w:spacing w:before="120"/>
        <w:contextualSpacing w:val="0"/>
      </w:pPr>
      <w:bookmarkStart w:id="124" w:name="_Toc70670953"/>
      <w:bookmarkStart w:id="125" w:name="_Toc73019115"/>
      <w:bookmarkStart w:id="126" w:name="_Toc189322879"/>
      <w:r>
        <w:lastRenderedPageBreak/>
        <w:t>Statement of General Valuation Policies</w:t>
      </w:r>
      <w:bookmarkEnd w:id="124"/>
      <w:bookmarkEnd w:id="125"/>
      <w:bookmarkEnd w:id="126"/>
    </w:p>
    <w:p w14:paraId="6255A193" w14:textId="77777777" w:rsidR="006713C5" w:rsidRDefault="006713C5" w:rsidP="006713C5">
      <w:pPr>
        <w:pStyle w:val="Heading2"/>
      </w:pPr>
      <w:bookmarkStart w:id="127" w:name="_Toc70670954"/>
      <w:bookmarkStart w:id="128" w:name="_Toc73019116"/>
      <w:bookmarkStart w:id="129" w:name="_Toc189322880"/>
      <w:r>
        <w:t>Publication</w:t>
      </w:r>
      <w:bookmarkEnd w:id="127"/>
      <w:bookmarkEnd w:id="128"/>
      <w:bookmarkEnd w:id="129"/>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0" w:name="_Toc70670955"/>
      <w:bookmarkStart w:id="131" w:name="_Toc73019117"/>
      <w:bookmarkStart w:id="132" w:name="_Toc189322881"/>
      <w:r>
        <w:t>Total Compliance</w:t>
      </w:r>
      <w:bookmarkEnd w:id="130"/>
      <w:bookmarkEnd w:id="131"/>
      <w:bookmarkEnd w:id="132"/>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3" w:name="_Toc70670956"/>
      <w:bookmarkStart w:id="134" w:name="_Toc73019118"/>
      <w:bookmarkStart w:id="135" w:name="_Toc189322882"/>
      <w:r>
        <w:t>General</w:t>
      </w:r>
      <w:bookmarkEnd w:id="133"/>
      <w:bookmarkEnd w:id="134"/>
      <w:bookmarkEnd w:id="135"/>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A05CDC">
        <w:tc>
          <w:tcPr>
            <w:tcW w:w="4136" w:type="dxa"/>
          </w:tcPr>
          <w:p w14:paraId="67CC9D6E" w14:textId="77777777" w:rsidR="00642F84" w:rsidRPr="00B20E2B" w:rsidRDefault="00642F84" w:rsidP="00A05CDC">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A05CDC">
            <w:pPr>
              <w:ind w:hanging="115"/>
              <w:rPr>
                <w:rFonts w:ascii="Calibri" w:hAnsi="Calibri" w:cs="Calibri"/>
                <w:szCs w:val="18"/>
                <w:lang w:eastAsia="en-AU"/>
              </w:rPr>
            </w:pPr>
          </w:p>
          <w:p w14:paraId="0629404C" w14:textId="77777777" w:rsidR="00642F84" w:rsidRDefault="00642F84" w:rsidP="00A05CDC">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A05CDC">
            <w:pPr>
              <w:spacing w:after="0"/>
              <w:ind w:left="-426" w:hanging="115"/>
              <w:rPr>
                <w:rFonts w:ascii="Calibri" w:hAnsi="Calibri" w:cs="Calibri"/>
                <w:szCs w:val="18"/>
                <w:lang w:eastAsia="en-AU"/>
              </w:rPr>
            </w:pPr>
          </w:p>
          <w:p w14:paraId="124228A1" w14:textId="77777777" w:rsidR="00642F84" w:rsidRPr="00C81700" w:rsidRDefault="00642F84" w:rsidP="00A05CDC">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A05CDC">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A05CDC">
            <w:pPr>
              <w:jc w:val="both"/>
              <w:rPr>
                <w:lang w:val="en-GB"/>
              </w:rPr>
            </w:pPr>
          </w:p>
        </w:tc>
        <w:tc>
          <w:tcPr>
            <w:tcW w:w="4255" w:type="dxa"/>
          </w:tcPr>
          <w:p w14:paraId="2321936B" w14:textId="77777777" w:rsidR="00642F84" w:rsidRDefault="00642F84" w:rsidP="00A05CDC">
            <w:pPr>
              <w:pStyle w:val="BodyText"/>
              <w:spacing w:after="0" w:line="240" w:lineRule="auto"/>
              <w:ind w:left="0"/>
              <w:rPr>
                <w:rFonts w:ascii="Calibri" w:hAnsi="Calibri" w:cs="Calibri"/>
                <w:szCs w:val="18"/>
              </w:rPr>
            </w:pPr>
          </w:p>
          <w:p w14:paraId="5A2124D8" w14:textId="77777777" w:rsidR="00642F84" w:rsidRPr="00B20E2B" w:rsidRDefault="00642F84" w:rsidP="00A05CDC">
            <w:pPr>
              <w:pStyle w:val="BodyText"/>
              <w:spacing w:after="0" w:line="240" w:lineRule="auto"/>
              <w:ind w:left="0"/>
              <w:rPr>
                <w:rFonts w:ascii="Calibri" w:hAnsi="Calibri" w:cs="Calibri"/>
                <w:szCs w:val="18"/>
              </w:rPr>
            </w:pPr>
          </w:p>
          <w:p w14:paraId="448F5C6B" w14:textId="77777777" w:rsidR="00642F84" w:rsidRDefault="00642F84" w:rsidP="00A05CDC">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487164" w14:textId="77777777" w:rsidR="004D44FE" w:rsidRDefault="004D44FE" w:rsidP="00C4796C">
      <w:r>
        <w:separator/>
      </w:r>
    </w:p>
  </w:endnote>
  <w:endnote w:type="continuationSeparator" w:id="0">
    <w:p w14:paraId="30275901" w14:textId="77777777" w:rsidR="004D44FE" w:rsidRDefault="004D44FE"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notTrueType/>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58250"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942590854" name="Picture 9425908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58249"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58253"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58252"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58255"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46"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58245"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58244"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58256"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48"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249ACFBC" w:rsidR="00177FCB" w:rsidRPr="00101B75" w:rsidRDefault="00177FCB" w:rsidP="00101B75">
    <w:pPr>
      <w:pStyle w:val="Address"/>
      <w:rPr>
        <w:rFonts w:ascii="SimSun" w:hAnsi="SimSun" w:cs="SimSun"/>
        <w:noProof/>
        <w:sz w:val="22"/>
        <w:szCs w:val="12"/>
        <w:lang w:val="en-US" w:eastAsia="zh-CN"/>
      </w:rPr>
    </w:pPr>
    <w:r w:rsidRPr="00040596">
      <w:rPr>
        <w:rFonts w:ascii="Calibri Bold" w:eastAsia="Times New Roman" w:hAnsi="Calibri Bold"/>
        <w:b/>
        <w:noProof/>
        <w:sz w:val="18"/>
        <w:szCs w:val="12"/>
        <w:lang w:val="x-none" w:eastAsia="x-none"/>
      </w:rPr>
      <w:drawing>
        <wp:anchor distT="0" distB="0" distL="114300" distR="114300" simplePos="0" relativeHeight="251658257"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040596">
      <w:rPr>
        <w:rFonts w:ascii="Calibri Bold" w:eastAsia="Times New Roman" w:hAnsi="Calibri Bold"/>
        <w:b/>
        <w:noProof/>
        <w:sz w:val="18"/>
        <w:szCs w:val="12"/>
        <w:lang w:val="x-none" w:eastAsia="x-none"/>
      </w:rPr>
      <mc:AlternateContent>
        <mc:Choice Requires="wps">
          <w:drawing>
            <wp:anchor distT="0" distB="0" distL="114300" distR="114300" simplePos="0" relativeHeight="251658254"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rsidR="00101B75" w:rsidRPr="00040596">
      <w:rPr>
        <w:rFonts w:ascii="Calibri Bold" w:eastAsia="Times New Roman" w:hAnsi="Calibri Bold"/>
        <w:b/>
        <w:noProof/>
        <w:sz w:val="18"/>
        <w:szCs w:val="12"/>
        <w:lang w:val="x-none" w:eastAsia="x-none"/>
      </w:rPr>
      <w:t>[Replace_Address]</w:t>
    </w:r>
    <w:r w:rsidR="00040596" w:rsidRPr="00410743">
      <w:rPr>
        <w:rFonts w:ascii="Calibri Bold" w:hAnsi="Calibri Bold"/>
      </w:rPr>
      <w:t xml:space="preserve"> </w:t>
    </w:r>
    <w:r w:rsidR="00040596">
      <w:rPr>
        <w:rFonts w:ascii="Calibri Bold" w:hAnsi="Calibri Bold"/>
      </w:rPr>
      <w:t xml:space="preserve">                                                                                                                      </w:t>
    </w:r>
    <w:r w:rsidRPr="00040596">
      <w:rPr>
        <w:rFonts w:cstheme="minorHAnsi"/>
        <w:b/>
        <w:bCs/>
        <w:sz w:val="18"/>
        <w:szCs w:val="8"/>
      </w:rPr>
      <w:t xml:space="preserve">Page </w:t>
    </w:r>
    <w:r w:rsidRPr="00040596">
      <w:rPr>
        <w:rFonts w:cstheme="minorHAnsi"/>
        <w:b/>
        <w:bCs/>
        <w:sz w:val="18"/>
        <w:szCs w:val="8"/>
      </w:rPr>
      <w:fldChar w:fldCharType="begin"/>
    </w:r>
    <w:r w:rsidRPr="00040596">
      <w:rPr>
        <w:rFonts w:cstheme="minorHAnsi"/>
        <w:b/>
        <w:bCs/>
        <w:sz w:val="18"/>
        <w:szCs w:val="8"/>
      </w:rPr>
      <w:instrText xml:space="preserve"> PAGE  \* Arabic  \* MERGEFORMAT </w:instrText>
    </w:r>
    <w:r w:rsidRPr="00040596">
      <w:rPr>
        <w:rFonts w:cstheme="minorHAnsi"/>
        <w:b/>
        <w:bCs/>
        <w:sz w:val="18"/>
        <w:szCs w:val="8"/>
      </w:rPr>
      <w:fldChar w:fldCharType="separate"/>
    </w:r>
    <w:r w:rsidRPr="00040596">
      <w:rPr>
        <w:rFonts w:cstheme="minorHAnsi"/>
        <w:b/>
        <w:bCs/>
        <w:noProof/>
        <w:sz w:val="18"/>
        <w:szCs w:val="8"/>
      </w:rPr>
      <w:t>15</w:t>
    </w:r>
    <w:r w:rsidRPr="00040596">
      <w:rPr>
        <w:rFonts w:cstheme="minorHAnsi"/>
        <w:b/>
        <w:bCs/>
        <w:sz w:val="18"/>
        <w:szCs w:val="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C4762B" w14:textId="77777777" w:rsidR="004D44FE" w:rsidRDefault="004D44FE" w:rsidP="00C4796C">
      <w:r>
        <w:separator/>
      </w:r>
    </w:p>
  </w:footnote>
  <w:footnote w:type="continuationSeparator" w:id="0">
    <w:p w14:paraId="6573EA23" w14:textId="77777777" w:rsidR="004D44FE" w:rsidRDefault="004D44FE"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58242"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190509598" name="Picture 119050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58241"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133637692" name="Picture 13363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58251"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8240"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&#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58247"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&#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58243"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&#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7BF7C9B"/>
    <w:multiLevelType w:val="hybridMultilevel"/>
    <w:tmpl w:val="0DE6A384"/>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759331997">
    <w:abstractNumId w:val="0"/>
  </w:num>
  <w:num w:numId="2" w16cid:durableId="1904484946">
    <w:abstractNumId w:val="2"/>
  </w:num>
  <w:num w:numId="3" w16cid:durableId="6066214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6681762">
    <w:abstractNumId w:val="3"/>
  </w:num>
  <w:num w:numId="5" w16cid:durableId="353961391">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proofState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07350"/>
    <w:rsid w:val="000101CB"/>
    <w:rsid w:val="00010249"/>
    <w:rsid w:val="000103AC"/>
    <w:rsid w:val="00024266"/>
    <w:rsid w:val="00024408"/>
    <w:rsid w:val="0002673A"/>
    <w:rsid w:val="000305C7"/>
    <w:rsid w:val="00031102"/>
    <w:rsid w:val="00031739"/>
    <w:rsid w:val="0003418B"/>
    <w:rsid w:val="00037034"/>
    <w:rsid w:val="00040596"/>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06C"/>
    <w:rsid w:val="000707C4"/>
    <w:rsid w:val="00070C15"/>
    <w:rsid w:val="00070F72"/>
    <w:rsid w:val="00072162"/>
    <w:rsid w:val="00073019"/>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97862"/>
    <w:rsid w:val="000A2AEA"/>
    <w:rsid w:val="000A38EF"/>
    <w:rsid w:val="000A3C73"/>
    <w:rsid w:val="000A4E9D"/>
    <w:rsid w:val="000A688A"/>
    <w:rsid w:val="000B0CEF"/>
    <w:rsid w:val="000B1512"/>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16DBF"/>
    <w:rsid w:val="00120B79"/>
    <w:rsid w:val="001234BF"/>
    <w:rsid w:val="00124F57"/>
    <w:rsid w:val="00132C98"/>
    <w:rsid w:val="00136ECE"/>
    <w:rsid w:val="00140A6E"/>
    <w:rsid w:val="001412B4"/>
    <w:rsid w:val="00141C8A"/>
    <w:rsid w:val="00142289"/>
    <w:rsid w:val="00144D07"/>
    <w:rsid w:val="00145773"/>
    <w:rsid w:val="001504EE"/>
    <w:rsid w:val="001510B7"/>
    <w:rsid w:val="001527E4"/>
    <w:rsid w:val="00154522"/>
    <w:rsid w:val="00154DF7"/>
    <w:rsid w:val="0015537F"/>
    <w:rsid w:val="001569C4"/>
    <w:rsid w:val="00156C73"/>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86BEC"/>
    <w:rsid w:val="001906E7"/>
    <w:rsid w:val="0019169F"/>
    <w:rsid w:val="001916B7"/>
    <w:rsid w:val="00191F7B"/>
    <w:rsid w:val="001923B7"/>
    <w:rsid w:val="00193226"/>
    <w:rsid w:val="001951D9"/>
    <w:rsid w:val="0019524B"/>
    <w:rsid w:val="00196C4B"/>
    <w:rsid w:val="001A0C0F"/>
    <w:rsid w:val="001A0F02"/>
    <w:rsid w:val="001A6D42"/>
    <w:rsid w:val="001B16F3"/>
    <w:rsid w:val="001B1E5B"/>
    <w:rsid w:val="001B2E98"/>
    <w:rsid w:val="001B304D"/>
    <w:rsid w:val="001B4391"/>
    <w:rsid w:val="001B4547"/>
    <w:rsid w:val="001B5FF4"/>
    <w:rsid w:val="001B6D48"/>
    <w:rsid w:val="001C32DB"/>
    <w:rsid w:val="001C3BE3"/>
    <w:rsid w:val="001C453C"/>
    <w:rsid w:val="001C552A"/>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048D"/>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39E"/>
    <w:rsid w:val="00212799"/>
    <w:rsid w:val="00214799"/>
    <w:rsid w:val="00215747"/>
    <w:rsid w:val="00215EE9"/>
    <w:rsid w:val="00217132"/>
    <w:rsid w:val="00217258"/>
    <w:rsid w:val="0021725A"/>
    <w:rsid w:val="0022191F"/>
    <w:rsid w:val="002228F8"/>
    <w:rsid w:val="00223316"/>
    <w:rsid w:val="00223E8E"/>
    <w:rsid w:val="0022659A"/>
    <w:rsid w:val="002269BF"/>
    <w:rsid w:val="00226C85"/>
    <w:rsid w:val="0023033B"/>
    <w:rsid w:val="00231C7A"/>
    <w:rsid w:val="00232348"/>
    <w:rsid w:val="002337A6"/>
    <w:rsid w:val="00233CB5"/>
    <w:rsid w:val="00234A72"/>
    <w:rsid w:val="002356F4"/>
    <w:rsid w:val="00235CE4"/>
    <w:rsid w:val="00237499"/>
    <w:rsid w:val="002379AC"/>
    <w:rsid w:val="00237EEF"/>
    <w:rsid w:val="00241606"/>
    <w:rsid w:val="00241642"/>
    <w:rsid w:val="00243C1B"/>
    <w:rsid w:val="00244723"/>
    <w:rsid w:val="00245043"/>
    <w:rsid w:val="00247E92"/>
    <w:rsid w:val="00251872"/>
    <w:rsid w:val="0025228B"/>
    <w:rsid w:val="0025331E"/>
    <w:rsid w:val="002553A3"/>
    <w:rsid w:val="00256EA4"/>
    <w:rsid w:val="0025744B"/>
    <w:rsid w:val="0026187A"/>
    <w:rsid w:val="0026252C"/>
    <w:rsid w:val="00266428"/>
    <w:rsid w:val="002679C2"/>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B5A"/>
    <w:rsid w:val="002D5D2F"/>
    <w:rsid w:val="002D65EF"/>
    <w:rsid w:val="002D66CE"/>
    <w:rsid w:val="002E0223"/>
    <w:rsid w:val="002E02F2"/>
    <w:rsid w:val="002E07CC"/>
    <w:rsid w:val="002E07F9"/>
    <w:rsid w:val="002E0AFE"/>
    <w:rsid w:val="002E0B25"/>
    <w:rsid w:val="002E172B"/>
    <w:rsid w:val="002E38C1"/>
    <w:rsid w:val="002E5599"/>
    <w:rsid w:val="002E6092"/>
    <w:rsid w:val="002E64E8"/>
    <w:rsid w:val="002E6B88"/>
    <w:rsid w:val="002E6DC7"/>
    <w:rsid w:val="002E6DF4"/>
    <w:rsid w:val="002E759D"/>
    <w:rsid w:val="002E7630"/>
    <w:rsid w:val="002E78C7"/>
    <w:rsid w:val="002F0B10"/>
    <w:rsid w:val="002F152D"/>
    <w:rsid w:val="002F4389"/>
    <w:rsid w:val="002F6392"/>
    <w:rsid w:val="002F6713"/>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6A7"/>
    <w:rsid w:val="00351BD9"/>
    <w:rsid w:val="00351D6D"/>
    <w:rsid w:val="00352A99"/>
    <w:rsid w:val="003535D7"/>
    <w:rsid w:val="00353BCC"/>
    <w:rsid w:val="0035707A"/>
    <w:rsid w:val="00357D36"/>
    <w:rsid w:val="003606E8"/>
    <w:rsid w:val="003606E9"/>
    <w:rsid w:val="003608A8"/>
    <w:rsid w:val="00362E2C"/>
    <w:rsid w:val="00363D61"/>
    <w:rsid w:val="0036695A"/>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791"/>
    <w:rsid w:val="003C7C44"/>
    <w:rsid w:val="003D03ED"/>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6004"/>
    <w:rsid w:val="003F7EB3"/>
    <w:rsid w:val="00400907"/>
    <w:rsid w:val="00401984"/>
    <w:rsid w:val="00401D52"/>
    <w:rsid w:val="004032DE"/>
    <w:rsid w:val="004055F6"/>
    <w:rsid w:val="00405AC1"/>
    <w:rsid w:val="00405D87"/>
    <w:rsid w:val="004075E2"/>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875"/>
    <w:rsid w:val="00466B90"/>
    <w:rsid w:val="004672A2"/>
    <w:rsid w:val="00470376"/>
    <w:rsid w:val="00470C1C"/>
    <w:rsid w:val="00471001"/>
    <w:rsid w:val="00471944"/>
    <w:rsid w:val="00472542"/>
    <w:rsid w:val="00472918"/>
    <w:rsid w:val="00473437"/>
    <w:rsid w:val="004767B0"/>
    <w:rsid w:val="00477965"/>
    <w:rsid w:val="004814FC"/>
    <w:rsid w:val="00481B24"/>
    <w:rsid w:val="00482D0F"/>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1BCB"/>
    <w:rsid w:val="004D2ABF"/>
    <w:rsid w:val="004D34A9"/>
    <w:rsid w:val="004D44FE"/>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33D"/>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6E67"/>
    <w:rsid w:val="00547730"/>
    <w:rsid w:val="0054794B"/>
    <w:rsid w:val="00550513"/>
    <w:rsid w:val="005516AC"/>
    <w:rsid w:val="00552004"/>
    <w:rsid w:val="005527D9"/>
    <w:rsid w:val="00553A69"/>
    <w:rsid w:val="0055400B"/>
    <w:rsid w:val="00556FC9"/>
    <w:rsid w:val="005572AE"/>
    <w:rsid w:val="005620AB"/>
    <w:rsid w:val="005622C6"/>
    <w:rsid w:val="00562B28"/>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05C"/>
    <w:rsid w:val="005901C8"/>
    <w:rsid w:val="00590342"/>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39C8"/>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4150"/>
    <w:rsid w:val="00656692"/>
    <w:rsid w:val="00657C5D"/>
    <w:rsid w:val="006623C0"/>
    <w:rsid w:val="00662DAF"/>
    <w:rsid w:val="0066465A"/>
    <w:rsid w:val="00664A5E"/>
    <w:rsid w:val="006678B7"/>
    <w:rsid w:val="00670161"/>
    <w:rsid w:val="006703DA"/>
    <w:rsid w:val="00670727"/>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1041"/>
    <w:rsid w:val="006A2D94"/>
    <w:rsid w:val="006A2DE1"/>
    <w:rsid w:val="006A46A1"/>
    <w:rsid w:val="006A5CD6"/>
    <w:rsid w:val="006A7EF2"/>
    <w:rsid w:val="006B136C"/>
    <w:rsid w:val="006B2D26"/>
    <w:rsid w:val="006B34F7"/>
    <w:rsid w:val="006B46E2"/>
    <w:rsid w:val="006B47F7"/>
    <w:rsid w:val="006B4CBB"/>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53E8"/>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521F"/>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587E"/>
    <w:rsid w:val="00786635"/>
    <w:rsid w:val="00787FBE"/>
    <w:rsid w:val="00791224"/>
    <w:rsid w:val="007913A4"/>
    <w:rsid w:val="007919E9"/>
    <w:rsid w:val="00791B3F"/>
    <w:rsid w:val="007941D5"/>
    <w:rsid w:val="0079435B"/>
    <w:rsid w:val="00795568"/>
    <w:rsid w:val="00795DCB"/>
    <w:rsid w:val="00796AFE"/>
    <w:rsid w:val="00797F39"/>
    <w:rsid w:val="007A13DD"/>
    <w:rsid w:val="007A1D6E"/>
    <w:rsid w:val="007A232F"/>
    <w:rsid w:val="007A23B7"/>
    <w:rsid w:val="007A3CA4"/>
    <w:rsid w:val="007A44EF"/>
    <w:rsid w:val="007A46F6"/>
    <w:rsid w:val="007A4C5A"/>
    <w:rsid w:val="007A6FB6"/>
    <w:rsid w:val="007B147C"/>
    <w:rsid w:val="007B365A"/>
    <w:rsid w:val="007B6301"/>
    <w:rsid w:val="007C1207"/>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4205"/>
    <w:rsid w:val="007F697F"/>
    <w:rsid w:val="00800DBC"/>
    <w:rsid w:val="00803502"/>
    <w:rsid w:val="00804128"/>
    <w:rsid w:val="00805497"/>
    <w:rsid w:val="00807B20"/>
    <w:rsid w:val="00811809"/>
    <w:rsid w:val="00811C8F"/>
    <w:rsid w:val="00812B90"/>
    <w:rsid w:val="00814AED"/>
    <w:rsid w:val="0081520F"/>
    <w:rsid w:val="008164ED"/>
    <w:rsid w:val="0081712B"/>
    <w:rsid w:val="008213AE"/>
    <w:rsid w:val="00822930"/>
    <w:rsid w:val="0082342A"/>
    <w:rsid w:val="00827548"/>
    <w:rsid w:val="00827A0C"/>
    <w:rsid w:val="0083156F"/>
    <w:rsid w:val="00831D08"/>
    <w:rsid w:val="00832972"/>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3CAA"/>
    <w:rsid w:val="008649B8"/>
    <w:rsid w:val="00866459"/>
    <w:rsid w:val="008678AA"/>
    <w:rsid w:val="00870995"/>
    <w:rsid w:val="00872D76"/>
    <w:rsid w:val="00875E0E"/>
    <w:rsid w:val="00876F99"/>
    <w:rsid w:val="00877574"/>
    <w:rsid w:val="00881B5D"/>
    <w:rsid w:val="008823B6"/>
    <w:rsid w:val="00882436"/>
    <w:rsid w:val="0089011E"/>
    <w:rsid w:val="0089109A"/>
    <w:rsid w:val="00891474"/>
    <w:rsid w:val="00896E14"/>
    <w:rsid w:val="008A07CB"/>
    <w:rsid w:val="008A099D"/>
    <w:rsid w:val="008A0C8C"/>
    <w:rsid w:val="008A369D"/>
    <w:rsid w:val="008A5AB7"/>
    <w:rsid w:val="008A7C91"/>
    <w:rsid w:val="008B008E"/>
    <w:rsid w:val="008B28E6"/>
    <w:rsid w:val="008B3EFA"/>
    <w:rsid w:val="008B42AF"/>
    <w:rsid w:val="008B5A49"/>
    <w:rsid w:val="008B5D9A"/>
    <w:rsid w:val="008B6AB9"/>
    <w:rsid w:val="008B777B"/>
    <w:rsid w:val="008C0C93"/>
    <w:rsid w:val="008C21D7"/>
    <w:rsid w:val="008C41F0"/>
    <w:rsid w:val="008C431D"/>
    <w:rsid w:val="008D229C"/>
    <w:rsid w:val="008D3230"/>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792"/>
    <w:rsid w:val="0093488F"/>
    <w:rsid w:val="009365CF"/>
    <w:rsid w:val="00937328"/>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5915"/>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5CDC"/>
    <w:rsid w:val="00A06577"/>
    <w:rsid w:val="00A0771B"/>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57F91"/>
    <w:rsid w:val="00A61A2D"/>
    <w:rsid w:val="00A627D9"/>
    <w:rsid w:val="00A6299D"/>
    <w:rsid w:val="00A638D8"/>
    <w:rsid w:val="00A64CB4"/>
    <w:rsid w:val="00A654D4"/>
    <w:rsid w:val="00A659A9"/>
    <w:rsid w:val="00A73E58"/>
    <w:rsid w:val="00A74050"/>
    <w:rsid w:val="00A759AC"/>
    <w:rsid w:val="00A75AD0"/>
    <w:rsid w:val="00A75D28"/>
    <w:rsid w:val="00A76AB6"/>
    <w:rsid w:val="00A77103"/>
    <w:rsid w:val="00A7763E"/>
    <w:rsid w:val="00A82014"/>
    <w:rsid w:val="00A839DD"/>
    <w:rsid w:val="00A8443B"/>
    <w:rsid w:val="00A858C8"/>
    <w:rsid w:val="00A859EB"/>
    <w:rsid w:val="00A92ADA"/>
    <w:rsid w:val="00A92B20"/>
    <w:rsid w:val="00A9328B"/>
    <w:rsid w:val="00A94211"/>
    <w:rsid w:val="00A95329"/>
    <w:rsid w:val="00AA00A2"/>
    <w:rsid w:val="00AA0B72"/>
    <w:rsid w:val="00AA0CD2"/>
    <w:rsid w:val="00AA2ABA"/>
    <w:rsid w:val="00AA3360"/>
    <w:rsid w:val="00AA3730"/>
    <w:rsid w:val="00AA37BD"/>
    <w:rsid w:val="00AA3F34"/>
    <w:rsid w:val="00AA5F18"/>
    <w:rsid w:val="00AA757B"/>
    <w:rsid w:val="00AA797D"/>
    <w:rsid w:val="00AB1A42"/>
    <w:rsid w:val="00AB3612"/>
    <w:rsid w:val="00AB424A"/>
    <w:rsid w:val="00AB447B"/>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5F46"/>
    <w:rsid w:val="00AE7A3D"/>
    <w:rsid w:val="00AF34E5"/>
    <w:rsid w:val="00AF67BE"/>
    <w:rsid w:val="00AF7C8B"/>
    <w:rsid w:val="00AF7E87"/>
    <w:rsid w:val="00B014EE"/>
    <w:rsid w:val="00B023BA"/>
    <w:rsid w:val="00B028C9"/>
    <w:rsid w:val="00B02944"/>
    <w:rsid w:val="00B02DB9"/>
    <w:rsid w:val="00B03042"/>
    <w:rsid w:val="00B032BD"/>
    <w:rsid w:val="00B046BD"/>
    <w:rsid w:val="00B04E12"/>
    <w:rsid w:val="00B051E9"/>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977"/>
    <w:rsid w:val="00B31CE2"/>
    <w:rsid w:val="00B32EC6"/>
    <w:rsid w:val="00B33130"/>
    <w:rsid w:val="00B33B94"/>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4B61"/>
    <w:rsid w:val="00B7747D"/>
    <w:rsid w:val="00B82848"/>
    <w:rsid w:val="00B8385B"/>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379"/>
    <w:rsid w:val="00BC7739"/>
    <w:rsid w:val="00BD1BA4"/>
    <w:rsid w:val="00BD20B5"/>
    <w:rsid w:val="00BD220B"/>
    <w:rsid w:val="00BD3B2A"/>
    <w:rsid w:val="00BD3D8A"/>
    <w:rsid w:val="00BD4096"/>
    <w:rsid w:val="00BD4FB4"/>
    <w:rsid w:val="00BD51F1"/>
    <w:rsid w:val="00BE1638"/>
    <w:rsid w:val="00BE2D0F"/>
    <w:rsid w:val="00BE2F81"/>
    <w:rsid w:val="00BE3652"/>
    <w:rsid w:val="00BE3998"/>
    <w:rsid w:val="00BE3F61"/>
    <w:rsid w:val="00BE7C31"/>
    <w:rsid w:val="00BE7EEA"/>
    <w:rsid w:val="00BF39D7"/>
    <w:rsid w:val="00BF4180"/>
    <w:rsid w:val="00BF4EE8"/>
    <w:rsid w:val="00BF726F"/>
    <w:rsid w:val="00C00949"/>
    <w:rsid w:val="00C01367"/>
    <w:rsid w:val="00C0267B"/>
    <w:rsid w:val="00C0595A"/>
    <w:rsid w:val="00C05BD6"/>
    <w:rsid w:val="00C06862"/>
    <w:rsid w:val="00C06957"/>
    <w:rsid w:val="00C06965"/>
    <w:rsid w:val="00C07AD5"/>
    <w:rsid w:val="00C13838"/>
    <w:rsid w:val="00C13905"/>
    <w:rsid w:val="00C13B08"/>
    <w:rsid w:val="00C13E29"/>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32BE"/>
    <w:rsid w:val="00C8427D"/>
    <w:rsid w:val="00C86D0F"/>
    <w:rsid w:val="00C86D4C"/>
    <w:rsid w:val="00C86D8C"/>
    <w:rsid w:val="00C874D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276D"/>
    <w:rsid w:val="00CD452E"/>
    <w:rsid w:val="00CD4937"/>
    <w:rsid w:val="00CD4E8E"/>
    <w:rsid w:val="00CD701E"/>
    <w:rsid w:val="00CD7E73"/>
    <w:rsid w:val="00CE0078"/>
    <w:rsid w:val="00CE2C93"/>
    <w:rsid w:val="00CE3665"/>
    <w:rsid w:val="00CE600F"/>
    <w:rsid w:val="00CE68B4"/>
    <w:rsid w:val="00CE7D32"/>
    <w:rsid w:val="00CF0A21"/>
    <w:rsid w:val="00CF278F"/>
    <w:rsid w:val="00CF3298"/>
    <w:rsid w:val="00CF3479"/>
    <w:rsid w:val="00CF38F9"/>
    <w:rsid w:val="00CF3B55"/>
    <w:rsid w:val="00CF3E02"/>
    <w:rsid w:val="00D00802"/>
    <w:rsid w:val="00D00F3E"/>
    <w:rsid w:val="00D04499"/>
    <w:rsid w:val="00D04658"/>
    <w:rsid w:val="00D074C7"/>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2888"/>
    <w:rsid w:val="00D3318E"/>
    <w:rsid w:val="00D33716"/>
    <w:rsid w:val="00D33983"/>
    <w:rsid w:val="00D33B0C"/>
    <w:rsid w:val="00D3404D"/>
    <w:rsid w:val="00D344C8"/>
    <w:rsid w:val="00D36018"/>
    <w:rsid w:val="00D3605D"/>
    <w:rsid w:val="00D372AC"/>
    <w:rsid w:val="00D40E6F"/>
    <w:rsid w:val="00D40F11"/>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2717"/>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1C0"/>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6FD9"/>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71B"/>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86E49"/>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B65D7"/>
    <w:rsid w:val="00EC0020"/>
    <w:rsid w:val="00EC0549"/>
    <w:rsid w:val="00EC1052"/>
    <w:rsid w:val="00EC15E5"/>
    <w:rsid w:val="00EC6429"/>
    <w:rsid w:val="00EC6D5A"/>
    <w:rsid w:val="00ED064A"/>
    <w:rsid w:val="00ED0BBE"/>
    <w:rsid w:val="00ED2839"/>
    <w:rsid w:val="00ED28C7"/>
    <w:rsid w:val="00ED39A3"/>
    <w:rsid w:val="00ED59B8"/>
    <w:rsid w:val="00ED60A9"/>
    <w:rsid w:val="00ED641A"/>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4A73"/>
    <w:rsid w:val="00F155D7"/>
    <w:rsid w:val="00F157F4"/>
    <w:rsid w:val="00F15F43"/>
    <w:rsid w:val="00F163EA"/>
    <w:rsid w:val="00F17B35"/>
    <w:rsid w:val="00F23616"/>
    <w:rsid w:val="00F23686"/>
    <w:rsid w:val="00F26B49"/>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73D"/>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379B"/>
    <w:rsid w:val="00F75F2B"/>
    <w:rsid w:val="00F760BB"/>
    <w:rsid w:val="00F764F1"/>
    <w:rsid w:val="00F8076C"/>
    <w:rsid w:val="00F80E3C"/>
    <w:rsid w:val="00F812CC"/>
    <w:rsid w:val="00F82BF4"/>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5B"/>
    <w:rsid w:val="00FC43B3"/>
    <w:rsid w:val="00FC4D94"/>
    <w:rsid w:val="00FC52BC"/>
    <w:rsid w:val="00FC571F"/>
    <w:rsid w:val="00FC632D"/>
    <w:rsid w:val="00FC63BB"/>
    <w:rsid w:val="00FC68B7"/>
    <w:rsid w:val="00FD22DC"/>
    <w:rsid w:val="00FD534C"/>
    <w:rsid w:val="00FD5654"/>
    <w:rsid w:val="00FD5AB8"/>
    <w:rsid w:val="00FE040F"/>
    <w:rsid w:val="00FE1D5E"/>
    <w:rsid w:val="00FE1EA0"/>
    <w:rsid w:val="00FE2C57"/>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55BBE669-32D2-4E88-A9A9-3E33F8895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2"/>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2"/>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8"/>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1"/>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520property%2520report%2520creatore/Resi-LS_July%25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Resi-LS_July%2025.dotx</Template>
  <TotalTime>123</TotalTime>
  <Pages>23</Pages>
  <Words>4036</Words>
  <Characters>23577</Characters>
  <Application>Microsoft Office Word</Application>
  <DocSecurity>0</DocSecurity>
  <Lines>785</Lines>
  <Paragraphs>520</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27093</CharactersWithSpaces>
  <SharedDoc>false</SharedDoc>
  <HLinks>
    <vt:vector size="312" baseType="variant">
      <vt:variant>
        <vt:i4>1441842</vt:i4>
      </vt:variant>
      <vt:variant>
        <vt:i4>311</vt:i4>
      </vt:variant>
      <vt:variant>
        <vt:i4>0</vt:i4>
      </vt:variant>
      <vt:variant>
        <vt:i4>5</vt:i4>
      </vt:variant>
      <vt:variant>
        <vt:lpwstr/>
      </vt:variant>
      <vt:variant>
        <vt:lpwstr>_Toc189322882</vt:lpwstr>
      </vt:variant>
      <vt:variant>
        <vt:i4>1441842</vt:i4>
      </vt:variant>
      <vt:variant>
        <vt:i4>305</vt:i4>
      </vt:variant>
      <vt:variant>
        <vt:i4>0</vt:i4>
      </vt:variant>
      <vt:variant>
        <vt:i4>5</vt:i4>
      </vt:variant>
      <vt:variant>
        <vt:lpwstr/>
      </vt:variant>
      <vt:variant>
        <vt:lpwstr>_Toc189322881</vt:lpwstr>
      </vt:variant>
      <vt:variant>
        <vt:i4>1441842</vt:i4>
      </vt:variant>
      <vt:variant>
        <vt:i4>299</vt:i4>
      </vt:variant>
      <vt:variant>
        <vt:i4>0</vt:i4>
      </vt:variant>
      <vt:variant>
        <vt:i4>5</vt:i4>
      </vt:variant>
      <vt:variant>
        <vt:lpwstr/>
      </vt:variant>
      <vt:variant>
        <vt:lpwstr>_Toc189322880</vt:lpwstr>
      </vt:variant>
      <vt:variant>
        <vt:i4>1638450</vt:i4>
      </vt:variant>
      <vt:variant>
        <vt:i4>293</vt:i4>
      </vt:variant>
      <vt:variant>
        <vt:i4>0</vt:i4>
      </vt:variant>
      <vt:variant>
        <vt:i4>5</vt:i4>
      </vt:variant>
      <vt:variant>
        <vt:lpwstr/>
      </vt:variant>
      <vt:variant>
        <vt:lpwstr>_Toc189322879</vt:lpwstr>
      </vt:variant>
      <vt:variant>
        <vt:i4>1638450</vt:i4>
      </vt:variant>
      <vt:variant>
        <vt:i4>287</vt:i4>
      </vt:variant>
      <vt:variant>
        <vt:i4>0</vt:i4>
      </vt:variant>
      <vt:variant>
        <vt:i4>5</vt:i4>
      </vt:variant>
      <vt:variant>
        <vt:lpwstr/>
      </vt:variant>
      <vt:variant>
        <vt:lpwstr>_Toc189322878</vt:lpwstr>
      </vt:variant>
      <vt:variant>
        <vt:i4>1638450</vt:i4>
      </vt:variant>
      <vt:variant>
        <vt:i4>281</vt:i4>
      </vt:variant>
      <vt:variant>
        <vt:i4>0</vt:i4>
      </vt:variant>
      <vt:variant>
        <vt:i4>5</vt:i4>
      </vt:variant>
      <vt:variant>
        <vt:lpwstr/>
      </vt:variant>
      <vt:variant>
        <vt:lpwstr>_Toc189322877</vt:lpwstr>
      </vt:variant>
      <vt:variant>
        <vt:i4>1638450</vt:i4>
      </vt:variant>
      <vt:variant>
        <vt:i4>275</vt:i4>
      </vt:variant>
      <vt:variant>
        <vt:i4>0</vt:i4>
      </vt:variant>
      <vt:variant>
        <vt:i4>5</vt:i4>
      </vt:variant>
      <vt:variant>
        <vt:lpwstr/>
      </vt:variant>
      <vt:variant>
        <vt:lpwstr>_Toc189322876</vt:lpwstr>
      </vt:variant>
      <vt:variant>
        <vt:i4>1638450</vt:i4>
      </vt:variant>
      <vt:variant>
        <vt:i4>269</vt:i4>
      </vt:variant>
      <vt:variant>
        <vt:i4>0</vt:i4>
      </vt:variant>
      <vt:variant>
        <vt:i4>5</vt:i4>
      </vt:variant>
      <vt:variant>
        <vt:lpwstr/>
      </vt:variant>
      <vt:variant>
        <vt:lpwstr>_Toc189322875</vt:lpwstr>
      </vt:variant>
      <vt:variant>
        <vt:i4>1638450</vt:i4>
      </vt:variant>
      <vt:variant>
        <vt:i4>263</vt:i4>
      </vt:variant>
      <vt:variant>
        <vt:i4>0</vt:i4>
      </vt:variant>
      <vt:variant>
        <vt:i4>5</vt:i4>
      </vt:variant>
      <vt:variant>
        <vt:lpwstr/>
      </vt:variant>
      <vt:variant>
        <vt:lpwstr>_Toc189322874</vt:lpwstr>
      </vt:variant>
      <vt:variant>
        <vt:i4>1638450</vt:i4>
      </vt:variant>
      <vt:variant>
        <vt:i4>257</vt:i4>
      </vt:variant>
      <vt:variant>
        <vt:i4>0</vt:i4>
      </vt:variant>
      <vt:variant>
        <vt:i4>5</vt:i4>
      </vt:variant>
      <vt:variant>
        <vt:lpwstr/>
      </vt:variant>
      <vt:variant>
        <vt:lpwstr>_Toc189322873</vt:lpwstr>
      </vt:variant>
      <vt:variant>
        <vt:i4>1638450</vt:i4>
      </vt:variant>
      <vt:variant>
        <vt:i4>251</vt:i4>
      </vt:variant>
      <vt:variant>
        <vt:i4>0</vt:i4>
      </vt:variant>
      <vt:variant>
        <vt:i4>5</vt:i4>
      </vt:variant>
      <vt:variant>
        <vt:lpwstr/>
      </vt:variant>
      <vt:variant>
        <vt:lpwstr>_Toc189322872</vt:lpwstr>
      </vt:variant>
      <vt:variant>
        <vt:i4>1638450</vt:i4>
      </vt:variant>
      <vt:variant>
        <vt:i4>245</vt:i4>
      </vt:variant>
      <vt:variant>
        <vt:i4>0</vt:i4>
      </vt:variant>
      <vt:variant>
        <vt:i4>5</vt:i4>
      </vt:variant>
      <vt:variant>
        <vt:lpwstr/>
      </vt:variant>
      <vt:variant>
        <vt:lpwstr>_Toc189322871</vt:lpwstr>
      </vt:variant>
      <vt:variant>
        <vt:i4>1638450</vt:i4>
      </vt:variant>
      <vt:variant>
        <vt:i4>239</vt:i4>
      </vt:variant>
      <vt:variant>
        <vt:i4>0</vt:i4>
      </vt:variant>
      <vt:variant>
        <vt:i4>5</vt:i4>
      </vt:variant>
      <vt:variant>
        <vt:lpwstr/>
      </vt:variant>
      <vt:variant>
        <vt:lpwstr>_Toc189322870</vt:lpwstr>
      </vt:variant>
      <vt:variant>
        <vt:i4>1572914</vt:i4>
      </vt:variant>
      <vt:variant>
        <vt:i4>233</vt:i4>
      </vt:variant>
      <vt:variant>
        <vt:i4>0</vt:i4>
      </vt:variant>
      <vt:variant>
        <vt:i4>5</vt:i4>
      </vt:variant>
      <vt:variant>
        <vt:lpwstr/>
      </vt:variant>
      <vt:variant>
        <vt:lpwstr>_Toc189322869</vt:lpwstr>
      </vt:variant>
      <vt:variant>
        <vt:i4>1572914</vt:i4>
      </vt:variant>
      <vt:variant>
        <vt:i4>227</vt:i4>
      </vt:variant>
      <vt:variant>
        <vt:i4>0</vt:i4>
      </vt:variant>
      <vt:variant>
        <vt:i4>5</vt:i4>
      </vt:variant>
      <vt:variant>
        <vt:lpwstr/>
      </vt:variant>
      <vt:variant>
        <vt:lpwstr>_Toc189322868</vt:lpwstr>
      </vt:variant>
      <vt:variant>
        <vt:i4>1572914</vt:i4>
      </vt:variant>
      <vt:variant>
        <vt:i4>221</vt:i4>
      </vt:variant>
      <vt:variant>
        <vt:i4>0</vt:i4>
      </vt:variant>
      <vt:variant>
        <vt:i4>5</vt:i4>
      </vt:variant>
      <vt:variant>
        <vt:lpwstr/>
      </vt:variant>
      <vt:variant>
        <vt:lpwstr>_Toc189322867</vt:lpwstr>
      </vt:variant>
      <vt:variant>
        <vt:i4>1572914</vt:i4>
      </vt:variant>
      <vt:variant>
        <vt:i4>215</vt:i4>
      </vt:variant>
      <vt:variant>
        <vt:i4>0</vt:i4>
      </vt:variant>
      <vt:variant>
        <vt:i4>5</vt:i4>
      </vt:variant>
      <vt:variant>
        <vt:lpwstr/>
      </vt:variant>
      <vt:variant>
        <vt:lpwstr>_Toc189322866</vt:lpwstr>
      </vt:variant>
      <vt:variant>
        <vt:i4>1572914</vt:i4>
      </vt:variant>
      <vt:variant>
        <vt:i4>209</vt:i4>
      </vt:variant>
      <vt:variant>
        <vt:i4>0</vt:i4>
      </vt:variant>
      <vt:variant>
        <vt:i4>5</vt:i4>
      </vt:variant>
      <vt:variant>
        <vt:lpwstr/>
      </vt:variant>
      <vt:variant>
        <vt:lpwstr>_Toc189322865</vt:lpwstr>
      </vt:variant>
      <vt:variant>
        <vt:i4>1572914</vt:i4>
      </vt:variant>
      <vt:variant>
        <vt:i4>203</vt:i4>
      </vt:variant>
      <vt:variant>
        <vt:i4>0</vt:i4>
      </vt:variant>
      <vt:variant>
        <vt:i4>5</vt:i4>
      </vt:variant>
      <vt:variant>
        <vt:lpwstr/>
      </vt:variant>
      <vt:variant>
        <vt:lpwstr>_Toc189322864</vt:lpwstr>
      </vt:variant>
      <vt:variant>
        <vt:i4>1572914</vt:i4>
      </vt:variant>
      <vt:variant>
        <vt:i4>197</vt:i4>
      </vt:variant>
      <vt:variant>
        <vt:i4>0</vt:i4>
      </vt:variant>
      <vt:variant>
        <vt:i4>5</vt:i4>
      </vt:variant>
      <vt:variant>
        <vt:lpwstr/>
      </vt:variant>
      <vt:variant>
        <vt:lpwstr>_Toc189322863</vt:lpwstr>
      </vt:variant>
      <vt:variant>
        <vt:i4>1572914</vt:i4>
      </vt:variant>
      <vt:variant>
        <vt:i4>191</vt:i4>
      </vt:variant>
      <vt:variant>
        <vt:i4>0</vt:i4>
      </vt:variant>
      <vt:variant>
        <vt:i4>5</vt:i4>
      </vt:variant>
      <vt:variant>
        <vt:lpwstr/>
      </vt:variant>
      <vt:variant>
        <vt:lpwstr>_Toc189322862</vt:lpwstr>
      </vt:variant>
      <vt:variant>
        <vt:i4>1572914</vt:i4>
      </vt:variant>
      <vt:variant>
        <vt:i4>185</vt:i4>
      </vt:variant>
      <vt:variant>
        <vt:i4>0</vt:i4>
      </vt:variant>
      <vt:variant>
        <vt:i4>5</vt:i4>
      </vt:variant>
      <vt:variant>
        <vt:lpwstr/>
      </vt:variant>
      <vt:variant>
        <vt:lpwstr>_Toc189322861</vt:lpwstr>
      </vt:variant>
      <vt:variant>
        <vt:i4>1572914</vt:i4>
      </vt:variant>
      <vt:variant>
        <vt:i4>179</vt:i4>
      </vt:variant>
      <vt:variant>
        <vt:i4>0</vt:i4>
      </vt:variant>
      <vt:variant>
        <vt:i4>5</vt:i4>
      </vt:variant>
      <vt:variant>
        <vt:lpwstr/>
      </vt:variant>
      <vt:variant>
        <vt:lpwstr>_Toc189322860</vt:lpwstr>
      </vt:variant>
      <vt:variant>
        <vt:i4>1769522</vt:i4>
      </vt:variant>
      <vt:variant>
        <vt:i4>173</vt:i4>
      </vt:variant>
      <vt:variant>
        <vt:i4>0</vt:i4>
      </vt:variant>
      <vt:variant>
        <vt:i4>5</vt:i4>
      </vt:variant>
      <vt:variant>
        <vt:lpwstr/>
      </vt:variant>
      <vt:variant>
        <vt:lpwstr>_Toc189322859</vt:lpwstr>
      </vt:variant>
      <vt:variant>
        <vt:i4>1769522</vt:i4>
      </vt:variant>
      <vt:variant>
        <vt:i4>167</vt:i4>
      </vt:variant>
      <vt:variant>
        <vt:i4>0</vt:i4>
      </vt:variant>
      <vt:variant>
        <vt:i4>5</vt:i4>
      </vt:variant>
      <vt:variant>
        <vt:lpwstr/>
      </vt:variant>
      <vt:variant>
        <vt:lpwstr>_Toc189322858</vt:lpwstr>
      </vt:variant>
      <vt:variant>
        <vt:i4>1769522</vt:i4>
      </vt:variant>
      <vt:variant>
        <vt:i4>161</vt:i4>
      </vt:variant>
      <vt:variant>
        <vt:i4>0</vt:i4>
      </vt:variant>
      <vt:variant>
        <vt:i4>5</vt:i4>
      </vt:variant>
      <vt:variant>
        <vt:lpwstr/>
      </vt:variant>
      <vt:variant>
        <vt:lpwstr>_Toc189322857</vt:lpwstr>
      </vt:variant>
      <vt:variant>
        <vt:i4>1769522</vt:i4>
      </vt:variant>
      <vt:variant>
        <vt:i4>155</vt:i4>
      </vt:variant>
      <vt:variant>
        <vt:i4>0</vt:i4>
      </vt:variant>
      <vt:variant>
        <vt:i4>5</vt:i4>
      </vt:variant>
      <vt:variant>
        <vt:lpwstr/>
      </vt:variant>
      <vt:variant>
        <vt:lpwstr>_Toc189322856</vt:lpwstr>
      </vt:variant>
      <vt:variant>
        <vt:i4>1769522</vt:i4>
      </vt:variant>
      <vt:variant>
        <vt:i4>149</vt:i4>
      </vt:variant>
      <vt:variant>
        <vt:i4>0</vt:i4>
      </vt:variant>
      <vt:variant>
        <vt:i4>5</vt:i4>
      </vt:variant>
      <vt:variant>
        <vt:lpwstr/>
      </vt:variant>
      <vt:variant>
        <vt:lpwstr>_Toc189322855</vt:lpwstr>
      </vt:variant>
      <vt:variant>
        <vt:i4>1769522</vt:i4>
      </vt:variant>
      <vt:variant>
        <vt:i4>143</vt:i4>
      </vt:variant>
      <vt:variant>
        <vt:i4>0</vt:i4>
      </vt:variant>
      <vt:variant>
        <vt:i4>5</vt:i4>
      </vt:variant>
      <vt:variant>
        <vt:lpwstr/>
      </vt:variant>
      <vt:variant>
        <vt:lpwstr>_Toc189322854</vt:lpwstr>
      </vt:variant>
      <vt:variant>
        <vt:i4>1769522</vt:i4>
      </vt:variant>
      <vt:variant>
        <vt:i4>137</vt:i4>
      </vt:variant>
      <vt:variant>
        <vt:i4>0</vt:i4>
      </vt:variant>
      <vt:variant>
        <vt:i4>5</vt:i4>
      </vt:variant>
      <vt:variant>
        <vt:lpwstr/>
      </vt:variant>
      <vt:variant>
        <vt:lpwstr>_Toc189322853</vt:lpwstr>
      </vt:variant>
      <vt:variant>
        <vt:i4>1769522</vt:i4>
      </vt:variant>
      <vt:variant>
        <vt:i4>131</vt:i4>
      </vt:variant>
      <vt:variant>
        <vt:i4>0</vt:i4>
      </vt:variant>
      <vt:variant>
        <vt:i4>5</vt:i4>
      </vt:variant>
      <vt:variant>
        <vt:lpwstr/>
      </vt:variant>
      <vt:variant>
        <vt:lpwstr>_Toc189322852</vt:lpwstr>
      </vt:variant>
      <vt:variant>
        <vt:i4>1769522</vt:i4>
      </vt:variant>
      <vt:variant>
        <vt:i4>125</vt:i4>
      </vt:variant>
      <vt:variant>
        <vt:i4>0</vt:i4>
      </vt:variant>
      <vt:variant>
        <vt:i4>5</vt:i4>
      </vt:variant>
      <vt:variant>
        <vt:lpwstr/>
      </vt:variant>
      <vt:variant>
        <vt:lpwstr>_Toc189322851</vt:lpwstr>
      </vt:variant>
      <vt:variant>
        <vt:i4>1769522</vt:i4>
      </vt:variant>
      <vt:variant>
        <vt:i4>119</vt:i4>
      </vt:variant>
      <vt:variant>
        <vt:i4>0</vt:i4>
      </vt:variant>
      <vt:variant>
        <vt:i4>5</vt:i4>
      </vt:variant>
      <vt:variant>
        <vt:lpwstr/>
      </vt:variant>
      <vt:variant>
        <vt:lpwstr>_Toc189322850</vt:lpwstr>
      </vt:variant>
      <vt:variant>
        <vt:i4>1703986</vt:i4>
      </vt:variant>
      <vt:variant>
        <vt:i4>113</vt:i4>
      </vt:variant>
      <vt:variant>
        <vt:i4>0</vt:i4>
      </vt:variant>
      <vt:variant>
        <vt:i4>5</vt:i4>
      </vt:variant>
      <vt:variant>
        <vt:lpwstr/>
      </vt:variant>
      <vt:variant>
        <vt:lpwstr>_Toc189322849</vt:lpwstr>
      </vt:variant>
      <vt:variant>
        <vt:i4>1703986</vt:i4>
      </vt:variant>
      <vt:variant>
        <vt:i4>107</vt:i4>
      </vt:variant>
      <vt:variant>
        <vt:i4>0</vt:i4>
      </vt:variant>
      <vt:variant>
        <vt:i4>5</vt:i4>
      </vt:variant>
      <vt:variant>
        <vt:lpwstr/>
      </vt:variant>
      <vt:variant>
        <vt:lpwstr>_Toc189322848</vt:lpwstr>
      </vt:variant>
      <vt:variant>
        <vt:i4>1703986</vt:i4>
      </vt:variant>
      <vt:variant>
        <vt:i4>101</vt:i4>
      </vt:variant>
      <vt:variant>
        <vt:i4>0</vt:i4>
      </vt:variant>
      <vt:variant>
        <vt:i4>5</vt:i4>
      </vt:variant>
      <vt:variant>
        <vt:lpwstr/>
      </vt:variant>
      <vt:variant>
        <vt:lpwstr>_Toc189322847</vt:lpwstr>
      </vt:variant>
      <vt:variant>
        <vt:i4>1703986</vt:i4>
      </vt:variant>
      <vt:variant>
        <vt:i4>95</vt:i4>
      </vt:variant>
      <vt:variant>
        <vt:i4>0</vt:i4>
      </vt:variant>
      <vt:variant>
        <vt:i4>5</vt:i4>
      </vt:variant>
      <vt:variant>
        <vt:lpwstr/>
      </vt:variant>
      <vt:variant>
        <vt:lpwstr>_Toc189322846</vt:lpwstr>
      </vt:variant>
      <vt:variant>
        <vt:i4>1703986</vt:i4>
      </vt:variant>
      <vt:variant>
        <vt:i4>89</vt:i4>
      </vt:variant>
      <vt:variant>
        <vt:i4>0</vt:i4>
      </vt:variant>
      <vt:variant>
        <vt:i4>5</vt:i4>
      </vt:variant>
      <vt:variant>
        <vt:lpwstr/>
      </vt:variant>
      <vt:variant>
        <vt:lpwstr>_Toc189322845</vt:lpwstr>
      </vt:variant>
      <vt:variant>
        <vt:i4>1703986</vt:i4>
      </vt:variant>
      <vt:variant>
        <vt:i4>83</vt:i4>
      </vt:variant>
      <vt:variant>
        <vt:i4>0</vt:i4>
      </vt:variant>
      <vt:variant>
        <vt:i4>5</vt:i4>
      </vt:variant>
      <vt:variant>
        <vt:lpwstr/>
      </vt:variant>
      <vt:variant>
        <vt:lpwstr>_Toc189322844</vt:lpwstr>
      </vt:variant>
      <vt:variant>
        <vt:i4>1703986</vt:i4>
      </vt:variant>
      <vt:variant>
        <vt:i4>77</vt:i4>
      </vt:variant>
      <vt:variant>
        <vt:i4>0</vt:i4>
      </vt:variant>
      <vt:variant>
        <vt:i4>5</vt:i4>
      </vt:variant>
      <vt:variant>
        <vt:lpwstr/>
      </vt:variant>
      <vt:variant>
        <vt:lpwstr>_Toc189322843</vt:lpwstr>
      </vt:variant>
      <vt:variant>
        <vt:i4>1703986</vt:i4>
      </vt:variant>
      <vt:variant>
        <vt:i4>71</vt:i4>
      </vt:variant>
      <vt:variant>
        <vt:i4>0</vt:i4>
      </vt:variant>
      <vt:variant>
        <vt:i4>5</vt:i4>
      </vt:variant>
      <vt:variant>
        <vt:lpwstr/>
      </vt:variant>
      <vt:variant>
        <vt:lpwstr>_Toc189322842</vt:lpwstr>
      </vt:variant>
      <vt:variant>
        <vt:i4>1703986</vt:i4>
      </vt:variant>
      <vt:variant>
        <vt:i4>65</vt:i4>
      </vt:variant>
      <vt:variant>
        <vt:i4>0</vt:i4>
      </vt:variant>
      <vt:variant>
        <vt:i4>5</vt:i4>
      </vt:variant>
      <vt:variant>
        <vt:lpwstr/>
      </vt:variant>
      <vt:variant>
        <vt:lpwstr>_Toc189322841</vt:lpwstr>
      </vt:variant>
      <vt:variant>
        <vt:i4>1703986</vt:i4>
      </vt:variant>
      <vt:variant>
        <vt:i4>59</vt:i4>
      </vt:variant>
      <vt:variant>
        <vt:i4>0</vt:i4>
      </vt:variant>
      <vt:variant>
        <vt:i4>5</vt:i4>
      </vt:variant>
      <vt:variant>
        <vt:lpwstr/>
      </vt:variant>
      <vt:variant>
        <vt:lpwstr>_Toc189322840</vt:lpwstr>
      </vt:variant>
      <vt:variant>
        <vt:i4>1900594</vt:i4>
      </vt:variant>
      <vt:variant>
        <vt:i4>53</vt:i4>
      </vt:variant>
      <vt:variant>
        <vt:i4>0</vt:i4>
      </vt:variant>
      <vt:variant>
        <vt:i4>5</vt:i4>
      </vt:variant>
      <vt:variant>
        <vt:lpwstr/>
      </vt:variant>
      <vt:variant>
        <vt:lpwstr>_Toc189322839</vt:lpwstr>
      </vt:variant>
      <vt:variant>
        <vt:i4>1900594</vt:i4>
      </vt:variant>
      <vt:variant>
        <vt:i4>47</vt:i4>
      </vt:variant>
      <vt:variant>
        <vt:i4>0</vt:i4>
      </vt:variant>
      <vt:variant>
        <vt:i4>5</vt:i4>
      </vt:variant>
      <vt:variant>
        <vt:lpwstr/>
      </vt:variant>
      <vt:variant>
        <vt:lpwstr>_Toc189322838</vt:lpwstr>
      </vt:variant>
      <vt:variant>
        <vt:i4>1900594</vt:i4>
      </vt:variant>
      <vt:variant>
        <vt:i4>41</vt:i4>
      </vt:variant>
      <vt:variant>
        <vt:i4>0</vt:i4>
      </vt:variant>
      <vt:variant>
        <vt:i4>5</vt:i4>
      </vt:variant>
      <vt:variant>
        <vt:lpwstr/>
      </vt:variant>
      <vt:variant>
        <vt:lpwstr>_Toc189322837</vt:lpwstr>
      </vt:variant>
      <vt:variant>
        <vt:i4>1900594</vt:i4>
      </vt:variant>
      <vt:variant>
        <vt:i4>35</vt:i4>
      </vt:variant>
      <vt:variant>
        <vt:i4>0</vt:i4>
      </vt:variant>
      <vt:variant>
        <vt:i4>5</vt:i4>
      </vt:variant>
      <vt:variant>
        <vt:lpwstr/>
      </vt:variant>
      <vt:variant>
        <vt:lpwstr>_Toc189322836</vt:lpwstr>
      </vt:variant>
      <vt:variant>
        <vt:i4>1900594</vt:i4>
      </vt:variant>
      <vt:variant>
        <vt:i4>29</vt:i4>
      </vt:variant>
      <vt:variant>
        <vt:i4>0</vt:i4>
      </vt:variant>
      <vt:variant>
        <vt:i4>5</vt:i4>
      </vt:variant>
      <vt:variant>
        <vt:lpwstr/>
      </vt:variant>
      <vt:variant>
        <vt:lpwstr>_Toc189322835</vt:lpwstr>
      </vt:variant>
      <vt:variant>
        <vt:i4>1900594</vt:i4>
      </vt:variant>
      <vt:variant>
        <vt:i4>23</vt:i4>
      </vt:variant>
      <vt:variant>
        <vt:i4>0</vt:i4>
      </vt:variant>
      <vt:variant>
        <vt:i4>5</vt:i4>
      </vt:variant>
      <vt:variant>
        <vt:lpwstr/>
      </vt:variant>
      <vt:variant>
        <vt:lpwstr>_Toc189322834</vt:lpwstr>
      </vt:variant>
      <vt:variant>
        <vt:i4>1900594</vt:i4>
      </vt:variant>
      <vt:variant>
        <vt:i4>17</vt:i4>
      </vt:variant>
      <vt:variant>
        <vt:i4>0</vt:i4>
      </vt:variant>
      <vt:variant>
        <vt:i4>5</vt:i4>
      </vt:variant>
      <vt:variant>
        <vt:lpwstr/>
      </vt:variant>
      <vt:variant>
        <vt:lpwstr>_Toc189322833</vt:lpwstr>
      </vt:variant>
      <vt:variant>
        <vt:i4>1900594</vt:i4>
      </vt:variant>
      <vt:variant>
        <vt:i4>11</vt:i4>
      </vt:variant>
      <vt:variant>
        <vt:i4>0</vt:i4>
      </vt:variant>
      <vt:variant>
        <vt:i4>5</vt:i4>
      </vt:variant>
      <vt:variant>
        <vt:lpwstr/>
      </vt:variant>
      <vt:variant>
        <vt:lpwstr>_Toc189322832</vt:lpwstr>
      </vt:variant>
      <vt:variant>
        <vt:i4>1900594</vt:i4>
      </vt:variant>
      <vt:variant>
        <vt:i4>5</vt:i4>
      </vt:variant>
      <vt:variant>
        <vt:i4>0</vt:i4>
      </vt:variant>
      <vt:variant>
        <vt:i4>5</vt:i4>
      </vt:variant>
      <vt:variant>
        <vt:lpwstr/>
      </vt:variant>
      <vt:variant>
        <vt:lpwstr>_Toc189322831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27</cp:revision>
  <cp:lastPrinted>2021-11-10T21:48:00Z</cp:lastPrinted>
  <dcterms:created xsi:type="dcterms:W3CDTF">2025-09-06T08:38:00Z</dcterms:created>
  <dcterms:modified xsi:type="dcterms:W3CDTF">2025-09-08T23:16:00Z</dcterms:modified>
</cp:coreProperties>
</file>