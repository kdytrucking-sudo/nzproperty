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31C2F3F4" w:rsidR="00FE5A1E" w:rsidRPr="00337404" w:rsidRDefault="002E64E8" w:rsidP="00C97019">
            <w:pPr>
              <w:pStyle w:val="SummaryHeadings"/>
              <w:spacing w:before="120" w:after="120"/>
              <w:jc w:val="both"/>
              <w:rPr>
                <w:rFonts w:asciiTheme="minorHAnsi" w:hAnsiTheme="minorHAnsi" w:cstheme="minorHAnsi"/>
                <w:b w:val="0"/>
                <w:bCs/>
                <w:sz w:val="18"/>
                <w:szCs w:val="18"/>
              </w:rPr>
            </w:pPr>
            <w:r>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4D1BC1A8">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02468" w14:textId="77777777" w:rsidR="005834F6" w:rsidRDefault="005834F6" w:rsidP="00C4796C">
      <w:r>
        <w:separator/>
      </w:r>
    </w:p>
  </w:endnote>
  <w:endnote w:type="continuationSeparator" w:id="0">
    <w:p w14:paraId="7DB8C01C" w14:textId="77777777" w:rsidR="005834F6" w:rsidRDefault="005834F6"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F24D88" w14:textId="77777777" w:rsidR="005834F6" w:rsidRDefault="005834F6" w:rsidP="00C4796C">
      <w:r>
        <w:separator/>
      </w:r>
    </w:p>
  </w:footnote>
  <w:footnote w:type="continuationSeparator" w:id="0">
    <w:p w14:paraId="01CA053B" w14:textId="77777777" w:rsidR="005834F6" w:rsidRDefault="005834F6"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122</TotalTime>
  <Pages>23</Pages>
  <Words>3943</Words>
  <Characters>22476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26367</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15</cp:revision>
  <cp:lastPrinted>2021-11-10T00:48:00Z</cp:lastPrinted>
  <dcterms:created xsi:type="dcterms:W3CDTF">2025-09-02T05:38:00Z</dcterms:created>
  <dcterms:modified xsi:type="dcterms:W3CDTF">2025-09-04T10:07:00Z</dcterms:modified>
</cp:coreProperties>
</file>