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rFonts w:hint="eastAsia"/>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6C85B84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3B38D3">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3B38D3">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3B38D3">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Pr="00844031" w:rsidRDefault="00642F84">
      <w:pPr>
        <w:spacing w:after="0" w:line="240" w:lineRule="auto"/>
        <w:rPr>
          <w:lang w:val="en-US" w:eastAsia="zh-CN"/>
        </w:rPr>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85912">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C85912">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C85912">
            <w:pPr>
              <w:spacing w:before="80" w:after="80"/>
              <w:rPr>
                <w:rFonts w:cs="Arial"/>
                <w:lang w:val="en-US" w:eastAsia="zh-CN"/>
              </w:rPr>
            </w:pPr>
            <w:r>
              <w:rPr>
                <w:rFonts w:cs="Arial"/>
                <w:lang w:val="en-US" w:eastAsia="zh-CN"/>
              </w:rPr>
              <w:t>[Replace_ImprovementValueByValuer]</w:t>
            </w: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7DCE2002" w:rsidR="00941C0C" w:rsidRDefault="00BD20B5" w:rsidP="00C85912">
            <w:pPr>
              <w:spacing w:before="80" w:after="80"/>
              <w:rPr>
                <w:rFonts w:cs="Arial"/>
              </w:rPr>
            </w:pPr>
            <w:r>
              <w:rPr>
                <w:rFonts w:cs="Arial"/>
              </w:rPr>
              <w:t>[Replace_LandValueByValuer]</w:t>
            </w:r>
          </w:p>
        </w:tc>
      </w:tr>
      <w:tr w:rsidR="00941C0C" w:rsidRPr="00FE1EA0"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C85912">
            <w:pPr>
              <w:spacing w:before="80" w:after="80"/>
              <w:rPr>
                <w:rFonts w:cs="Arial"/>
              </w:rPr>
            </w:pPr>
            <w:r>
              <w:rPr>
                <w:rFonts w:cs="Arial"/>
              </w:rPr>
              <w:t>[Replace_ChattelsByValuer]</w:t>
            </w: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C85912">
            <w:pPr>
              <w:spacing w:before="80" w:after="80"/>
              <w:rPr>
                <w:rFonts w:cs="Arial"/>
              </w:rPr>
            </w:pPr>
            <w:r>
              <w:rPr>
                <w:rFonts w:cstheme="minorHAnsi"/>
                <w:noProof/>
                <w:color w:val="EE0000"/>
                <w:szCs w:val="18"/>
              </w:rPr>
              <w:t>[Replace_MarketValueByValuer]</w:t>
            </w:r>
            <w:r w:rsidR="00941C0C">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B3A10" w14:textId="77777777" w:rsidR="00D074C7" w:rsidRDefault="00D074C7" w:rsidP="00C4796C">
      <w:r>
        <w:separator/>
      </w:r>
    </w:p>
  </w:endnote>
  <w:endnote w:type="continuationSeparator" w:id="0">
    <w:p w14:paraId="27960D79" w14:textId="77777777" w:rsidR="00D074C7" w:rsidRDefault="00D074C7"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0868C" w14:textId="77777777" w:rsidR="00D074C7" w:rsidRDefault="00D074C7" w:rsidP="00C4796C">
      <w:r>
        <w:separator/>
      </w:r>
    </w:p>
  </w:footnote>
  <w:footnote w:type="continuationSeparator" w:id="0">
    <w:p w14:paraId="5051EC56" w14:textId="77777777" w:rsidR="00D074C7" w:rsidRDefault="00D074C7"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2B4"/>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2A99"/>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31"/>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974D2"/>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TotalTime>
  <Pages>23</Pages>
  <Words>3965</Words>
  <Characters>22605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26517</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cp:revision>
  <cp:lastPrinted>2021-11-10T00:48:00Z</cp:lastPrinted>
  <dcterms:created xsi:type="dcterms:W3CDTF">2025-09-06T04:29:00Z</dcterms:created>
  <dcterms:modified xsi:type="dcterms:W3CDTF">2025-09-06T04:29:00Z</dcterms:modified>
</cp:coreProperties>
</file>